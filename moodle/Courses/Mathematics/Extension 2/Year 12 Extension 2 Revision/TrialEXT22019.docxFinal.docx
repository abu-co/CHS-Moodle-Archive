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3351"/>
        <w:gridCol w:w="1524"/>
        <w:gridCol w:w="5591"/>
      </w:tblGrid>
      <w:tr w:rsidR="00ED0868" w14:paraId="5D0395CE" w14:textId="77777777" w:rsidTr="00CF36DE">
        <w:trPr>
          <w:trHeight w:val="3386"/>
        </w:trPr>
        <w:tc>
          <w:tcPr>
            <w:tcW w:w="3369" w:type="dxa"/>
            <w:hideMark/>
          </w:tcPr>
          <w:p w14:paraId="2683D45D" w14:textId="77777777" w:rsidR="00ED0868" w:rsidRPr="006115B4" w:rsidRDefault="00ED0868" w:rsidP="00CF36DE">
            <w:pPr>
              <w:rPr>
                <w:sz w:val="40"/>
                <w:szCs w:val="40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B716461" wp14:editId="5824B427">
                  <wp:extent cx="1562100" cy="1804226"/>
                  <wp:effectExtent l="0" t="0" r="0" b="5715"/>
                  <wp:docPr id="32" name="Picture 32" descr="CREST 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REST 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804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</w:tcPr>
          <w:p w14:paraId="2A76C156" w14:textId="77777777" w:rsidR="00ED0868" w:rsidRPr="00832CF3" w:rsidRDefault="00ED0868" w:rsidP="00CF36DE">
            <w:pPr>
              <w:rPr>
                <w:b/>
                <w:sz w:val="56"/>
                <w:szCs w:val="56"/>
              </w:rPr>
            </w:pPr>
            <w:r w:rsidRPr="00832CF3">
              <w:rPr>
                <w:b/>
                <w:sz w:val="56"/>
                <w:szCs w:val="56"/>
              </w:rPr>
              <w:t>Carlingford High School</w:t>
            </w:r>
          </w:p>
          <w:p w14:paraId="28E3DA02" w14:textId="77777777" w:rsidR="00ED0868" w:rsidRPr="00832CF3" w:rsidRDefault="00ED0868" w:rsidP="00CF36DE">
            <w:pPr>
              <w:jc w:val="center"/>
              <w:rPr>
                <w:b/>
                <w:sz w:val="52"/>
                <w:szCs w:val="52"/>
              </w:rPr>
            </w:pPr>
            <w:r w:rsidRPr="00832CF3">
              <w:rPr>
                <w:b/>
                <w:sz w:val="52"/>
                <w:szCs w:val="52"/>
              </w:rPr>
              <w:t>Mathematics</w:t>
            </w:r>
            <w:r>
              <w:rPr>
                <w:b/>
                <w:sz w:val="52"/>
                <w:szCs w:val="52"/>
              </w:rPr>
              <w:t xml:space="preserve"> Extension 2</w:t>
            </w:r>
          </w:p>
          <w:p w14:paraId="482F496E" w14:textId="77777777" w:rsidR="00ED0868" w:rsidRPr="006115B4" w:rsidRDefault="00ED0868" w:rsidP="00CF36DE">
            <w:pPr>
              <w:jc w:val="center"/>
              <w:rPr>
                <w:b/>
                <w:bCs/>
                <w:color w:val="000000"/>
                <w:sz w:val="36"/>
                <w:szCs w:val="36"/>
              </w:rPr>
            </w:pPr>
            <w:r w:rsidRPr="006115B4">
              <w:rPr>
                <w:b/>
                <w:bCs/>
                <w:color w:val="000000"/>
                <w:sz w:val="36"/>
                <w:szCs w:val="36"/>
              </w:rPr>
              <w:t>HIGHER SCHOOL CERTIFICATE</w:t>
            </w:r>
          </w:p>
          <w:p w14:paraId="5920DE78" w14:textId="77777777" w:rsidR="00ED0868" w:rsidRPr="006115B4" w:rsidRDefault="00ED0868" w:rsidP="00CF36DE">
            <w:pPr>
              <w:jc w:val="center"/>
              <w:rPr>
                <w:b/>
                <w:bCs/>
                <w:color w:val="000000"/>
                <w:sz w:val="36"/>
                <w:szCs w:val="36"/>
              </w:rPr>
            </w:pPr>
            <w:r w:rsidRPr="006115B4">
              <w:rPr>
                <w:b/>
                <w:bCs/>
                <w:color w:val="000000"/>
                <w:sz w:val="36"/>
                <w:szCs w:val="36"/>
              </w:rPr>
              <w:t>TRIAL EXAMINATION</w:t>
            </w:r>
            <w:r>
              <w:rPr>
                <w:b/>
                <w:bCs/>
                <w:color w:val="000000"/>
                <w:sz w:val="36"/>
                <w:szCs w:val="36"/>
              </w:rPr>
              <w:t xml:space="preserve"> </w:t>
            </w:r>
            <w:r w:rsidRPr="00B41EE7">
              <w:rPr>
                <w:b/>
                <w:sz w:val="36"/>
                <w:szCs w:val="36"/>
              </w:rPr>
              <w:t xml:space="preserve">TERM </w:t>
            </w:r>
            <w:r w:rsidRPr="00B41EE7">
              <w:rPr>
                <w:b/>
                <w:sz w:val="36"/>
                <w:szCs w:val="36"/>
                <w:lang w:eastAsia="zh-CN"/>
              </w:rPr>
              <w:t>3</w:t>
            </w:r>
            <w:r w:rsidRPr="00B41EE7">
              <w:rPr>
                <w:b/>
                <w:sz w:val="36"/>
                <w:szCs w:val="36"/>
              </w:rPr>
              <w:t xml:space="preserve">  2019</w:t>
            </w:r>
          </w:p>
        </w:tc>
      </w:tr>
      <w:tr w:rsidR="00ED0868" w14:paraId="043B4EA1" w14:textId="77777777" w:rsidTr="00CF36DE">
        <w:trPr>
          <w:trHeight w:val="551"/>
        </w:trPr>
        <w:tc>
          <w:tcPr>
            <w:tcW w:w="10598" w:type="dxa"/>
            <w:gridSpan w:val="3"/>
          </w:tcPr>
          <w:p w14:paraId="6D96F579" w14:textId="77777777" w:rsidR="00ED0868" w:rsidRDefault="00ED0868" w:rsidP="00CF36DE"/>
          <w:p w14:paraId="2160BF14" w14:textId="0C8E8F03" w:rsidR="00ED0868" w:rsidRDefault="00ED0868" w:rsidP="00CF36DE"/>
          <w:p w14:paraId="178F27BA" w14:textId="77777777" w:rsidR="00ED0868" w:rsidRDefault="00ED0868" w:rsidP="00CF36DE"/>
          <w:p w14:paraId="69F3CCA8" w14:textId="77777777" w:rsidR="00ED0868" w:rsidRDefault="00ED0868" w:rsidP="00CF36DE">
            <w:r>
              <w:rPr>
                <w:b/>
                <w:sz w:val="32"/>
                <w:szCs w:val="32"/>
              </w:rPr>
              <w:t xml:space="preserve">     Student Number</w:t>
            </w:r>
            <w:r w:rsidRPr="006115B4">
              <w:rPr>
                <w:b/>
                <w:sz w:val="32"/>
                <w:szCs w:val="32"/>
              </w:rPr>
              <w:t>:</w:t>
            </w:r>
            <w:r w:rsidRPr="006115B4">
              <w:rPr>
                <w:sz w:val="32"/>
                <w:szCs w:val="32"/>
                <w:lang w:eastAsia="zh-CN"/>
              </w:rPr>
              <w:t xml:space="preserve"> </w:t>
            </w:r>
            <w:r w:rsidRPr="006115B4">
              <w:t>__________________</w:t>
            </w:r>
            <w:r>
              <w:t>________</w:t>
            </w:r>
            <w:r w:rsidRPr="006115B4">
              <w:t>___</w:t>
            </w:r>
            <w:r w:rsidRPr="006115B4">
              <w:rPr>
                <w:lang w:eastAsia="zh-CN"/>
              </w:rPr>
              <w:t>_______</w:t>
            </w:r>
            <w:r w:rsidRPr="006115B4">
              <w:t>_</w:t>
            </w:r>
          </w:p>
          <w:p w14:paraId="48FF2AD0" w14:textId="77777777" w:rsidR="00ED0868" w:rsidRDefault="00ED0868" w:rsidP="00CF36DE">
            <w:pPr>
              <w:rPr>
                <w:color w:val="000000"/>
              </w:rPr>
            </w:pPr>
          </w:p>
          <w:p w14:paraId="1E3C40BC" w14:textId="55245442" w:rsidR="00ED0868" w:rsidRDefault="00ED0868" w:rsidP="00CF36DE">
            <w:pPr>
              <w:rPr>
                <w:color w:val="000000"/>
              </w:rPr>
            </w:pPr>
          </w:p>
          <w:p w14:paraId="088C2A31" w14:textId="77777777" w:rsidR="00ED0868" w:rsidRPr="006115B4" w:rsidRDefault="00ED0868" w:rsidP="00CF36DE">
            <w:pPr>
              <w:rPr>
                <w:color w:val="000000"/>
              </w:rPr>
            </w:pPr>
            <w:r>
              <w:rPr>
                <w:noProof/>
                <w:color w:val="000000"/>
                <w:sz w:val="20"/>
                <w:lang w:eastAsia="en-AU"/>
              </w:rPr>
              <mc:AlternateContent>
                <mc:Choice Requires="wps">
                  <w:drawing>
                    <wp:anchor distT="0" distB="0" distL="114299" distR="114299" simplePos="0" relativeHeight="252008448" behindDoc="0" locked="0" layoutInCell="1" allowOverlap="1" wp14:anchorId="132030FC" wp14:editId="5503EDD7">
                      <wp:simplePos x="0" y="0"/>
                      <wp:positionH relativeFrom="column">
                        <wp:posOffset>3126105</wp:posOffset>
                      </wp:positionH>
                      <wp:positionV relativeFrom="paragraph">
                        <wp:posOffset>295910</wp:posOffset>
                      </wp:positionV>
                      <wp:extent cx="0" cy="2714625"/>
                      <wp:effectExtent l="19050" t="0" r="19050" b="9525"/>
                      <wp:wrapNone/>
                      <wp:docPr id="296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1462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8C04F" id="Line 81" o:spid="_x0000_s1026" style="position:absolute;z-index:252008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6.15pt,23.3pt" to="246.15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" strokeweight="3pt"/>
                  </w:pict>
                </mc:Fallback>
              </mc:AlternateContent>
            </w:r>
          </w:p>
        </w:tc>
      </w:tr>
      <w:tr w:rsidR="00ED0868" w14:paraId="2D8520F6" w14:textId="77777777" w:rsidTr="00CF36DE">
        <w:trPr>
          <w:trHeight w:val="4352"/>
        </w:trPr>
        <w:tc>
          <w:tcPr>
            <w:tcW w:w="4928" w:type="dxa"/>
            <w:gridSpan w:val="2"/>
          </w:tcPr>
          <w:p w14:paraId="72442C22" w14:textId="77777777" w:rsidR="00ED0868" w:rsidRPr="00E918FC" w:rsidRDefault="00ED0868" w:rsidP="00ED0868">
            <w:pPr>
              <w:pStyle w:val="ListParagraph"/>
              <w:numPr>
                <w:ilvl w:val="0"/>
                <w:numId w:val="35"/>
              </w:numPr>
              <w:spacing w:after="120" w:line="240" w:lineRule="auto"/>
              <w:ind w:left="714" w:hanging="357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</w:t>
            </w:r>
            <w:r w:rsidRPr="00E918FC">
              <w:rPr>
                <w:rFonts w:ascii="Times New Roman" w:hAnsi="Times New Roman"/>
                <w:b/>
                <w:sz w:val="24"/>
                <w:szCs w:val="24"/>
              </w:rPr>
              <w:t>eneral Instructions</w:t>
            </w:r>
          </w:p>
          <w:p w14:paraId="3C5E16A7" w14:textId="77777777" w:rsidR="00ED0868" w:rsidRPr="00E918FC" w:rsidRDefault="00ED0868" w:rsidP="00ED0868">
            <w:pPr>
              <w:numPr>
                <w:ilvl w:val="0"/>
                <w:numId w:val="35"/>
              </w:numPr>
              <w:spacing w:after="120" w:line="240" w:lineRule="auto"/>
            </w:pPr>
            <w:r w:rsidRPr="00E918FC">
              <w:t>Reading time –  5 minutes</w:t>
            </w:r>
          </w:p>
          <w:p w14:paraId="0097D9B7" w14:textId="77777777" w:rsidR="00ED0868" w:rsidRPr="00E918FC" w:rsidRDefault="00ED0868" w:rsidP="00ED0868">
            <w:pPr>
              <w:numPr>
                <w:ilvl w:val="0"/>
                <w:numId w:val="35"/>
              </w:numPr>
              <w:spacing w:after="120" w:line="240" w:lineRule="auto"/>
            </w:pPr>
            <w:r w:rsidRPr="00E918FC">
              <w:t>Working time – 3  hours</w:t>
            </w:r>
          </w:p>
          <w:p w14:paraId="5C87FB2D" w14:textId="77777777" w:rsidR="00ED0868" w:rsidRPr="00E918FC" w:rsidRDefault="00ED0868" w:rsidP="00ED0868">
            <w:pPr>
              <w:numPr>
                <w:ilvl w:val="0"/>
                <w:numId w:val="35"/>
              </w:numPr>
              <w:spacing w:after="0" w:line="240" w:lineRule="auto"/>
              <w:ind w:left="714" w:hanging="357"/>
            </w:pPr>
            <w:r w:rsidRPr="00E918FC">
              <w:t xml:space="preserve">Write using black or blue pen </w:t>
            </w:r>
          </w:p>
          <w:p w14:paraId="67BBC1F1" w14:textId="77777777" w:rsidR="00ED0868" w:rsidRPr="00E918FC" w:rsidRDefault="00ED0868" w:rsidP="00CF36DE">
            <w:pPr>
              <w:spacing w:after="120"/>
              <w:ind w:left="720"/>
            </w:pPr>
            <w:r w:rsidRPr="00E918FC">
              <w:t>Black pen is prefe</w:t>
            </w:r>
            <w:r>
              <w:t>r</w:t>
            </w:r>
            <w:r w:rsidRPr="00E918FC">
              <w:t>red</w:t>
            </w:r>
          </w:p>
          <w:p w14:paraId="290C22A1" w14:textId="77777777" w:rsidR="00ED0868" w:rsidRPr="00E918FC" w:rsidRDefault="00ED0868" w:rsidP="00ED0868">
            <w:pPr>
              <w:numPr>
                <w:ilvl w:val="0"/>
                <w:numId w:val="35"/>
              </w:numPr>
              <w:spacing w:after="120" w:line="240" w:lineRule="auto"/>
            </w:pPr>
            <w:r w:rsidRPr="00E918FC">
              <w:t>Board-approved calculators may be used</w:t>
            </w:r>
          </w:p>
          <w:p w14:paraId="5199396D" w14:textId="77777777" w:rsidR="00ED0868" w:rsidRPr="00E918FC" w:rsidRDefault="00ED0868" w:rsidP="00ED0868">
            <w:pPr>
              <w:numPr>
                <w:ilvl w:val="0"/>
                <w:numId w:val="35"/>
              </w:numPr>
              <w:spacing w:after="120" w:line="240" w:lineRule="auto"/>
            </w:pPr>
            <w:r>
              <w:t>A Reference &amp; MC Sheet is</w:t>
            </w:r>
            <w:r w:rsidRPr="00E918FC">
              <w:t xml:space="preserve"> pr</w:t>
            </w:r>
            <w:r>
              <w:t>ovided at the back of this paper</w:t>
            </w:r>
          </w:p>
          <w:p w14:paraId="7E3CFA9D" w14:textId="77777777" w:rsidR="00ED0868" w:rsidRPr="00C25037" w:rsidRDefault="00ED0868" w:rsidP="00ED0868">
            <w:pPr>
              <w:numPr>
                <w:ilvl w:val="0"/>
                <w:numId w:val="35"/>
              </w:numPr>
              <w:spacing w:after="120" w:line="240" w:lineRule="auto"/>
              <w:rPr>
                <w:sz w:val="28"/>
                <w:szCs w:val="28"/>
              </w:rPr>
            </w:pPr>
            <w:r w:rsidRPr="00E918FC">
              <w:t>In Questions 11 – 16, show relevant mathematical reasoning</w:t>
            </w:r>
            <w:r>
              <w:t xml:space="preserve"> </w:t>
            </w:r>
            <w:r w:rsidRPr="00E918FC">
              <w:t xml:space="preserve">and/or calculations  </w:t>
            </w:r>
          </w:p>
        </w:tc>
        <w:tc>
          <w:tcPr>
            <w:tcW w:w="5670" w:type="dxa"/>
          </w:tcPr>
          <w:p w14:paraId="04674815" w14:textId="77777777" w:rsidR="00ED0868" w:rsidRPr="008C27ED" w:rsidRDefault="00ED0868" w:rsidP="00CF36DE">
            <w:pPr>
              <w:rPr>
                <w:b/>
              </w:rPr>
            </w:pPr>
            <w:r w:rsidRPr="008C27ED">
              <w:rPr>
                <w:rFonts w:asciiTheme="majorHAnsi" w:hAnsiTheme="majorHAnsi"/>
                <w:b/>
              </w:rPr>
              <w:t xml:space="preserve">    </w:t>
            </w:r>
            <w:r w:rsidRPr="008C27ED">
              <w:rPr>
                <w:b/>
              </w:rPr>
              <w:t>Total Marks – 100</w:t>
            </w:r>
          </w:p>
          <w:p w14:paraId="0945089A" w14:textId="77777777" w:rsidR="00ED0868" w:rsidRPr="008C27ED" w:rsidRDefault="00ED0868" w:rsidP="00CF36DE">
            <w:r w:rsidRPr="008C27ED">
              <w:rPr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12C83716" wp14:editId="25F602A3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118745</wp:posOffset>
                      </wp:positionV>
                      <wp:extent cx="904875" cy="266700"/>
                      <wp:effectExtent l="19050" t="19050" r="28575" b="19050"/>
                      <wp:wrapNone/>
                      <wp:docPr id="104" name="Rounded 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9EC025E" w14:textId="77777777" w:rsidR="00CF36DE" w:rsidRPr="008C27ED" w:rsidRDefault="00CF36DE" w:rsidP="00ED0868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8C27ED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Section I</w:t>
                                  </w:r>
                                </w:p>
                                <w:p w14:paraId="4E23B560" w14:textId="77777777" w:rsidR="00CF36DE" w:rsidRDefault="00CF36DE" w:rsidP="00ED086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C83716" id="Rounded Rectangle 104" o:spid="_x0000_s1026" style="position:absolute;margin-left:12.9pt;margin-top:9.35pt;width:71.25pt;height:2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" fillcolor="window" strokecolor="windowText" strokeweight="2.5pt">
                      <v:textbox inset="0,0,0,0">
                        <w:txbxContent>
                          <w:p w14:paraId="59EC025E" w14:textId="77777777" w:rsidR="00CF36DE" w:rsidRPr="008C27ED" w:rsidRDefault="00CF36DE" w:rsidP="00ED086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C27ED">
                              <w:rPr>
                                <w:b/>
                                <w:sz w:val="28"/>
                                <w:szCs w:val="28"/>
                              </w:rPr>
                              <w:t>Section I</w:t>
                            </w:r>
                          </w:p>
                          <w:p w14:paraId="4E23B560" w14:textId="77777777" w:rsidR="00CF36DE" w:rsidRDefault="00CF36DE" w:rsidP="00ED086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867AD8C" w14:textId="1F890845" w:rsidR="00ED0868" w:rsidRPr="008C27ED" w:rsidRDefault="00ED0868" w:rsidP="00CF36DE">
            <w:pPr>
              <w:spacing w:after="240"/>
            </w:pPr>
            <w:r w:rsidRPr="008C27ED">
              <w:t xml:space="preserve">          </w:t>
            </w:r>
            <w:r w:rsidR="00CF36DE">
              <w:t xml:space="preserve">                    Pages 3 – 6</w:t>
            </w:r>
          </w:p>
          <w:p w14:paraId="7C79B723" w14:textId="77777777" w:rsidR="00ED0868" w:rsidRPr="008C27ED" w:rsidRDefault="00ED0868" w:rsidP="00CF36DE">
            <w:pPr>
              <w:spacing w:after="120"/>
              <w:rPr>
                <w:b/>
              </w:rPr>
            </w:pPr>
            <w:r w:rsidRPr="008C27ED">
              <w:rPr>
                <w:b/>
              </w:rPr>
              <w:t xml:space="preserve">    10 marks</w:t>
            </w:r>
          </w:p>
          <w:p w14:paraId="6473AD67" w14:textId="77777777" w:rsidR="00ED0868" w:rsidRPr="008C27ED" w:rsidRDefault="00ED0868" w:rsidP="00ED0868">
            <w:pPr>
              <w:pStyle w:val="ListParagraph"/>
              <w:numPr>
                <w:ilvl w:val="0"/>
                <w:numId w:val="36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27ED">
              <w:rPr>
                <w:rFonts w:ascii="Times New Roman" w:hAnsi="Times New Roman"/>
                <w:sz w:val="24"/>
                <w:szCs w:val="24"/>
              </w:rPr>
              <w:t xml:space="preserve">Attempt Questions 1 – 10 </w:t>
            </w:r>
          </w:p>
          <w:p w14:paraId="44D033A4" w14:textId="77777777" w:rsidR="00ED0868" w:rsidRPr="008C27ED" w:rsidRDefault="00ED0868" w:rsidP="00ED0868">
            <w:pPr>
              <w:pStyle w:val="ListParagraph"/>
              <w:numPr>
                <w:ilvl w:val="0"/>
                <w:numId w:val="36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27ED">
              <w:rPr>
                <w:rFonts w:ascii="Times New Roman" w:hAnsi="Times New Roman"/>
                <w:sz w:val="24"/>
                <w:szCs w:val="24"/>
              </w:rPr>
              <w:t>Allow about 15 minutes for this section</w:t>
            </w:r>
          </w:p>
          <w:p w14:paraId="0259F1A6" w14:textId="77777777" w:rsidR="00ED0868" w:rsidRPr="008C27ED" w:rsidRDefault="00ED0868" w:rsidP="00CF36DE">
            <w:r w:rsidRPr="008C27ED">
              <w:rPr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69CFF12B" wp14:editId="6963E32C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135890</wp:posOffset>
                      </wp:positionV>
                      <wp:extent cx="904875" cy="266700"/>
                      <wp:effectExtent l="19050" t="19050" r="28575" b="19050"/>
                      <wp:wrapNone/>
                      <wp:docPr id="105" name="Rounded 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AF20CED" w14:textId="77777777" w:rsidR="00CF36DE" w:rsidRPr="008C27ED" w:rsidRDefault="00CF36DE" w:rsidP="00ED0868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8C27ED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Section II</w:t>
                                  </w:r>
                                </w:p>
                                <w:p w14:paraId="42E6ACE6" w14:textId="77777777" w:rsidR="00CF36DE" w:rsidRDefault="00CF36DE" w:rsidP="00ED086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CFF12B" id="Rounded Rectangle 105" o:spid="_x0000_s1027" style="position:absolute;margin-left:13pt;margin-top:10.7pt;width:71.25pt;height:21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" fillcolor="window" strokecolor="windowText" strokeweight="2.5pt">
                      <v:textbox inset="0,0,0,0">
                        <w:txbxContent>
                          <w:p w14:paraId="4AF20CED" w14:textId="77777777" w:rsidR="00CF36DE" w:rsidRPr="008C27ED" w:rsidRDefault="00CF36DE" w:rsidP="00ED086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C27ED">
                              <w:rPr>
                                <w:b/>
                                <w:sz w:val="28"/>
                                <w:szCs w:val="28"/>
                              </w:rPr>
                              <w:t>Section II</w:t>
                            </w:r>
                          </w:p>
                          <w:p w14:paraId="42E6ACE6" w14:textId="77777777" w:rsidR="00CF36DE" w:rsidRDefault="00CF36DE" w:rsidP="00ED086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F982354" w14:textId="282D0BAC" w:rsidR="00ED0868" w:rsidRPr="008C27ED" w:rsidRDefault="00ED0868" w:rsidP="00CF36DE">
            <w:pPr>
              <w:spacing w:after="240"/>
            </w:pPr>
            <w:r w:rsidRPr="008C27ED">
              <w:t xml:space="preserve">     </w:t>
            </w:r>
            <w:r w:rsidR="00CF36DE">
              <w:t xml:space="preserve">                         Pages 7 – 15</w:t>
            </w:r>
            <w:r w:rsidRPr="008C27ED">
              <w:t xml:space="preserve"> </w:t>
            </w:r>
          </w:p>
          <w:p w14:paraId="1A9025F0" w14:textId="77777777" w:rsidR="00ED0868" w:rsidRPr="008C27ED" w:rsidRDefault="00ED0868" w:rsidP="00CF36DE">
            <w:pPr>
              <w:spacing w:after="120"/>
              <w:rPr>
                <w:b/>
              </w:rPr>
            </w:pPr>
            <w:r w:rsidRPr="008C27ED">
              <w:rPr>
                <w:b/>
              </w:rPr>
              <w:t xml:space="preserve">    90 marks</w:t>
            </w:r>
          </w:p>
          <w:p w14:paraId="270C1931" w14:textId="77777777" w:rsidR="00ED0868" w:rsidRPr="008C27ED" w:rsidRDefault="00ED0868" w:rsidP="00ED0868">
            <w:pPr>
              <w:pStyle w:val="ListParagraph"/>
              <w:numPr>
                <w:ilvl w:val="0"/>
                <w:numId w:val="36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27ED">
              <w:rPr>
                <w:rFonts w:ascii="Times New Roman" w:hAnsi="Times New Roman"/>
                <w:sz w:val="24"/>
                <w:szCs w:val="24"/>
              </w:rPr>
              <w:t xml:space="preserve">Attempt Questions 11 – 16 </w:t>
            </w:r>
          </w:p>
          <w:p w14:paraId="162F3EB3" w14:textId="77777777" w:rsidR="00ED0868" w:rsidRPr="006115B4" w:rsidRDefault="00ED0868" w:rsidP="00ED0868">
            <w:pPr>
              <w:pStyle w:val="ListParagraph"/>
              <w:numPr>
                <w:ilvl w:val="0"/>
                <w:numId w:val="36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C27ED">
              <w:rPr>
                <w:rFonts w:ascii="Times New Roman" w:hAnsi="Times New Roman"/>
                <w:sz w:val="24"/>
                <w:szCs w:val="24"/>
              </w:rPr>
              <w:t>Allow about 2 hours and 45 minutes for this section</w:t>
            </w:r>
          </w:p>
        </w:tc>
      </w:tr>
    </w:tbl>
    <w:p w14:paraId="674E3F3A" w14:textId="77777777" w:rsidR="00ED0868" w:rsidRDefault="00ED0868" w:rsidP="00ED0868">
      <w:pPr>
        <w:jc w:val="both"/>
        <w:rPr>
          <w:rFonts w:ascii="Arial" w:eastAsia="Times New Roman" w:hAnsi="Arial" w:cs="Arial"/>
          <w:sz w:val="32"/>
          <w:szCs w:val="32"/>
          <w:lang w:eastAsia="en-AU"/>
        </w:rPr>
      </w:pPr>
    </w:p>
    <w:p w14:paraId="3FDC874F" w14:textId="77777777" w:rsidR="00ED0868" w:rsidRDefault="00ED0868" w:rsidP="00ED0868">
      <w:pPr>
        <w:jc w:val="both"/>
        <w:rPr>
          <w:rFonts w:ascii="Arial" w:eastAsia="Times New Roman" w:hAnsi="Arial" w:cs="Arial"/>
          <w:sz w:val="32"/>
          <w:szCs w:val="32"/>
          <w:lang w:eastAsia="en-AU"/>
        </w:rPr>
      </w:pPr>
    </w:p>
    <w:p w14:paraId="0A3FC97A" w14:textId="77777777" w:rsidR="00ED0868" w:rsidRDefault="00ED0868" w:rsidP="00ED0868">
      <w:pPr>
        <w:jc w:val="both"/>
        <w:rPr>
          <w:rFonts w:ascii="Arial" w:eastAsia="Times New Roman" w:hAnsi="Arial" w:cs="Arial"/>
          <w:sz w:val="32"/>
          <w:szCs w:val="32"/>
          <w:lang w:eastAsia="en-AU"/>
        </w:rPr>
      </w:pPr>
    </w:p>
    <w:p w14:paraId="4C2116C0" w14:textId="77777777" w:rsidR="00ED0868" w:rsidRDefault="00ED0868" w:rsidP="00ED0868">
      <w:pPr>
        <w:jc w:val="both"/>
        <w:rPr>
          <w:rFonts w:ascii="Arial" w:eastAsia="Times New Roman" w:hAnsi="Arial" w:cs="Arial"/>
          <w:sz w:val="32"/>
          <w:szCs w:val="32"/>
          <w:lang w:eastAsia="en-AU"/>
        </w:rPr>
      </w:pPr>
    </w:p>
    <w:p w14:paraId="42D51C9C" w14:textId="48D5A2BB" w:rsidR="00ED0868" w:rsidRDefault="00ED0868" w:rsidP="00ED0868">
      <w:pPr>
        <w:jc w:val="both"/>
        <w:rPr>
          <w:rFonts w:ascii="Arial" w:eastAsia="Times New Roman" w:hAnsi="Arial" w:cs="Arial"/>
          <w:sz w:val="32"/>
          <w:szCs w:val="32"/>
          <w:lang w:eastAsia="en-AU"/>
        </w:rPr>
      </w:pPr>
    </w:p>
    <w:tbl>
      <w:tblPr>
        <w:tblStyle w:val="TableGrid2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1727"/>
        <w:gridCol w:w="899"/>
        <w:gridCol w:w="1080"/>
        <w:gridCol w:w="1080"/>
        <w:gridCol w:w="1170"/>
        <w:gridCol w:w="1170"/>
        <w:gridCol w:w="1080"/>
        <w:gridCol w:w="1170"/>
        <w:gridCol w:w="1080"/>
      </w:tblGrid>
      <w:tr w:rsidR="00ED0868" w:rsidRPr="006115B4" w14:paraId="236DD1CB" w14:textId="77777777" w:rsidTr="00CF36DE">
        <w:tc>
          <w:tcPr>
            <w:tcW w:w="1727" w:type="dxa"/>
            <w:shd w:val="clear" w:color="auto" w:fill="F2F2F2" w:themeFill="background1" w:themeFillShade="F2"/>
          </w:tcPr>
          <w:p w14:paraId="04B7677D" w14:textId="77777777" w:rsidR="00ED0868" w:rsidRPr="006115B4" w:rsidRDefault="00ED0868" w:rsidP="00CF36DE">
            <w:pPr>
              <w:rPr>
                <w:u w:val="single"/>
                <w:lang w:val="en-US"/>
              </w:rPr>
            </w:pPr>
          </w:p>
        </w:tc>
        <w:tc>
          <w:tcPr>
            <w:tcW w:w="899" w:type="dxa"/>
            <w:shd w:val="clear" w:color="auto" w:fill="F2F2F2" w:themeFill="background1" w:themeFillShade="F2"/>
          </w:tcPr>
          <w:p w14:paraId="0B09DF96" w14:textId="77777777" w:rsidR="00ED0868" w:rsidRPr="00E259F0" w:rsidRDefault="00ED0868" w:rsidP="00CF36D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  <w:p w14:paraId="14D32150" w14:textId="77777777" w:rsidR="00ED0868" w:rsidRDefault="00ED0868" w:rsidP="00CF36DE">
            <w:pPr>
              <w:jc w:val="center"/>
              <w:rPr>
                <w:b/>
                <w:lang w:val="en-US"/>
              </w:rPr>
            </w:pPr>
            <w:r w:rsidRPr="006115B4">
              <w:rPr>
                <w:b/>
                <w:lang w:val="en-US"/>
              </w:rPr>
              <w:t>MC</w:t>
            </w:r>
          </w:p>
          <w:p w14:paraId="02B1A6CC" w14:textId="77777777" w:rsidR="00ED0868" w:rsidRPr="00E259F0" w:rsidRDefault="00ED0868" w:rsidP="00CF36D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7458A471" w14:textId="77777777" w:rsidR="00ED0868" w:rsidRPr="00E259F0" w:rsidRDefault="00ED0868" w:rsidP="00CF36D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  <w:p w14:paraId="07A97612" w14:textId="77777777" w:rsidR="00ED0868" w:rsidRPr="006115B4" w:rsidRDefault="00ED0868" w:rsidP="00CF36DE">
            <w:pPr>
              <w:jc w:val="center"/>
              <w:rPr>
                <w:b/>
                <w:lang w:val="en-US"/>
              </w:rPr>
            </w:pPr>
            <w:r w:rsidRPr="006115B4">
              <w:rPr>
                <w:b/>
                <w:lang w:val="en-US"/>
              </w:rPr>
              <w:t>Q11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0B23540E" w14:textId="77777777" w:rsidR="00ED0868" w:rsidRPr="00E259F0" w:rsidRDefault="00ED0868" w:rsidP="00CF36D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  <w:p w14:paraId="655C4373" w14:textId="77777777" w:rsidR="00ED0868" w:rsidRPr="006115B4" w:rsidRDefault="00ED0868" w:rsidP="00CF36DE">
            <w:pPr>
              <w:jc w:val="center"/>
              <w:rPr>
                <w:b/>
                <w:lang w:val="en-US"/>
              </w:rPr>
            </w:pPr>
            <w:r w:rsidRPr="006115B4">
              <w:rPr>
                <w:b/>
                <w:lang w:val="en-US"/>
              </w:rPr>
              <w:t>Q12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1F946C9E" w14:textId="77777777" w:rsidR="00ED0868" w:rsidRPr="00E259F0" w:rsidRDefault="00ED0868" w:rsidP="00CF36D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  <w:p w14:paraId="1C17BB13" w14:textId="77777777" w:rsidR="00ED0868" w:rsidRPr="006115B4" w:rsidRDefault="00ED0868" w:rsidP="00CF36DE">
            <w:pPr>
              <w:jc w:val="center"/>
              <w:rPr>
                <w:b/>
                <w:lang w:val="en-US"/>
              </w:rPr>
            </w:pPr>
            <w:r w:rsidRPr="006115B4">
              <w:rPr>
                <w:b/>
                <w:lang w:val="en-US"/>
              </w:rPr>
              <w:t>Q13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5707AED" w14:textId="77777777" w:rsidR="00ED0868" w:rsidRPr="00E259F0" w:rsidRDefault="00ED0868" w:rsidP="00CF36D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  <w:p w14:paraId="5728CAAF" w14:textId="77777777" w:rsidR="00ED0868" w:rsidRPr="006115B4" w:rsidRDefault="00ED0868" w:rsidP="00CF36DE">
            <w:pPr>
              <w:jc w:val="center"/>
              <w:rPr>
                <w:b/>
                <w:lang w:val="en-US"/>
              </w:rPr>
            </w:pPr>
            <w:r w:rsidRPr="006115B4">
              <w:rPr>
                <w:b/>
                <w:lang w:val="en-US"/>
              </w:rPr>
              <w:t>Q14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52F48DB0" w14:textId="77777777" w:rsidR="00ED0868" w:rsidRPr="00E259F0" w:rsidRDefault="00ED0868" w:rsidP="00CF36D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  <w:p w14:paraId="0AEC8B48" w14:textId="77777777" w:rsidR="00ED0868" w:rsidRPr="006115B4" w:rsidRDefault="00ED0868" w:rsidP="00CF36DE">
            <w:pPr>
              <w:jc w:val="center"/>
              <w:rPr>
                <w:b/>
                <w:lang w:val="en-US"/>
              </w:rPr>
            </w:pPr>
            <w:r w:rsidRPr="006115B4">
              <w:rPr>
                <w:b/>
                <w:lang w:val="en-US"/>
              </w:rPr>
              <w:t>Q15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2FA803AD" w14:textId="77777777" w:rsidR="00ED0868" w:rsidRPr="00E259F0" w:rsidRDefault="00ED0868" w:rsidP="00CF36D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  <w:p w14:paraId="5BA1D85E" w14:textId="77777777" w:rsidR="00ED0868" w:rsidRPr="006115B4" w:rsidRDefault="00ED0868" w:rsidP="00CF36DE">
            <w:pPr>
              <w:jc w:val="center"/>
              <w:rPr>
                <w:b/>
                <w:lang w:val="en-US"/>
              </w:rPr>
            </w:pPr>
            <w:r w:rsidRPr="006115B4">
              <w:rPr>
                <w:b/>
                <w:lang w:val="en-US"/>
              </w:rPr>
              <w:t>Q16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6AF663CA" w14:textId="77777777" w:rsidR="00ED0868" w:rsidRPr="00E259F0" w:rsidRDefault="00ED0868" w:rsidP="00CF36D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  <w:p w14:paraId="095F2DD4" w14:textId="77777777" w:rsidR="00ED0868" w:rsidRPr="006115B4" w:rsidRDefault="00ED0868" w:rsidP="00CF36DE">
            <w:pPr>
              <w:jc w:val="center"/>
              <w:rPr>
                <w:b/>
                <w:lang w:val="en-US"/>
              </w:rPr>
            </w:pPr>
            <w:r w:rsidRPr="006115B4">
              <w:rPr>
                <w:b/>
                <w:lang w:val="en-US"/>
              </w:rPr>
              <w:t>Mark</w:t>
            </w:r>
          </w:p>
        </w:tc>
      </w:tr>
      <w:tr w:rsidR="00ED0868" w:rsidRPr="006115B4" w14:paraId="5238C3B9" w14:textId="77777777" w:rsidTr="00CF36DE">
        <w:tc>
          <w:tcPr>
            <w:tcW w:w="1727" w:type="dxa"/>
            <w:shd w:val="clear" w:color="auto" w:fill="F2F2F2" w:themeFill="background1" w:themeFillShade="F2"/>
          </w:tcPr>
          <w:p w14:paraId="47161FEE" w14:textId="77777777" w:rsidR="00ED0868" w:rsidRPr="00C20D41" w:rsidRDefault="00ED0868" w:rsidP="00CF36DE">
            <w:pPr>
              <w:rPr>
                <w:b/>
                <w:sz w:val="6"/>
                <w:szCs w:val="6"/>
                <w:lang w:val="en-US"/>
              </w:rPr>
            </w:pPr>
          </w:p>
          <w:p w14:paraId="36D3B65E" w14:textId="77777777" w:rsidR="00ED0868" w:rsidRDefault="00ED0868" w:rsidP="00CF36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Complex Numbers</w:t>
            </w:r>
          </w:p>
          <w:p w14:paraId="730803DF" w14:textId="77777777" w:rsidR="00ED0868" w:rsidRPr="00A72B07" w:rsidRDefault="00ED0868" w:rsidP="00CF36DE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99" w:type="dxa"/>
            <w:shd w:val="clear" w:color="auto" w:fill="auto"/>
          </w:tcPr>
          <w:p w14:paraId="1589660B" w14:textId="77777777" w:rsidR="00ED0868" w:rsidRPr="00C20D41" w:rsidRDefault="00ED0868" w:rsidP="00CF36DE">
            <w:pPr>
              <w:jc w:val="right"/>
              <w:rPr>
                <w:sz w:val="6"/>
                <w:szCs w:val="6"/>
                <w:lang w:val="en-US"/>
              </w:rPr>
            </w:pPr>
          </w:p>
          <w:p w14:paraId="531C7A5A" w14:textId="77777777" w:rsidR="00ED0868" w:rsidRPr="003A7DD5" w:rsidRDefault="00ED0868" w:rsidP="00CF36DE">
            <w:pPr>
              <w:jc w:val="right"/>
              <w:rPr>
                <w:b/>
                <w:lang w:val="en-US"/>
              </w:rPr>
            </w:pPr>
          </w:p>
          <w:p w14:paraId="068EBE0B" w14:textId="77777777" w:rsidR="00ED0868" w:rsidRPr="006115B4" w:rsidRDefault="00ED0868" w:rsidP="00CF36DE">
            <w:pPr>
              <w:jc w:val="right"/>
              <w:rPr>
                <w:lang w:val="en-US"/>
              </w:rPr>
            </w:pPr>
            <w:r>
              <w:rPr>
                <w:b/>
                <w:lang w:val="en-US"/>
              </w:rPr>
              <w:t>/2</w:t>
            </w:r>
          </w:p>
        </w:tc>
        <w:tc>
          <w:tcPr>
            <w:tcW w:w="1080" w:type="dxa"/>
            <w:shd w:val="clear" w:color="auto" w:fill="auto"/>
          </w:tcPr>
          <w:p w14:paraId="2D1D5C54" w14:textId="77777777" w:rsidR="00ED0868" w:rsidRPr="000C46A1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5A6BBC0F" w14:textId="77777777" w:rsidR="00ED0868" w:rsidRPr="003A7DD5" w:rsidRDefault="00ED0868" w:rsidP="00CF36DE">
            <w:pPr>
              <w:jc w:val="right"/>
              <w:rPr>
                <w:b/>
                <w:lang w:val="en-US"/>
              </w:rPr>
            </w:pPr>
          </w:p>
          <w:p w14:paraId="721A7878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/8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7C8C7872" w14:textId="77777777" w:rsidR="00ED0868" w:rsidRPr="00C20D41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33F59A23" w14:textId="77777777" w:rsidR="00ED0868" w:rsidRPr="003A7DD5" w:rsidRDefault="00ED0868" w:rsidP="00CF36DE">
            <w:pPr>
              <w:jc w:val="right"/>
              <w:rPr>
                <w:u w:val="single"/>
                <w:lang w:val="en-US"/>
              </w:rPr>
            </w:pPr>
          </w:p>
          <w:p w14:paraId="7026F9C4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2248D83B" w14:textId="77777777" w:rsidR="00ED0868" w:rsidRPr="00895522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5F9C0501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7F78F2B1" w14:textId="77777777" w:rsidR="00ED0868" w:rsidRPr="006115B4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  <w:p w14:paraId="5E036FC1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44E317E7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/3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5718DC1F" w14:textId="77777777" w:rsidR="00ED0868" w:rsidRPr="006115B4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  <w:p w14:paraId="6FC17DFB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6D0AF586" w14:textId="77777777" w:rsidR="00ED0868" w:rsidRPr="006115B4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  <w:p w14:paraId="587A12E2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</w:p>
        </w:tc>
        <w:tc>
          <w:tcPr>
            <w:tcW w:w="1080" w:type="dxa"/>
          </w:tcPr>
          <w:p w14:paraId="5E335605" w14:textId="77777777" w:rsidR="00ED0868" w:rsidRPr="00C20D41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7277E98F" w14:textId="77777777" w:rsidR="00ED0868" w:rsidRPr="003A7DD5" w:rsidRDefault="00ED0868" w:rsidP="00CF36DE">
            <w:pPr>
              <w:jc w:val="right"/>
              <w:rPr>
                <w:b/>
                <w:lang w:val="en-US"/>
              </w:rPr>
            </w:pPr>
          </w:p>
          <w:p w14:paraId="7D481ACA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/13</w:t>
            </w:r>
          </w:p>
        </w:tc>
      </w:tr>
      <w:tr w:rsidR="00ED0868" w:rsidRPr="006115B4" w14:paraId="53AB8BEA" w14:textId="77777777" w:rsidTr="00CF36DE">
        <w:tc>
          <w:tcPr>
            <w:tcW w:w="1727" w:type="dxa"/>
            <w:shd w:val="clear" w:color="auto" w:fill="F2F2F2" w:themeFill="background1" w:themeFillShade="F2"/>
          </w:tcPr>
          <w:p w14:paraId="66B97249" w14:textId="77777777" w:rsidR="00ED0868" w:rsidRPr="00C20D41" w:rsidRDefault="00ED0868" w:rsidP="00CF36DE">
            <w:pPr>
              <w:rPr>
                <w:b/>
                <w:sz w:val="6"/>
                <w:szCs w:val="6"/>
                <w:lang w:val="en-US"/>
              </w:rPr>
            </w:pPr>
          </w:p>
          <w:p w14:paraId="736251CD" w14:textId="77777777" w:rsidR="00ED0868" w:rsidRPr="00A72B07" w:rsidRDefault="00ED0868" w:rsidP="00CF36DE">
            <w:pPr>
              <w:rPr>
                <w:b/>
                <w:sz w:val="16"/>
                <w:szCs w:val="16"/>
                <w:lang w:val="en-US"/>
              </w:rPr>
            </w:pPr>
          </w:p>
          <w:p w14:paraId="1DE92C45" w14:textId="77777777" w:rsidR="00ED0868" w:rsidRDefault="00ED0868" w:rsidP="00CF36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Graphs</w:t>
            </w:r>
          </w:p>
          <w:p w14:paraId="15542437" w14:textId="77777777" w:rsidR="00ED0868" w:rsidRPr="00A72B07" w:rsidRDefault="00ED0868" w:rsidP="00CF36DE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99" w:type="dxa"/>
            <w:shd w:val="clear" w:color="auto" w:fill="FFFFFF" w:themeFill="background1"/>
          </w:tcPr>
          <w:p w14:paraId="57FE20F4" w14:textId="77777777" w:rsidR="00ED0868" w:rsidRPr="009636F0" w:rsidRDefault="00ED0868" w:rsidP="00CF36DE">
            <w:pPr>
              <w:jc w:val="right"/>
              <w:rPr>
                <w:color w:val="FFFFFF" w:themeColor="background1"/>
                <w:sz w:val="6"/>
                <w:szCs w:val="6"/>
                <w:lang w:val="en-US"/>
              </w:rPr>
            </w:pPr>
          </w:p>
          <w:p w14:paraId="4B431BB6" w14:textId="77777777" w:rsidR="00ED0868" w:rsidRDefault="00ED0868" w:rsidP="00CF36DE">
            <w:pPr>
              <w:jc w:val="righ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/1//1//</w:t>
            </w:r>
          </w:p>
          <w:p w14:paraId="688B049C" w14:textId="77777777" w:rsidR="00ED0868" w:rsidRPr="009636F0" w:rsidRDefault="00ED0868" w:rsidP="00CF36DE">
            <w:pPr>
              <w:jc w:val="right"/>
              <w:rPr>
                <w:color w:val="FFFFFF" w:themeColor="background1"/>
                <w:lang w:val="en-US"/>
              </w:rPr>
            </w:pPr>
            <w:r>
              <w:rPr>
                <w:b/>
                <w:lang w:val="en-US"/>
              </w:rPr>
              <w:t>/2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383CB94D" w14:textId="77777777" w:rsidR="00ED0868" w:rsidRPr="000C46A1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0C9D96A4" w14:textId="77777777" w:rsidR="00ED0868" w:rsidRPr="00A72B07" w:rsidRDefault="00ED0868" w:rsidP="00CF36DE">
            <w:pPr>
              <w:jc w:val="right"/>
              <w:rPr>
                <w:b/>
                <w:lang w:val="en-US"/>
              </w:rPr>
            </w:pPr>
          </w:p>
          <w:p w14:paraId="14A8D8FD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2C99195C" w14:textId="77777777" w:rsidR="00ED0868" w:rsidRPr="003A7DD5" w:rsidRDefault="00ED0868" w:rsidP="00CF36DE">
            <w:pPr>
              <w:jc w:val="right"/>
              <w:rPr>
                <w:u w:val="single"/>
                <w:lang w:val="en-US"/>
              </w:rPr>
            </w:pPr>
          </w:p>
          <w:p w14:paraId="086EA1C9" w14:textId="77777777" w:rsidR="00ED0868" w:rsidRPr="006115B4" w:rsidRDefault="00ED0868" w:rsidP="00CF36DE">
            <w:pPr>
              <w:rPr>
                <w:u w:val="single"/>
                <w:lang w:val="en-US"/>
              </w:rPr>
            </w:pPr>
            <w:r w:rsidRPr="003A7DD5">
              <w:rPr>
                <w:lang w:val="en-US"/>
              </w:rPr>
              <w:t xml:space="preserve">      </w:t>
            </w:r>
            <w:r w:rsidRPr="003A7DD5">
              <w:rPr>
                <w:b/>
                <w:lang w:val="en-US"/>
              </w:rPr>
              <w:t xml:space="preserve">     </w:t>
            </w:r>
          </w:p>
        </w:tc>
        <w:tc>
          <w:tcPr>
            <w:tcW w:w="1170" w:type="dxa"/>
            <w:shd w:val="clear" w:color="auto" w:fill="FFFFFF" w:themeFill="background1"/>
          </w:tcPr>
          <w:p w14:paraId="17415AD0" w14:textId="77777777" w:rsidR="00ED0868" w:rsidRPr="00C20D41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41459948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26163015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/7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3C3F4FB3" w14:textId="77777777" w:rsidR="00ED0868" w:rsidRPr="00C20D41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63E15719" w14:textId="77777777" w:rsidR="00ED0868" w:rsidRPr="006115B4" w:rsidRDefault="00ED0868" w:rsidP="00CF36DE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56D74873" w14:textId="77777777" w:rsidR="00ED0868" w:rsidRPr="006115B4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  <w:p w14:paraId="1C0352F9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4692E336" w14:textId="77777777" w:rsidR="00ED0868" w:rsidRPr="000C46A1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0C2376C5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47902979" w14:textId="77777777" w:rsidR="00ED0868" w:rsidRPr="006115B4" w:rsidRDefault="00ED0868" w:rsidP="00CF36DE">
            <w:pPr>
              <w:rPr>
                <w:u w:val="single"/>
                <w:lang w:val="en-US"/>
              </w:rPr>
            </w:pPr>
          </w:p>
        </w:tc>
        <w:tc>
          <w:tcPr>
            <w:tcW w:w="1080" w:type="dxa"/>
          </w:tcPr>
          <w:p w14:paraId="0093F2DC" w14:textId="77777777" w:rsidR="00ED0868" w:rsidRPr="00C20D41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46D8849D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7B6458B2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/9</w:t>
            </w:r>
          </w:p>
        </w:tc>
      </w:tr>
      <w:tr w:rsidR="00ED0868" w:rsidRPr="006115B4" w14:paraId="7B2E85E7" w14:textId="77777777" w:rsidTr="00CF36DE">
        <w:tc>
          <w:tcPr>
            <w:tcW w:w="1727" w:type="dxa"/>
            <w:shd w:val="clear" w:color="auto" w:fill="F2F2F2" w:themeFill="background1" w:themeFillShade="F2"/>
          </w:tcPr>
          <w:p w14:paraId="77237588" w14:textId="77777777" w:rsidR="00ED0868" w:rsidRDefault="00ED0868" w:rsidP="00CF36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Conics</w:t>
            </w:r>
          </w:p>
          <w:p w14:paraId="2660E755" w14:textId="77777777" w:rsidR="00ED0868" w:rsidRPr="00C20D41" w:rsidRDefault="00ED0868" w:rsidP="00CF36DE">
            <w:pPr>
              <w:rPr>
                <w:b/>
                <w:sz w:val="6"/>
                <w:szCs w:val="6"/>
                <w:lang w:val="en-US"/>
              </w:rPr>
            </w:pPr>
          </w:p>
        </w:tc>
        <w:tc>
          <w:tcPr>
            <w:tcW w:w="899" w:type="dxa"/>
            <w:shd w:val="clear" w:color="auto" w:fill="FFFFFF" w:themeFill="background1"/>
          </w:tcPr>
          <w:p w14:paraId="6E976458" w14:textId="77777777" w:rsidR="00ED0868" w:rsidRPr="009636F0" w:rsidRDefault="00ED0868" w:rsidP="00CF36DE">
            <w:pPr>
              <w:jc w:val="right"/>
              <w:rPr>
                <w:b/>
                <w:color w:val="FFFFFF" w:themeColor="background1"/>
                <w:lang w:val="en-US"/>
              </w:rPr>
            </w:pPr>
          </w:p>
          <w:p w14:paraId="40F17436" w14:textId="77777777" w:rsidR="00ED0868" w:rsidRPr="009636F0" w:rsidRDefault="00ED0868" w:rsidP="00CF36DE">
            <w:pPr>
              <w:jc w:val="right"/>
              <w:rPr>
                <w:b/>
                <w:color w:val="FFFFFF" w:themeColor="background1"/>
                <w:sz w:val="6"/>
                <w:szCs w:val="6"/>
                <w:lang w:val="en-US"/>
              </w:rPr>
            </w:pPr>
            <w:r w:rsidRPr="006115B4">
              <w:rPr>
                <w:b/>
                <w:lang w:val="en-US"/>
              </w:rPr>
              <w:t>/1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0A04195B" w14:textId="77777777" w:rsidR="00ED0868" w:rsidRPr="003166DB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5A4D7473" w14:textId="77777777" w:rsidR="00ED0868" w:rsidRPr="003A7DD5" w:rsidRDefault="00ED0868" w:rsidP="00CF36DE">
            <w:pPr>
              <w:jc w:val="right"/>
              <w:rPr>
                <w:u w:val="single"/>
                <w:lang w:val="en-US"/>
              </w:rPr>
            </w:pPr>
          </w:p>
          <w:p w14:paraId="6879490D" w14:textId="77777777" w:rsidR="00ED0868" w:rsidRPr="006115B4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0FF4596F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2C17A568" w14:textId="77777777" w:rsidR="00ED0868" w:rsidRPr="006115B4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  <w:r>
              <w:rPr>
                <w:b/>
                <w:lang w:val="en-US"/>
              </w:rPr>
              <w:t>/8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22315575" w14:textId="77777777" w:rsidR="00ED0868" w:rsidRPr="000C46A1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59A838B4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25942B02" w14:textId="77777777" w:rsidR="00ED0868" w:rsidRPr="006115B4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  <w:r>
              <w:rPr>
                <w:b/>
                <w:lang w:val="en-US"/>
              </w:rPr>
              <w:t>/2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4042A87E" w14:textId="77777777" w:rsidR="00ED0868" w:rsidRPr="00F1152E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5846CF86" w14:textId="77777777" w:rsidR="00ED0868" w:rsidRPr="000C46A1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2F943B25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64ADD0C2" w14:textId="77777777" w:rsidR="00ED0868" w:rsidRPr="00F1152E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  <w:r>
              <w:rPr>
                <w:b/>
                <w:lang w:val="en-US"/>
              </w:rPr>
              <w:t>/11</w:t>
            </w:r>
          </w:p>
        </w:tc>
      </w:tr>
      <w:tr w:rsidR="00ED0868" w:rsidRPr="006115B4" w14:paraId="0ABF09AE" w14:textId="77777777" w:rsidTr="00CF36DE">
        <w:tc>
          <w:tcPr>
            <w:tcW w:w="1727" w:type="dxa"/>
            <w:shd w:val="clear" w:color="auto" w:fill="F2F2F2" w:themeFill="background1" w:themeFillShade="F2"/>
          </w:tcPr>
          <w:p w14:paraId="42D3F08B" w14:textId="77777777" w:rsidR="00ED0868" w:rsidRPr="00C20D41" w:rsidRDefault="00ED0868" w:rsidP="00CF36DE">
            <w:pPr>
              <w:rPr>
                <w:b/>
                <w:sz w:val="6"/>
                <w:szCs w:val="6"/>
                <w:lang w:val="en-US"/>
              </w:rPr>
            </w:pPr>
          </w:p>
          <w:p w14:paraId="57BFE7A0" w14:textId="77777777" w:rsidR="00ED0868" w:rsidRPr="00A72B07" w:rsidRDefault="00ED0868" w:rsidP="00CF36DE">
            <w:pPr>
              <w:rPr>
                <w:b/>
                <w:sz w:val="16"/>
                <w:szCs w:val="16"/>
                <w:lang w:val="en-US"/>
              </w:rPr>
            </w:pPr>
          </w:p>
          <w:p w14:paraId="7825CAE0" w14:textId="07E2CAA3" w:rsidR="00ED0868" w:rsidRDefault="00ED0868" w:rsidP="00CF36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Polynomial</w:t>
            </w:r>
            <w:r w:rsidR="00CF36DE">
              <w:rPr>
                <w:b/>
                <w:lang w:val="en-US"/>
              </w:rPr>
              <w:t>s</w:t>
            </w:r>
          </w:p>
          <w:p w14:paraId="5CE4E6D7" w14:textId="77777777" w:rsidR="00ED0868" w:rsidRPr="00A72B07" w:rsidRDefault="00ED0868" w:rsidP="00CF36DE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99" w:type="dxa"/>
          </w:tcPr>
          <w:p w14:paraId="54789C7F" w14:textId="77777777" w:rsidR="00ED0868" w:rsidRPr="00C20D41" w:rsidRDefault="00ED0868" w:rsidP="00CF36DE">
            <w:pPr>
              <w:jc w:val="right"/>
              <w:rPr>
                <w:sz w:val="6"/>
                <w:szCs w:val="6"/>
                <w:lang w:val="en-US"/>
              </w:rPr>
            </w:pPr>
          </w:p>
          <w:p w14:paraId="32189E89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7586C4E8" w14:textId="77777777" w:rsidR="00ED0868" w:rsidRPr="006115B4" w:rsidRDefault="00ED0868" w:rsidP="00CF36DE">
            <w:pPr>
              <w:jc w:val="right"/>
              <w:rPr>
                <w:lang w:val="en-US"/>
              </w:rPr>
            </w:pPr>
            <w:r>
              <w:rPr>
                <w:b/>
                <w:lang w:val="en-US"/>
              </w:rPr>
              <w:t>/1</w:t>
            </w:r>
          </w:p>
        </w:tc>
        <w:tc>
          <w:tcPr>
            <w:tcW w:w="1080" w:type="dxa"/>
            <w:shd w:val="clear" w:color="auto" w:fill="FFFFFF" w:themeFill="background1"/>
          </w:tcPr>
          <w:p w14:paraId="4E3D0200" w14:textId="77777777" w:rsidR="00ED0868" w:rsidRPr="003166DB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  <w:p w14:paraId="15828E72" w14:textId="77777777" w:rsidR="00ED0868" w:rsidRPr="003166DB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  <w:p w14:paraId="4C9F7A17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/3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1D1B938F" w14:textId="77777777" w:rsidR="00ED0868" w:rsidRPr="006115B4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  <w:p w14:paraId="45F88833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6A8DEFA8" w14:textId="77777777" w:rsidR="00ED0868" w:rsidRPr="006115B4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  <w:p w14:paraId="622FE5C8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628F1D1E" w14:textId="77777777" w:rsidR="00ED0868" w:rsidRPr="000C46A1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275D0495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36858532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/3</w:t>
            </w:r>
          </w:p>
        </w:tc>
        <w:tc>
          <w:tcPr>
            <w:tcW w:w="1080" w:type="dxa"/>
            <w:shd w:val="clear" w:color="auto" w:fill="FFFFFF" w:themeFill="background1"/>
          </w:tcPr>
          <w:p w14:paraId="3B53AA6D" w14:textId="77777777" w:rsidR="00ED0868" w:rsidRPr="006115B4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  <w:p w14:paraId="13BDFA95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7A42D794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/6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1554478" w14:textId="77777777" w:rsidR="00ED0868" w:rsidRPr="00F1152E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6F30AB99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3933FE19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</w:p>
        </w:tc>
        <w:tc>
          <w:tcPr>
            <w:tcW w:w="1080" w:type="dxa"/>
          </w:tcPr>
          <w:p w14:paraId="1AA7E61E" w14:textId="77777777" w:rsidR="00ED0868" w:rsidRPr="00F1152E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3633C8FE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7BB285AC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/13</w:t>
            </w:r>
          </w:p>
        </w:tc>
      </w:tr>
      <w:tr w:rsidR="00ED0868" w:rsidRPr="006115B4" w14:paraId="0EDAF00A" w14:textId="77777777" w:rsidTr="00CF36DE">
        <w:tc>
          <w:tcPr>
            <w:tcW w:w="1727" w:type="dxa"/>
            <w:shd w:val="clear" w:color="auto" w:fill="F2F2F2" w:themeFill="background1" w:themeFillShade="F2"/>
          </w:tcPr>
          <w:p w14:paraId="5DE304CB" w14:textId="77777777" w:rsidR="00ED0868" w:rsidRPr="00C20D41" w:rsidRDefault="00ED0868" w:rsidP="00CF36DE">
            <w:pPr>
              <w:rPr>
                <w:b/>
                <w:sz w:val="6"/>
                <w:szCs w:val="6"/>
                <w:lang w:val="en-US"/>
              </w:rPr>
            </w:pPr>
          </w:p>
          <w:p w14:paraId="693BBC81" w14:textId="77777777" w:rsidR="00ED0868" w:rsidRPr="00A72B07" w:rsidRDefault="00ED0868" w:rsidP="00CF36DE">
            <w:pPr>
              <w:rPr>
                <w:b/>
                <w:sz w:val="16"/>
                <w:szCs w:val="16"/>
                <w:lang w:val="en-US"/>
              </w:rPr>
            </w:pPr>
          </w:p>
          <w:p w14:paraId="33BB9C1F" w14:textId="77777777" w:rsidR="00ED0868" w:rsidRPr="00A72B07" w:rsidRDefault="00ED0868" w:rsidP="00CF36DE">
            <w:pPr>
              <w:rPr>
                <w:b/>
                <w:sz w:val="16"/>
                <w:szCs w:val="16"/>
                <w:lang w:val="en-US"/>
              </w:rPr>
            </w:pPr>
            <w:r w:rsidRPr="009339C3">
              <w:rPr>
                <w:b/>
                <w:szCs w:val="16"/>
                <w:lang w:val="en-US"/>
              </w:rPr>
              <w:t>Integration</w:t>
            </w:r>
          </w:p>
        </w:tc>
        <w:tc>
          <w:tcPr>
            <w:tcW w:w="899" w:type="dxa"/>
          </w:tcPr>
          <w:p w14:paraId="3F612362" w14:textId="77777777" w:rsidR="00ED0868" w:rsidRPr="00C20D41" w:rsidRDefault="00ED0868" w:rsidP="00CF36DE">
            <w:pPr>
              <w:jc w:val="right"/>
              <w:rPr>
                <w:sz w:val="6"/>
                <w:szCs w:val="6"/>
                <w:lang w:val="en-US"/>
              </w:rPr>
            </w:pPr>
          </w:p>
          <w:p w14:paraId="0C974371" w14:textId="77777777" w:rsidR="00ED0868" w:rsidRPr="003A7DD5" w:rsidRDefault="00ED0868" w:rsidP="00CF36DE">
            <w:pPr>
              <w:jc w:val="right"/>
              <w:rPr>
                <w:b/>
                <w:lang w:val="en-US"/>
              </w:rPr>
            </w:pPr>
          </w:p>
          <w:p w14:paraId="2202FB8D" w14:textId="77777777" w:rsidR="00ED0868" w:rsidRPr="006115B4" w:rsidRDefault="00ED0868" w:rsidP="00CF36DE">
            <w:pPr>
              <w:jc w:val="right"/>
              <w:rPr>
                <w:lang w:val="en-US"/>
              </w:rPr>
            </w:pPr>
            <w:r w:rsidRPr="006115B4">
              <w:rPr>
                <w:b/>
                <w:lang w:val="en-US"/>
              </w:rPr>
              <w:t>/1</w:t>
            </w:r>
          </w:p>
        </w:tc>
        <w:tc>
          <w:tcPr>
            <w:tcW w:w="1080" w:type="dxa"/>
            <w:shd w:val="clear" w:color="auto" w:fill="auto"/>
          </w:tcPr>
          <w:p w14:paraId="67791E39" w14:textId="77777777" w:rsidR="00ED0868" w:rsidRPr="000C46A1" w:rsidRDefault="00ED0868" w:rsidP="00CF36DE">
            <w:pPr>
              <w:jc w:val="right"/>
              <w:rPr>
                <w:b/>
                <w:sz w:val="6"/>
                <w:szCs w:val="6"/>
                <w:lang w:val="en-US"/>
              </w:rPr>
            </w:pPr>
          </w:p>
          <w:p w14:paraId="2C894DEB" w14:textId="77777777" w:rsidR="00ED0868" w:rsidRPr="003A7DD5" w:rsidRDefault="00ED0868" w:rsidP="00CF36DE">
            <w:pPr>
              <w:jc w:val="right"/>
              <w:rPr>
                <w:u w:val="single"/>
                <w:lang w:val="en-US"/>
              </w:rPr>
            </w:pPr>
          </w:p>
          <w:p w14:paraId="2A7F08B7" w14:textId="77777777" w:rsidR="00ED0868" w:rsidRPr="00FF0893" w:rsidRDefault="00ED0868" w:rsidP="00CF36DE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/4</w:t>
            </w:r>
          </w:p>
        </w:tc>
        <w:tc>
          <w:tcPr>
            <w:tcW w:w="1080" w:type="dxa"/>
            <w:shd w:val="clear" w:color="auto" w:fill="FFFFFF" w:themeFill="background1"/>
          </w:tcPr>
          <w:p w14:paraId="667E0DE0" w14:textId="77777777" w:rsidR="00ED0868" w:rsidRPr="00895522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0CE72976" w14:textId="77777777" w:rsidR="00ED0868" w:rsidRPr="003A7DD5" w:rsidRDefault="00ED0868" w:rsidP="00CF36DE">
            <w:pPr>
              <w:jc w:val="right"/>
              <w:rPr>
                <w:b/>
                <w:lang w:val="en-US"/>
              </w:rPr>
            </w:pPr>
          </w:p>
          <w:p w14:paraId="1B2E5A9A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/8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C568B67" w14:textId="77777777" w:rsidR="00ED0868" w:rsidRPr="006115B4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  <w:p w14:paraId="7F2ED6DD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42F5E46E" w14:textId="77777777" w:rsidR="00ED0868" w:rsidRPr="000C46A1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6E492B72" w14:textId="77777777" w:rsidR="00ED0868" w:rsidRPr="003166DB" w:rsidRDefault="00ED0868" w:rsidP="00CF36DE">
            <w:pPr>
              <w:jc w:val="right"/>
              <w:rPr>
                <w:b/>
                <w:sz w:val="16"/>
                <w:szCs w:val="16"/>
                <w:lang w:val="en-US"/>
              </w:rPr>
            </w:pPr>
          </w:p>
          <w:p w14:paraId="0814AC4E" w14:textId="77777777" w:rsidR="00ED0868" w:rsidRPr="006115B4" w:rsidRDefault="00ED0868" w:rsidP="00CF36DE">
            <w:pPr>
              <w:jc w:val="center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 xml:space="preserve">            /4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1C22D16E" w14:textId="77777777" w:rsidR="00ED0868" w:rsidRPr="000C46A1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7EC91910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03D36C2F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60E9F3CE" w14:textId="77777777" w:rsidR="00ED0868" w:rsidRPr="003166DB" w:rsidRDefault="00ED0868" w:rsidP="00CF36DE">
            <w:pPr>
              <w:jc w:val="right"/>
              <w:rPr>
                <w:sz w:val="20"/>
                <w:szCs w:val="20"/>
                <w:u w:val="single"/>
                <w:lang w:val="en-US"/>
              </w:rPr>
            </w:pPr>
          </w:p>
          <w:p w14:paraId="0A3B108A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</w:p>
        </w:tc>
        <w:tc>
          <w:tcPr>
            <w:tcW w:w="1080" w:type="dxa"/>
          </w:tcPr>
          <w:p w14:paraId="16F6246D" w14:textId="77777777" w:rsidR="00ED0868" w:rsidRPr="00F1152E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  <w:p w14:paraId="7BE0161A" w14:textId="77777777" w:rsidR="00ED0868" w:rsidRPr="003A7DD5" w:rsidRDefault="00ED0868" w:rsidP="00CF36DE">
            <w:pPr>
              <w:jc w:val="right"/>
              <w:rPr>
                <w:b/>
                <w:lang w:val="en-US"/>
              </w:rPr>
            </w:pPr>
          </w:p>
          <w:p w14:paraId="5EBCDF9A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/17</w:t>
            </w:r>
          </w:p>
        </w:tc>
      </w:tr>
      <w:tr w:rsidR="00ED0868" w:rsidRPr="006115B4" w14:paraId="05A9D702" w14:textId="77777777" w:rsidTr="00CF36DE">
        <w:tc>
          <w:tcPr>
            <w:tcW w:w="1727" w:type="dxa"/>
            <w:shd w:val="clear" w:color="auto" w:fill="F2F2F2" w:themeFill="background1" w:themeFillShade="F2"/>
          </w:tcPr>
          <w:p w14:paraId="003761FD" w14:textId="77777777" w:rsidR="00ED0868" w:rsidRDefault="00ED0868" w:rsidP="00CF36DE">
            <w:pPr>
              <w:rPr>
                <w:b/>
                <w:szCs w:val="6"/>
                <w:lang w:val="en-US"/>
              </w:rPr>
            </w:pPr>
          </w:p>
          <w:p w14:paraId="67B6DCC8" w14:textId="77777777" w:rsidR="00ED0868" w:rsidRPr="009339C3" w:rsidRDefault="00ED0868" w:rsidP="00CF36DE">
            <w:pPr>
              <w:rPr>
                <w:b/>
                <w:szCs w:val="6"/>
                <w:lang w:val="en-US"/>
              </w:rPr>
            </w:pPr>
            <w:r>
              <w:rPr>
                <w:b/>
                <w:szCs w:val="6"/>
                <w:lang w:val="en-US"/>
              </w:rPr>
              <w:t>Volumes</w:t>
            </w:r>
          </w:p>
        </w:tc>
        <w:tc>
          <w:tcPr>
            <w:tcW w:w="899" w:type="dxa"/>
          </w:tcPr>
          <w:p w14:paraId="6D40D57F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6B4B667D" w14:textId="77777777" w:rsidR="00ED0868" w:rsidRPr="00E259F0" w:rsidRDefault="00ED0868" w:rsidP="00CF36DE">
            <w:pPr>
              <w:jc w:val="right"/>
              <w:rPr>
                <w:b/>
                <w:sz w:val="16"/>
                <w:szCs w:val="16"/>
                <w:lang w:val="en-US"/>
              </w:rPr>
            </w:pPr>
          </w:p>
          <w:p w14:paraId="46A7C544" w14:textId="77777777" w:rsidR="00ED0868" w:rsidRPr="003D0259" w:rsidRDefault="00ED0868" w:rsidP="00CF36DE">
            <w:pPr>
              <w:jc w:val="right"/>
              <w:rPr>
                <w:lang w:val="en-US"/>
              </w:rPr>
            </w:pPr>
            <w:r>
              <w:rPr>
                <w:b/>
                <w:lang w:val="en-US"/>
              </w:rPr>
              <w:t>/1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2D47A549" w14:textId="77777777" w:rsidR="00ED0868" w:rsidRPr="006115B4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309CA45B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045A11CD" w14:textId="77777777" w:rsidR="00ED0868" w:rsidRPr="0058618A" w:rsidRDefault="00ED0868" w:rsidP="00CF36DE">
            <w:pPr>
              <w:jc w:val="right"/>
              <w:rPr>
                <w:b/>
                <w:sz w:val="16"/>
                <w:szCs w:val="16"/>
                <w:lang w:val="en-US"/>
              </w:rPr>
            </w:pPr>
          </w:p>
          <w:p w14:paraId="0E6997AE" w14:textId="77777777" w:rsidR="00ED0868" w:rsidRPr="000C46A1" w:rsidRDefault="00ED0868" w:rsidP="00CF36DE">
            <w:pPr>
              <w:jc w:val="right"/>
              <w:rPr>
                <w:b/>
                <w:sz w:val="6"/>
                <w:szCs w:val="6"/>
                <w:lang w:val="en-US"/>
              </w:rPr>
            </w:pPr>
            <w:r>
              <w:rPr>
                <w:b/>
                <w:lang w:val="en-US"/>
              </w:rPr>
              <w:t>/4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3EC9627" w14:textId="77777777" w:rsidR="00ED0868" w:rsidRDefault="00ED0868" w:rsidP="00CF36DE">
            <w:pPr>
              <w:jc w:val="right"/>
              <w:rPr>
                <w:u w:val="single"/>
                <w:lang w:val="en-US"/>
              </w:rPr>
            </w:pPr>
          </w:p>
          <w:p w14:paraId="26490287" w14:textId="77777777" w:rsidR="00ED0868" w:rsidRPr="003166DB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  <w:p w14:paraId="59F2BCE6" w14:textId="77777777" w:rsidR="00ED0868" w:rsidRPr="0047039C" w:rsidRDefault="00ED0868" w:rsidP="00CF36DE">
            <w:pPr>
              <w:jc w:val="right"/>
              <w:rPr>
                <w:u w:val="single"/>
                <w:lang w:val="en-US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045A4D0" w14:textId="77777777" w:rsidR="00ED0868" w:rsidRDefault="00ED0868" w:rsidP="00CF36DE">
            <w:pPr>
              <w:jc w:val="right"/>
              <w:rPr>
                <w:u w:val="single"/>
                <w:lang w:val="en-US"/>
              </w:rPr>
            </w:pPr>
          </w:p>
          <w:p w14:paraId="1AD09090" w14:textId="77777777" w:rsidR="00ED0868" w:rsidRPr="00727CD6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  <w:p w14:paraId="4E46A55A" w14:textId="77777777" w:rsidR="00ED0868" w:rsidRPr="007D6CB4" w:rsidRDefault="00ED0868" w:rsidP="00CF36DE">
            <w:pPr>
              <w:jc w:val="right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/3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07423AA7" w14:textId="77777777" w:rsidR="00ED0868" w:rsidRPr="006115B4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12D0BAB0" w14:textId="77777777" w:rsidR="00ED0868" w:rsidRPr="00895522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</w:tc>
        <w:tc>
          <w:tcPr>
            <w:tcW w:w="1080" w:type="dxa"/>
          </w:tcPr>
          <w:p w14:paraId="6C96B73E" w14:textId="77777777" w:rsidR="00ED0868" w:rsidRDefault="00ED0868" w:rsidP="00CF36DE">
            <w:pPr>
              <w:jc w:val="right"/>
              <w:rPr>
                <w:u w:val="single"/>
                <w:lang w:val="en-US"/>
              </w:rPr>
            </w:pPr>
          </w:p>
          <w:p w14:paraId="6D00C666" w14:textId="77777777" w:rsidR="00ED0868" w:rsidRPr="003166DB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  <w:p w14:paraId="51C82114" w14:textId="77777777" w:rsidR="00ED0868" w:rsidRPr="003166DB" w:rsidRDefault="00ED0868" w:rsidP="00CF36DE">
            <w:pPr>
              <w:jc w:val="right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/8</w:t>
            </w:r>
          </w:p>
        </w:tc>
      </w:tr>
      <w:tr w:rsidR="00ED0868" w:rsidRPr="006115B4" w14:paraId="7A7F41FD" w14:textId="77777777" w:rsidTr="00CF36DE">
        <w:tc>
          <w:tcPr>
            <w:tcW w:w="1727" w:type="dxa"/>
            <w:shd w:val="clear" w:color="auto" w:fill="F2F2F2" w:themeFill="background1" w:themeFillShade="F2"/>
          </w:tcPr>
          <w:p w14:paraId="5FAA19ED" w14:textId="77777777" w:rsidR="00ED0868" w:rsidRPr="003D0259" w:rsidRDefault="00ED0868" w:rsidP="00CF36DE">
            <w:pPr>
              <w:rPr>
                <w:b/>
                <w:sz w:val="6"/>
                <w:szCs w:val="6"/>
                <w:lang w:val="en-US"/>
              </w:rPr>
            </w:pPr>
          </w:p>
          <w:p w14:paraId="1BB18DC3" w14:textId="77777777" w:rsidR="00ED0868" w:rsidRPr="00A72B07" w:rsidRDefault="00ED0868" w:rsidP="00CF36DE">
            <w:pPr>
              <w:rPr>
                <w:b/>
                <w:sz w:val="16"/>
                <w:szCs w:val="16"/>
                <w:lang w:val="en-US"/>
              </w:rPr>
            </w:pPr>
          </w:p>
          <w:p w14:paraId="05984491" w14:textId="77777777" w:rsidR="00ED0868" w:rsidRDefault="00ED0868" w:rsidP="00CF36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Mechanics</w:t>
            </w:r>
          </w:p>
          <w:p w14:paraId="3D8B102B" w14:textId="77777777" w:rsidR="00ED0868" w:rsidRPr="00A72B07" w:rsidRDefault="00ED0868" w:rsidP="00CF36DE">
            <w:pPr>
              <w:rPr>
                <w:b/>
                <w:sz w:val="16"/>
                <w:szCs w:val="16"/>
                <w:lang w:val="en-US"/>
              </w:rPr>
            </w:pPr>
          </w:p>
          <w:p w14:paraId="1AF822E1" w14:textId="77777777" w:rsidR="00ED0868" w:rsidRPr="003D0259" w:rsidRDefault="00ED0868" w:rsidP="00CF36DE">
            <w:pPr>
              <w:rPr>
                <w:b/>
                <w:sz w:val="6"/>
                <w:szCs w:val="6"/>
                <w:lang w:val="en-US"/>
              </w:rPr>
            </w:pPr>
          </w:p>
        </w:tc>
        <w:tc>
          <w:tcPr>
            <w:tcW w:w="899" w:type="dxa"/>
          </w:tcPr>
          <w:p w14:paraId="3C5EE2BC" w14:textId="77777777" w:rsidR="00ED0868" w:rsidRPr="00727CD6" w:rsidRDefault="00ED0868" w:rsidP="00CF36DE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  <w:p w14:paraId="1F2D2DB3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233EF8FB" w14:textId="77777777" w:rsidR="00ED0868" w:rsidRPr="00C20D41" w:rsidRDefault="00ED0868" w:rsidP="00CF36DE">
            <w:pPr>
              <w:jc w:val="right"/>
              <w:rPr>
                <w:sz w:val="6"/>
                <w:szCs w:val="6"/>
                <w:lang w:val="en-US"/>
              </w:rPr>
            </w:pPr>
            <w:r w:rsidRPr="006115B4">
              <w:rPr>
                <w:b/>
                <w:lang w:val="en-US"/>
              </w:rPr>
              <w:t>/1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41E27D91" w14:textId="77777777" w:rsidR="00ED0868" w:rsidRPr="00727CD6" w:rsidRDefault="00ED0868" w:rsidP="00CF36DE">
            <w:pPr>
              <w:jc w:val="right"/>
              <w:rPr>
                <w:sz w:val="20"/>
                <w:szCs w:val="20"/>
                <w:u w:val="single"/>
                <w:lang w:val="en-US"/>
              </w:rPr>
            </w:pPr>
          </w:p>
          <w:p w14:paraId="28F7E8FC" w14:textId="77777777" w:rsidR="00ED0868" w:rsidRPr="0047039C" w:rsidRDefault="00ED0868" w:rsidP="00CF36DE">
            <w:pPr>
              <w:jc w:val="right"/>
              <w:rPr>
                <w:u w:val="single"/>
                <w:lang w:val="en-US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49B1E60F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48D3B779" w14:textId="77777777" w:rsidR="00ED0868" w:rsidRPr="00E259F0" w:rsidRDefault="00ED0868" w:rsidP="00CF36DE">
            <w:pPr>
              <w:jc w:val="right"/>
              <w:rPr>
                <w:b/>
                <w:lang w:val="en-US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7D32779E" w14:textId="77777777" w:rsidR="00ED0868" w:rsidRPr="00727CD6" w:rsidRDefault="00ED0868" w:rsidP="00CF36DE">
            <w:pPr>
              <w:jc w:val="right"/>
              <w:rPr>
                <w:sz w:val="20"/>
                <w:szCs w:val="20"/>
                <w:u w:val="single"/>
                <w:lang w:val="en-US"/>
              </w:rPr>
            </w:pPr>
          </w:p>
          <w:p w14:paraId="1423E05D" w14:textId="77777777" w:rsidR="00ED0868" w:rsidRPr="0047039C" w:rsidRDefault="00ED0868" w:rsidP="00CF36DE">
            <w:pPr>
              <w:jc w:val="right"/>
              <w:rPr>
                <w:u w:val="single"/>
                <w:lang w:val="en-US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3F62FBEB" w14:textId="77777777" w:rsidR="00ED0868" w:rsidRPr="00F1152E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53673FAF" w14:textId="77777777" w:rsidR="00ED0868" w:rsidRDefault="00ED0868" w:rsidP="00CF36DE">
            <w:pPr>
              <w:jc w:val="right"/>
              <w:rPr>
                <w:u w:val="single"/>
                <w:lang w:val="en-US"/>
              </w:rPr>
            </w:pPr>
          </w:p>
          <w:p w14:paraId="3B030A32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7EAAF009" w14:textId="77777777" w:rsidR="00ED0868" w:rsidRPr="00422BA7" w:rsidRDefault="00ED0868" w:rsidP="00CF36DE">
            <w:pPr>
              <w:jc w:val="right"/>
              <w:rPr>
                <w:b/>
                <w:u w:val="single"/>
                <w:lang w:val="en-US"/>
              </w:rPr>
            </w:pPr>
            <w:r>
              <w:rPr>
                <w:b/>
                <w:lang w:val="en-US"/>
              </w:rPr>
              <w:t>/7</w:t>
            </w:r>
          </w:p>
        </w:tc>
        <w:tc>
          <w:tcPr>
            <w:tcW w:w="1170" w:type="dxa"/>
            <w:shd w:val="clear" w:color="auto" w:fill="FFFFFF" w:themeFill="background1"/>
          </w:tcPr>
          <w:p w14:paraId="7EC77B3B" w14:textId="77777777" w:rsidR="00ED0868" w:rsidRPr="00727CD6" w:rsidRDefault="00ED0868" w:rsidP="00CF36DE">
            <w:pPr>
              <w:jc w:val="right"/>
              <w:rPr>
                <w:sz w:val="20"/>
                <w:szCs w:val="20"/>
                <w:u w:val="single"/>
                <w:lang w:val="en-US"/>
              </w:rPr>
            </w:pPr>
          </w:p>
          <w:p w14:paraId="45CF9147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47051A99" w14:textId="77777777" w:rsidR="00ED0868" w:rsidRPr="0047039C" w:rsidRDefault="00ED0868" w:rsidP="00CF36DE">
            <w:pPr>
              <w:jc w:val="right"/>
              <w:rPr>
                <w:u w:val="single"/>
                <w:lang w:val="en-US"/>
              </w:rPr>
            </w:pPr>
            <w:r w:rsidRPr="006115B4">
              <w:rPr>
                <w:b/>
                <w:lang w:val="en-US"/>
              </w:rPr>
              <w:t>/1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1080" w:type="dxa"/>
          </w:tcPr>
          <w:p w14:paraId="29DA3633" w14:textId="77777777" w:rsidR="00ED0868" w:rsidRPr="00727CD6" w:rsidRDefault="00ED0868" w:rsidP="00CF36DE">
            <w:pPr>
              <w:jc w:val="right"/>
              <w:rPr>
                <w:sz w:val="20"/>
                <w:szCs w:val="20"/>
                <w:u w:val="single"/>
                <w:lang w:val="en-US"/>
              </w:rPr>
            </w:pPr>
          </w:p>
          <w:p w14:paraId="335E1B78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3C50955F" w14:textId="59B61B5F" w:rsidR="00ED0868" w:rsidRPr="0047039C" w:rsidRDefault="00885E78" w:rsidP="00CF36DE">
            <w:pPr>
              <w:jc w:val="right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/20</w:t>
            </w:r>
          </w:p>
        </w:tc>
      </w:tr>
      <w:tr w:rsidR="00ED0868" w:rsidRPr="006115B4" w14:paraId="2641874D" w14:textId="77777777" w:rsidTr="00CF36DE">
        <w:tc>
          <w:tcPr>
            <w:tcW w:w="1727" w:type="dxa"/>
            <w:shd w:val="clear" w:color="auto" w:fill="F2F2F2" w:themeFill="background1" w:themeFillShade="F2"/>
          </w:tcPr>
          <w:p w14:paraId="7F137700" w14:textId="77777777" w:rsidR="00ED0868" w:rsidRPr="003D0259" w:rsidRDefault="00ED0868" w:rsidP="00CF36DE">
            <w:pPr>
              <w:rPr>
                <w:b/>
                <w:sz w:val="6"/>
                <w:szCs w:val="6"/>
                <w:lang w:val="en-US"/>
              </w:rPr>
            </w:pPr>
          </w:p>
          <w:p w14:paraId="28C93104" w14:textId="77777777" w:rsidR="00ED0868" w:rsidRPr="00E259F0" w:rsidRDefault="00ED0868" w:rsidP="00CF36DE">
            <w:pPr>
              <w:rPr>
                <w:b/>
                <w:sz w:val="16"/>
                <w:szCs w:val="16"/>
                <w:lang w:val="en-US"/>
              </w:rPr>
            </w:pPr>
          </w:p>
          <w:p w14:paraId="496A1D3A" w14:textId="77777777" w:rsidR="00ED0868" w:rsidRDefault="00ED0868" w:rsidP="00CF36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Harder 3U</w:t>
            </w:r>
          </w:p>
          <w:p w14:paraId="06F00B72" w14:textId="77777777" w:rsidR="00ED0868" w:rsidRPr="00E259F0" w:rsidRDefault="00ED0868" w:rsidP="00CF36DE">
            <w:pPr>
              <w:rPr>
                <w:b/>
                <w:sz w:val="16"/>
                <w:szCs w:val="16"/>
                <w:lang w:val="en-US"/>
              </w:rPr>
            </w:pPr>
          </w:p>
          <w:p w14:paraId="41F3D1EE" w14:textId="77777777" w:rsidR="00ED0868" w:rsidRPr="003D0259" w:rsidRDefault="00ED0868" w:rsidP="00CF36DE">
            <w:pPr>
              <w:rPr>
                <w:b/>
                <w:sz w:val="6"/>
                <w:szCs w:val="6"/>
                <w:lang w:val="en-US"/>
              </w:rPr>
            </w:pPr>
          </w:p>
        </w:tc>
        <w:tc>
          <w:tcPr>
            <w:tcW w:w="899" w:type="dxa"/>
            <w:shd w:val="clear" w:color="auto" w:fill="FFFFFF" w:themeFill="background1"/>
          </w:tcPr>
          <w:p w14:paraId="41C9762C" w14:textId="77777777" w:rsidR="00ED0868" w:rsidRDefault="00ED0868" w:rsidP="00CF36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</w:t>
            </w:r>
          </w:p>
          <w:p w14:paraId="68C7403C" w14:textId="77777777" w:rsidR="00ED0868" w:rsidRDefault="00ED0868" w:rsidP="00CF36DE">
            <w:pPr>
              <w:rPr>
                <w:b/>
                <w:lang w:val="en-US"/>
              </w:rPr>
            </w:pPr>
          </w:p>
          <w:p w14:paraId="3EF83E39" w14:textId="77777777" w:rsidR="00ED0868" w:rsidRPr="00C20D41" w:rsidRDefault="00ED0868" w:rsidP="00CF36DE">
            <w:pPr>
              <w:rPr>
                <w:sz w:val="6"/>
                <w:szCs w:val="6"/>
                <w:lang w:val="en-US"/>
              </w:rPr>
            </w:pPr>
            <w:r>
              <w:rPr>
                <w:b/>
                <w:lang w:val="en-US"/>
              </w:rPr>
              <w:t xml:space="preserve">        </w:t>
            </w:r>
            <w:r w:rsidRPr="006115B4">
              <w:rPr>
                <w:b/>
                <w:lang w:val="en-US"/>
              </w:rPr>
              <w:t>/1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5477F748" w14:textId="77777777" w:rsidR="00ED0868" w:rsidRPr="006115B4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1956788C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255B6236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3DD372CE" w14:textId="77777777" w:rsidR="00ED0868" w:rsidRPr="000C46A1" w:rsidRDefault="00ED0868" w:rsidP="00CF36DE">
            <w:pPr>
              <w:jc w:val="right"/>
              <w:rPr>
                <w:b/>
                <w:sz w:val="6"/>
                <w:szCs w:val="6"/>
                <w:lang w:val="en-US"/>
              </w:rPr>
            </w:pPr>
            <w:r>
              <w:rPr>
                <w:b/>
                <w:lang w:val="en-US"/>
              </w:rPr>
              <w:t>/3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3E823B9" w14:textId="77777777" w:rsidR="00ED0868" w:rsidRPr="00F1152E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  <w:bookmarkStart w:id="0" w:name="_GoBack"/>
            <w:bookmarkEnd w:id="0"/>
          </w:p>
        </w:tc>
        <w:tc>
          <w:tcPr>
            <w:tcW w:w="1170" w:type="dxa"/>
            <w:shd w:val="clear" w:color="auto" w:fill="auto"/>
          </w:tcPr>
          <w:p w14:paraId="2BAF56B6" w14:textId="77777777" w:rsidR="00ED0868" w:rsidRDefault="00ED0868" w:rsidP="00CF36DE">
            <w:pPr>
              <w:jc w:val="right"/>
              <w:rPr>
                <w:u w:val="single"/>
                <w:lang w:val="en-US"/>
              </w:rPr>
            </w:pPr>
          </w:p>
          <w:p w14:paraId="009E4A2E" w14:textId="77777777" w:rsidR="00ED0868" w:rsidRDefault="00ED0868" w:rsidP="00CF36DE">
            <w:pPr>
              <w:jc w:val="right"/>
              <w:rPr>
                <w:u w:val="single"/>
                <w:lang w:val="en-US"/>
              </w:rPr>
            </w:pPr>
          </w:p>
          <w:p w14:paraId="539073D1" w14:textId="77777777" w:rsidR="00ED0868" w:rsidRPr="0047039C" w:rsidRDefault="00ED0868" w:rsidP="00CF36DE">
            <w:pPr>
              <w:jc w:val="right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/2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67B8001A" w14:textId="77777777" w:rsidR="00ED0868" w:rsidRPr="006115B4" w:rsidRDefault="00ED0868" w:rsidP="00CF36DE">
            <w:pPr>
              <w:jc w:val="right"/>
              <w:rPr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18E8CF52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36664984" w14:textId="77777777" w:rsidR="00ED0868" w:rsidRDefault="00ED0868" w:rsidP="00CF36DE">
            <w:pPr>
              <w:jc w:val="right"/>
              <w:rPr>
                <w:b/>
                <w:lang w:val="en-US"/>
              </w:rPr>
            </w:pPr>
          </w:p>
          <w:p w14:paraId="0D1F26CC" w14:textId="77777777" w:rsidR="00ED0868" w:rsidRPr="00895522" w:rsidRDefault="00ED0868" w:rsidP="00CF36DE">
            <w:pPr>
              <w:jc w:val="right"/>
              <w:rPr>
                <w:sz w:val="6"/>
                <w:szCs w:val="6"/>
                <w:u w:val="single"/>
                <w:lang w:val="en-US"/>
              </w:rPr>
            </w:pPr>
            <w:r>
              <w:rPr>
                <w:b/>
                <w:lang w:val="en-US"/>
              </w:rPr>
              <w:t>/3</w:t>
            </w:r>
          </w:p>
        </w:tc>
        <w:tc>
          <w:tcPr>
            <w:tcW w:w="1080" w:type="dxa"/>
          </w:tcPr>
          <w:p w14:paraId="7F200B6A" w14:textId="77777777" w:rsidR="00ED0868" w:rsidRDefault="00ED0868" w:rsidP="00CF36DE">
            <w:pPr>
              <w:jc w:val="right"/>
              <w:rPr>
                <w:u w:val="single"/>
                <w:lang w:val="en-US"/>
              </w:rPr>
            </w:pPr>
          </w:p>
          <w:p w14:paraId="0B62E144" w14:textId="77777777" w:rsidR="00ED0868" w:rsidRDefault="00ED0868" w:rsidP="00CF36DE">
            <w:pPr>
              <w:jc w:val="right"/>
              <w:rPr>
                <w:u w:val="single"/>
                <w:lang w:val="en-US"/>
              </w:rPr>
            </w:pPr>
          </w:p>
          <w:p w14:paraId="6B6895A3" w14:textId="77777777" w:rsidR="00ED0868" w:rsidRPr="0047039C" w:rsidRDefault="00ED0868" w:rsidP="00CF36DE">
            <w:pPr>
              <w:jc w:val="right"/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/9</w:t>
            </w:r>
          </w:p>
        </w:tc>
      </w:tr>
      <w:tr w:rsidR="00ED0868" w:rsidRPr="006115B4" w14:paraId="40ED2721" w14:textId="77777777" w:rsidTr="00CF36DE">
        <w:tc>
          <w:tcPr>
            <w:tcW w:w="1727" w:type="dxa"/>
            <w:shd w:val="clear" w:color="auto" w:fill="F2F2F2" w:themeFill="background1" w:themeFillShade="F2"/>
          </w:tcPr>
          <w:p w14:paraId="3AF05CD4" w14:textId="77777777" w:rsidR="00ED0868" w:rsidRPr="006115B4" w:rsidRDefault="00ED0868" w:rsidP="00CF36DE">
            <w:pPr>
              <w:rPr>
                <w:b/>
                <w:sz w:val="16"/>
                <w:szCs w:val="16"/>
                <w:lang w:val="en-US"/>
              </w:rPr>
            </w:pPr>
          </w:p>
          <w:p w14:paraId="32261246" w14:textId="77777777" w:rsidR="00ED0868" w:rsidRDefault="00ED0868" w:rsidP="00CF36DE">
            <w:pPr>
              <w:rPr>
                <w:b/>
                <w:lang w:val="en-US"/>
              </w:rPr>
            </w:pPr>
            <w:r w:rsidRPr="006115B4">
              <w:rPr>
                <w:b/>
                <w:lang w:val="en-US"/>
              </w:rPr>
              <w:t>Total</w:t>
            </w:r>
          </w:p>
          <w:p w14:paraId="7997D86D" w14:textId="77777777" w:rsidR="00ED0868" w:rsidRPr="00E259F0" w:rsidRDefault="00ED0868" w:rsidP="00CF36DE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99" w:type="dxa"/>
          </w:tcPr>
          <w:p w14:paraId="5156B4FF" w14:textId="77777777" w:rsidR="00ED0868" w:rsidRPr="006115B4" w:rsidRDefault="00ED0868" w:rsidP="00CF36DE">
            <w:pPr>
              <w:jc w:val="right"/>
              <w:rPr>
                <w:b/>
                <w:sz w:val="16"/>
                <w:szCs w:val="16"/>
                <w:lang w:val="en-US"/>
              </w:rPr>
            </w:pPr>
          </w:p>
          <w:p w14:paraId="066A8DF5" w14:textId="77777777" w:rsidR="00ED0868" w:rsidRPr="006115B4" w:rsidRDefault="00ED0868" w:rsidP="00CF36DE">
            <w:pPr>
              <w:jc w:val="right"/>
              <w:rPr>
                <w:b/>
                <w:lang w:val="en-US"/>
              </w:rPr>
            </w:pPr>
            <w:r w:rsidRPr="006115B4">
              <w:rPr>
                <w:b/>
                <w:lang w:val="en-US"/>
              </w:rPr>
              <w:t>/10</w:t>
            </w:r>
          </w:p>
        </w:tc>
        <w:tc>
          <w:tcPr>
            <w:tcW w:w="1080" w:type="dxa"/>
          </w:tcPr>
          <w:p w14:paraId="40D49206" w14:textId="77777777" w:rsidR="00ED0868" w:rsidRPr="006115B4" w:rsidRDefault="00ED0868" w:rsidP="00CF36DE">
            <w:pPr>
              <w:jc w:val="right"/>
              <w:rPr>
                <w:b/>
                <w:sz w:val="16"/>
                <w:szCs w:val="16"/>
                <w:lang w:val="en-US"/>
              </w:rPr>
            </w:pPr>
          </w:p>
          <w:p w14:paraId="35F2B57D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 w:rsidRPr="006115B4">
              <w:rPr>
                <w:b/>
                <w:lang w:val="en-US"/>
              </w:rPr>
              <w:t>/15</w:t>
            </w:r>
          </w:p>
        </w:tc>
        <w:tc>
          <w:tcPr>
            <w:tcW w:w="1080" w:type="dxa"/>
          </w:tcPr>
          <w:p w14:paraId="3B2956ED" w14:textId="77777777" w:rsidR="00ED0868" w:rsidRPr="006115B4" w:rsidRDefault="00ED0868" w:rsidP="00CF36DE">
            <w:pPr>
              <w:jc w:val="right"/>
              <w:rPr>
                <w:b/>
                <w:sz w:val="16"/>
                <w:szCs w:val="16"/>
                <w:lang w:val="en-US"/>
              </w:rPr>
            </w:pPr>
          </w:p>
          <w:p w14:paraId="3BF885C2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 w:rsidRPr="006115B4">
              <w:rPr>
                <w:b/>
                <w:lang w:val="en-US"/>
              </w:rPr>
              <w:t>/15</w:t>
            </w:r>
          </w:p>
        </w:tc>
        <w:tc>
          <w:tcPr>
            <w:tcW w:w="1170" w:type="dxa"/>
          </w:tcPr>
          <w:p w14:paraId="48303E24" w14:textId="77777777" w:rsidR="00ED0868" w:rsidRPr="006115B4" w:rsidRDefault="00ED0868" w:rsidP="00CF36DE">
            <w:pPr>
              <w:jc w:val="right"/>
              <w:rPr>
                <w:b/>
                <w:sz w:val="16"/>
                <w:szCs w:val="16"/>
                <w:lang w:val="en-US"/>
              </w:rPr>
            </w:pPr>
          </w:p>
          <w:p w14:paraId="7DCCBCAC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 w:rsidRPr="006115B4">
              <w:rPr>
                <w:b/>
                <w:lang w:val="en-US"/>
              </w:rPr>
              <w:t>/15</w:t>
            </w:r>
          </w:p>
        </w:tc>
        <w:tc>
          <w:tcPr>
            <w:tcW w:w="1170" w:type="dxa"/>
          </w:tcPr>
          <w:p w14:paraId="326F0B45" w14:textId="77777777" w:rsidR="00ED0868" w:rsidRPr="006115B4" w:rsidRDefault="00ED0868" w:rsidP="00CF36DE">
            <w:pPr>
              <w:jc w:val="right"/>
              <w:rPr>
                <w:b/>
                <w:sz w:val="16"/>
                <w:szCs w:val="16"/>
                <w:lang w:val="en-US"/>
              </w:rPr>
            </w:pPr>
          </w:p>
          <w:p w14:paraId="69102869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 w:rsidRPr="006115B4">
              <w:rPr>
                <w:b/>
                <w:lang w:val="en-US"/>
              </w:rPr>
              <w:t>/15</w:t>
            </w:r>
          </w:p>
        </w:tc>
        <w:tc>
          <w:tcPr>
            <w:tcW w:w="1080" w:type="dxa"/>
          </w:tcPr>
          <w:p w14:paraId="2BEB35E3" w14:textId="77777777" w:rsidR="00ED0868" w:rsidRPr="006115B4" w:rsidRDefault="00ED0868" w:rsidP="00CF36DE">
            <w:pPr>
              <w:jc w:val="right"/>
              <w:rPr>
                <w:b/>
                <w:sz w:val="16"/>
                <w:szCs w:val="16"/>
                <w:lang w:val="en-US"/>
              </w:rPr>
            </w:pPr>
          </w:p>
          <w:p w14:paraId="797F14F6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 w:rsidRPr="006115B4">
              <w:rPr>
                <w:b/>
                <w:lang w:val="en-US"/>
              </w:rPr>
              <w:t>/15</w:t>
            </w:r>
          </w:p>
        </w:tc>
        <w:tc>
          <w:tcPr>
            <w:tcW w:w="1170" w:type="dxa"/>
          </w:tcPr>
          <w:p w14:paraId="1B5416DB" w14:textId="77777777" w:rsidR="00ED0868" w:rsidRPr="006115B4" w:rsidRDefault="00ED0868" w:rsidP="00CF36DE">
            <w:pPr>
              <w:jc w:val="right"/>
              <w:rPr>
                <w:b/>
                <w:sz w:val="16"/>
                <w:szCs w:val="16"/>
                <w:lang w:val="en-US"/>
              </w:rPr>
            </w:pPr>
          </w:p>
          <w:p w14:paraId="03FDA235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 w:rsidRPr="006115B4">
              <w:rPr>
                <w:b/>
                <w:lang w:val="en-US"/>
              </w:rPr>
              <w:t>/15</w:t>
            </w:r>
          </w:p>
        </w:tc>
        <w:tc>
          <w:tcPr>
            <w:tcW w:w="1080" w:type="dxa"/>
          </w:tcPr>
          <w:p w14:paraId="34448C25" w14:textId="77777777" w:rsidR="00ED0868" w:rsidRPr="006115B4" w:rsidRDefault="00ED0868" w:rsidP="00CF36DE">
            <w:pPr>
              <w:jc w:val="right"/>
              <w:rPr>
                <w:b/>
                <w:sz w:val="16"/>
                <w:szCs w:val="16"/>
                <w:lang w:val="en-US"/>
              </w:rPr>
            </w:pPr>
          </w:p>
          <w:p w14:paraId="44C12675" w14:textId="77777777" w:rsidR="00ED0868" w:rsidRPr="006115B4" w:rsidRDefault="00ED0868" w:rsidP="00CF36DE">
            <w:pPr>
              <w:jc w:val="right"/>
              <w:rPr>
                <w:u w:val="single"/>
                <w:lang w:val="en-US"/>
              </w:rPr>
            </w:pPr>
            <w:r w:rsidRPr="006115B4">
              <w:rPr>
                <w:b/>
                <w:lang w:val="en-US"/>
              </w:rPr>
              <w:t>/100</w:t>
            </w:r>
          </w:p>
        </w:tc>
      </w:tr>
    </w:tbl>
    <w:p w14:paraId="6502E18C" w14:textId="77777777" w:rsidR="00ED0868" w:rsidRDefault="00ED0868" w:rsidP="00ED0868">
      <w:pPr>
        <w:sectPr w:rsidR="00ED0868" w:rsidSect="00CF36DE">
          <w:footerReference w:type="first" r:id="rId9"/>
          <w:pgSz w:w="11906" w:h="16838"/>
          <w:pgMar w:top="720" w:right="720" w:bottom="720" w:left="720" w:header="706" w:footer="706" w:gutter="0"/>
          <w:cols w:space="720"/>
        </w:sectPr>
      </w:pPr>
    </w:p>
    <w:p w14:paraId="3A93996B" w14:textId="77777777" w:rsidR="00ED0868" w:rsidRPr="00E96123" w:rsidRDefault="00ED0868" w:rsidP="00ED0868">
      <w:pPr>
        <w:rPr>
          <w:sz w:val="44"/>
          <w:szCs w:val="44"/>
        </w:rPr>
        <w:sectPr w:rsidR="00ED0868" w:rsidRPr="00E96123">
          <w:type w:val="continuous"/>
          <w:pgSz w:w="11906" w:h="16838"/>
          <w:pgMar w:top="720" w:right="720" w:bottom="720" w:left="720" w:header="708" w:footer="708" w:gutter="0"/>
          <w:cols w:num="2" w:space="709"/>
        </w:sectPr>
      </w:pPr>
    </w:p>
    <w:p w14:paraId="41D906D1" w14:textId="77777777" w:rsidR="004E1F9D" w:rsidRDefault="004E1F9D" w:rsidP="004E1F9D">
      <w:pPr>
        <w:spacing w:after="0" w:line="240" w:lineRule="auto"/>
        <w:sectPr w:rsidR="004E1F9D">
          <w:pgSz w:w="11906" w:h="16838"/>
          <w:pgMar w:top="720" w:right="720" w:bottom="720" w:left="720" w:header="708" w:footer="708" w:gutter="0"/>
          <w:cols w:space="720"/>
        </w:sectPr>
      </w:pPr>
    </w:p>
    <w:p w14:paraId="3DE75E30" w14:textId="77777777" w:rsidR="004E1F9D" w:rsidRPr="00E96123" w:rsidRDefault="004E1F9D" w:rsidP="00E96123">
      <w:pPr>
        <w:spacing w:after="0" w:line="240" w:lineRule="auto"/>
        <w:rPr>
          <w:sz w:val="44"/>
          <w:szCs w:val="44"/>
        </w:rPr>
        <w:sectPr w:rsidR="004E1F9D" w:rsidRPr="00E96123">
          <w:type w:val="continuous"/>
          <w:pgSz w:w="11906" w:h="16838"/>
          <w:pgMar w:top="720" w:right="720" w:bottom="720" w:left="720" w:header="708" w:footer="708" w:gutter="0"/>
          <w:cols w:num="2" w:space="709"/>
        </w:sectPr>
      </w:pPr>
    </w:p>
    <w:p w14:paraId="6DE1358B" w14:textId="05459FB2" w:rsidR="00E96123" w:rsidRDefault="00E9612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AU"/>
        </w:rPr>
      </w:pPr>
    </w:p>
    <w:tbl>
      <w:tblPr>
        <w:tblStyle w:val="TableGrid"/>
        <w:tblW w:w="1068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831"/>
      </w:tblGrid>
      <w:tr w:rsidR="00DF1B9B" w:rsidRPr="00C25037" w14:paraId="4F3CBF64" w14:textId="77777777" w:rsidTr="00AC43B8">
        <w:trPr>
          <w:cantSplit/>
        </w:trPr>
        <w:tc>
          <w:tcPr>
            <w:tcW w:w="10682" w:type="dxa"/>
            <w:gridSpan w:val="2"/>
            <w:tcBorders>
              <w:top w:val="nil"/>
              <w:bottom w:val="nil"/>
            </w:tcBorders>
          </w:tcPr>
          <w:p w14:paraId="75362350" w14:textId="77777777" w:rsidR="00DF1B9B" w:rsidRPr="00DF1B9B" w:rsidRDefault="00B01959" w:rsidP="000A7170">
            <w:pPr>
              <w:spacing w:after="24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Section I</w:t>
            </w:r>
          </w:p>
          <w:p w14:paraId="38F59864" w14:textId="77777777" w:rsidR="00DF1B9B" w:rsidRPr="00DF1B9B" w:rsidRDefault="00DF1B9B" w:rsidP="00DF1B9B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F1B9B">
              <w:rPr>
                <w:rFonts w:ascii="Times New Roman" w:hAnsi="Times New Roman"/>
                <w:b/>
                <w:sz w:val="24"/>
                <w:szCs w:val="24"/>
              </w:rPr>
              <w:t>10 marks</w:t>
            </w:r>
          </w:p>
          <w:p w14:paraId="40E4168F" w14:textId="77777777" w:rsidR="00DF1B9B" w:rsidRPr="00DF1B9B" w:rsidRDefault="00DF1B9B" w:rsidP="00DF1B9B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F1B9B">
              <w:rPr>
                <w:rFonts w:ascii="Times New Roman" w:hAnsi="Times New Roman"/>
                <w:b/>
                <w:sz w:val="24"/>
                <w:szCs w:val="24"/>
              </w:rPr>
              <w:t>Attempt Questions 1 – 10.</w:t>
            </w:r>
          </w:p>
          <w:p w14:paraId="09424AD0" w14:textId="77777777" w:rsidR="00DF1B9B" w:rsidRPr="00DF1B9B" w:rsidRDefault="00DF1B9B" w:rsidP="00B01959">
            <w:pPr>
              <w:spacing w:after="3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F1B9B">
              <w:rPr>
                <w:rFonts w:ascii="Times New Roman" w:hAnsi="Times New Roman"/>
                <w:b/>
                <w:sz w:val="24"/>
                <w:szCs w:val="24"/>
              </w:rPr>
              <w:t>Allow abo</w:t>
            </w:r>
            <w:r w:rsidR="00B01959">
              <w:rPr>
                <w:rFonts w:ascii="Times New Roman" w:hAnsi="Times New Roman"/>
                <w:b/>
                <w:sz w:val="24"/>
                <w:szCs w:val="24"/>
              </w:rPr>
              <w:t>ut 15 minutes for this section.</w:t>
            </w:r>
          </w:p>
        </w:tc>
      </w:tr>
      <w:tr w:rsidR="00DF1B9B" w:rsidRPr="00C25037" w14:paraId="25756622" w14:textId="77777777" w:rsidTr="00AC43B8">
        <w:trPr>
          <w:cantSplit/>
        </w:trPr>
        <w:tc>
          <w:tcPr>
            <w:tcW w:w="10682" w:type="dxa"/>
            <w:gridSpan w:val="2"/>
            <w:tcBorders>
              <w:top w:val="nil"/>
              <w:bottom w:val="single" w:sz="36" w:space="0" w:color="A6A6A6" w:themeColor="background1" w:themeShade="A6"/>
            </w:tcBorders>
          </w:tcPr>
          <w:p w14:paraId="68873126" w14:textId="77777777" w:rsidR="00DF1B9B" w:rsidRPr="00C25037" w:rsidRDefault="00DF1B9B" w:rsidP="00DF1B9B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5037">
              <w:rPr>
                <w:rFonts w:ascii="Times New Roman" w:hAnsi="Times New Roman"/>
                <w:sz w:val="24"/>
                <w:szCs w:val="24"/>
              </w:rPr>
              <w:t>Use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multiple-choice answer sheet for Questions 1 – 10.</w:t>
            </w:r>
          </w:p>
        </w:tc>
      </w:tr>
      <w:tr w:rsidR="00BC7F25" w:rsidRPr="00C25037" w14:paraId="2976B3D8" w14:textId="77777777" w:rsidTr="00AC43B8">
        <w:trPr>
          <w:cantSplit/>
        </w:trPr>
        <w:tc>
          <w:tcPr>
            <w:tcW w:w="851" w:type="dxa"/>
            <w:tcBorders>
              <w:top w:val="single" w:sz="36" w:space="0" w:color="A6A6A6" w:themeColor="background1" w:themeShade="A6"/>
              <w:bottom w:val="nil"/>
            </w:tcBorders>
          </w:tcPr>
          <w:p w14:paraId="23DBEC56" w14:textId="5B59F15B" w:rsidR="00BC7F25" w:rsidRPr="00C25037" w:rsidRDefault="003D7596" w:rsidP="008E6605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ind w:hanging="72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9831" w:type="dxa"/>
            <w:tcBorders>
              <w:top w:val="single" w:sz="36" w:space="0" w:color="A6A6A6" w:themeColor="background1" w:themeShade="A6"/>
              <w:bottom w:val="nil"/>
            </w:tcBorders>
          </w:tcPr>
          <w:p w14:paraId="47066BBE" w14:textId="4F7C168C" w:rsidR="00BC7F25" w:rsidRDefault="003D7596" w:rsidP="004763B6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hyperbola has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directrices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with equation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x = ±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and foci with coordinates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, 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</w:p>
          <w:p w14:paraId="2D6F07C4" w14:textId="67110C4F" w:rsidR="001B24FA" w:rsidRDefault="002224F4" w:rsidP="004763B6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eccentricity </w:t>
            </w:r>
            <w:r w:rsidR="00C25988">
              <w:rPr>
                <w:rFonts w:ascii="Times New Roman" w:hAnsi="Times New Roman"/>
                <w:sz w:val="24"/>
                <w:szCs w:val="24"/>
              </w:rPr>
              <w:t>of t</w:t>
            </w:r>
            <w:r w:rsidR="001B24FA">
              <w:rPr>
                <w:rFonts w:ascii="Times New Roman" w:hAnsi="Times New Roman"/>
                <w:sz w:val="24"/>
                <w:szCs w:val="24"/>
              </w:rPr>
              <w:t xml:space="preserve">he </w:t>
            </w:r>
            <w:r w:rsidR="006A1D1F">
              <w:rPr>
                <w:rFonts w:ascii="Times New Roman" w:hAnsi="Times New Roman"/>
                <w:sz w:val="24"/>
                <w:szCs w:val="24"/>
              </w:rPr>
              <w:t>h</w:t>
            </w:r>
            <w:r w:rsidR="001B24FA">
              <w:rPr>
                <w:rFonts w:ascii="Times New Roman" w:hAnsi="Times New Roman"/>
                <w:sz w:val="24"/>
                <w:szCs w:val="24"/>
              </w:rPr>
              <w:t>yperbola</w:t>
            </w:r>
            <w:r w:rsidR="00C25988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5C604352" w14:textId="7B2B791B" w:rsidR="00327648" w:rsidRDefault="00327648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(A)</w:t>
            </w:r>
            <w:r w:rsidR="004763B6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  <w:p w14:paraId="74037ED2" w14:textId="3A0B286C" w:rsidR="00327648" w:rsidRDefault="00327648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(B)</w:t>
            </w:r>
            <w:r w:rsidR="004763B6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  <w:p w14:paraId="45253CEB" w14:textId="7D894DD5" w:rsidR="00327648" w:rsidRPr="00B22277" w:rsidRDefault="00327648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(C)</w:t>
            </w:r>
            <w:r w:rsidR="004763B6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  <w:p w14:paraId="44C4B3A8" w14:textId="77777777" w:rsidR="00327648" w:rsidRDefault="00327648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(D)</w:t>
            </w:r>
            <w:r w:rsidR="004763B6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e>
              </m:rad>
            </m:oMath>
          </w:p>
          <w:p w14:paraId="409EDC50" w14:textId="7965784A" w:rsidR="009179D4" w:rsidRPr="00C25037" w:rsidRDefault="009179D4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5C12" w:rsidRPr="00C25037" w14:paraId="6A04ADCF" w14:textId="77777777" w:rsidTr="00AC43B8">
        <w:trPr>
          <w:cantSplit/>
        </w:trPr>
        <w:tc>
          <w:tcPr>
            <w:tcW w:w="851" w:type="dxa"/>
            <w:tcBorders>
              <w:top w:val="nil"/>
              <w:bottom w:val="nil"/>
            </w:tcBorders>
          </w:tcPr>
          <w:p w14:paraId="49DE2396" w14:textId="77777777" w:rsidR="00FB5C12" w:rsidRPr="00C25037" w:rsidRDefault="00FB5C12" w:rsidP="00FB5C12">
            <w:pPr>
              <w:pStyle w:val="ListParagraph"/>
              <w:numPr>
                <w:ilvl w:val="0"/>
                <w:numId w:val="12"/>
              </w:numPr>
              <w:spacing w:after="120" w:line="240" w:lineRule="auto"/>
              <w:ind w:hanging="72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1" w:type="dxa"/>
            <w:tcBorders>
              <w:top w:val="nil"/>
              <w:bottom w:val="nil"/>
            </w:tcBorders>
          </w:tcPr>
          <w:p w14:paraId="6A07FB38" w14:textId="1673DAC1" w:rsidR="00FB5C12" w:rsidRDefault="00C25988" w:rsidP="00FB5C1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Find the </w:t>
            </w:r>
            <w:r w:rsidR="00E8094C">
              <w:rPr>
                <w:rFonts w:ascii="Times New Roman" w:hAnsi="Times New Roman"/>
                <w:sz w:val="24"/>
                <w:szCs w:val="24"/>
              </w:rPr>
              <w:t>gradient</w:t>
            </w:r>
            <w:r w:rsidR="001B24FA">
              <w:rPr>
                <w:rFonts w:ascii="Times New Roman" w:hAnsi="Times New Roman"/>
                <w:sz w:val="24"/>
                <w:szCs w:val="24"/>
              </w:rPr>
              <w:t xml:space="preserve"> of the </w:t>
            </w:r>
            <w:r w:rsidR="00A83447">
              <w:rPr>
                <w:rFonts w:ascii="Times New Roman" w:hAnsi="Times New Roman"/>
                <w:sz w:val="24"/>
                <w:szCs w:val="24"/>
              </w:rPr>
              <w:t>normal</w:t>
            </w:r>
            <w:r w:rsidR="001B24FA">
              <w:rPr>
                <w:rFonts w:ascii="Times New Roman" w:hAnsi="Times New Roman"/>
                <w:sz w:val="24"/>
                <w:szCs w:val="24"/>
              </w:rPr>
              <w:t xml:space="preserve"> to the curve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+ 3y - 4x =10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at the point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(1, 2)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F3D895B" w14:textId="1B3BA345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  <w:p w14:paraId="06CB4520" w14:textId="1C53A9CB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(B)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  <w:p w14:paraId="3F2780AA" w14:textId="2D1E50BA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(C)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  <w:p w14:paraId="69A9E240" w14:textId="77777777" w:rsidR="009179D4" w:rsidRDefault="00FB5C12" w:rsidP="00CF36DE">
            <w:pPr>
              <w:spacing w:after="240" w:line="240" w:lineRule="auto"/>
              <w:ind w:left="624" w:hanging="6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(D)     </w:t>
            </w:r>
            <w:r w:rsidR="00C616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  <w:p w14:paraId="697FE1C2" w14:textId="266772BF" w:rsidR="00CF36DE" w:rsidRPr="00C25037" w:rsidRDefault="00CF36DE" w:rsidP="00CF36DE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5C12" w:rsidRPr="00C25037" w14:paraId="35BE9770" w14:textId="77777777" w:rsidTr="00AC43B8">
        <w:trPr>
          <w:cantSplit/>
        </w:trPr>
        <w:tc>
          <w:tcPr>
            <w:tcW w:w="851" w:type="dxa"/>
            <w:tcBorders>
              <w:top w:val="nil"/>
              <w:bottom w:val="nil"/>
            </w:tcBorders>
          </w:tcPr>
          <w:p w14:paraId="508CD256" w14:textId="77777777" w:rsidR="00FB5C12" w:rsidRPr="00C25037" w:rsidRDefault="00FB5C12" w:rsidP="00FB5C12">
            <w:pPr>
              <w:pStyle w:val="ListParagraph"/>
              <w:numPr>
                <w:ilvl w:val="0"/>
                <w:numId w:val="12"/>
              </w:numPr>
              <w:spacing w:after="120" w:line="240" w:lineRule="auto"/>
              <w:ind w:hanging="72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1" w:type="dxa"/>
            <w:tcBorders>
              <w:top w:val="nil"/>
              <w:bottom w:val="nil"/>
            </w:tcBorders>
          </w:tcPr>
          <w:p w14:paraId="456E1BE9" w14:textId="759BDC3A" w:rsidR="00FB5C12" w:rsidRDefault="002224F4" w:rsidP="00FB5C1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 the</w:t>
            </w:r>
            <w:r w:rsidR="001B24FA">
              <w:rPr>
                <w:rFonts w:ascii="Times New Roman" w:hAnsi="Times New Roman"/>
                <w:sz w:val="24"/>
                <w:szCs w:val="24"/>
              </w:rPr>
              <w:t xml:space="preserve"> square root of </w:t>
            </w:r>
            <w:r w:rsidR="001B24FA">
              <w:rPr>
                <w:rFonts w:ascii="Times New Roman" w:hAnsi="Times New Roman"/>
                <w:sz w:val="24"/>
                <w:szCs w:val="24"/>
              </w:rPr>
              <w:sym w:font="Symbol" w:char="F02D"/>
            </w:r>
            <w:r w:rsidR="001B24FA">
              <w:rPr>
                <w:rFonts w:ascii="Times New Roman" w:hAnsi="Times New Roman"/>
                <w:sz w:val="24"/>
                <w:szCs w:val="24"/>
              </w:rPr>
              <w:t xml:space="preserve">16 </w:t>
            </w:r>
            <w:r w:rsidR="001B24FA">
              <w:rPr>
                <w:rFonts w:ascii="Times New Roman" w:hAnsi="Times New Roman"/>
                <w:sz w:val="24"/>
                <w:szCs w:val="24"/>
              </w:rPr>
              <w:sym w:font="Symbol" w:char="F02D"/>
            </w:r>
            <w:r w:rsidR="001B24FA">
              <w:rPr>
                <w:rFonts w:ascii="Times New Roman" w:hAnsi="Times New Roman"/>
                <w:sz w:val="24"/>
                <w:szCs w:val="24"/>
              </w:rPr>
              <w:t xml:space="preserve"> 30</w:t>
            </w:r>
            <w:r w:rsidR="001B24FA">
              <w:rPr>
                <w:rFonts w:ascii="Times New Roman" w:hAnsi="Times New Roman"/>
                <w:i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1B24F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C319E5A" w14:textId="1DABA4D9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 + 3i</m:t>
                  </m:r>
                </m:e>
              </m:d>
            </m:oMath>
          </w:p>
          <w:p w14:paraId="06949AF8" w14:textId="1E21AB4D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(B)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5 </m:t>
                  </m:r>
                  <m:r>
                    <w:rPr>
                      <w:rFonts w:ascii="Cambria Math" w:hAnsi="Cambria Math"/>
                      <w:i/>
                      <w:sz w:val="24"/>
                      <w:szCs w:val="24"/>
                    </w:rPr>
                    <w:sym w:font="Symbol" w:char="F02D"/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3i</m:t>
                  </m:r>
                </m:e>
              </m:d>
            </m:oMath>
          </w:p>
          <w:p w14:paraId="0E09DF62" w14:textId="1DCAD90C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(C)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 + 5i</m:t>
                  </m:r>
                </m:e>
              </m:d>
            </m:oMath>
          </w:p>
          <w:p w14:paraId="2BCB6A6D" w14:textId="30C12A81" w:rsidR="00FB5C12" w:rsidRPr="00C25037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(D)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3 </m:t>
                  </m:r>
                  <m:r>
                    <w:rPr>
                      <w:rFonts w:ascii="Cambria Math" w:hAnsi="Cambria Math"/>
                      <w:i/>
                      <w:sz w:val="24"/>
                      <w:szCs w:val="24"/>
                    </w:rPr>
                    <w:sym w:font="Symbol" w:char="F02D"/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5i</m:t>
                  </m:r>
                </m:e>
              </m:d>
            </m:oMath>
          </w:p>
        </w:tc>
      </w:tr>
      <w:tr w:rsidR="00FB5C12" w:rsidRPr="00C25037" w14:paraId="12589605" w14:textId="77777777" w:rsidTr="00AC43B8">
        <w:trPr>
          <w:cantSplit/>
        </w:trPr>
        <w:tc>
          <w:tcPr>
            <w:tcW w:w="851" w:type="dxa"/>
            <w:tcBorders>
              <w:top w:val="nil"/>
              <w:bottom w:val="nil"/>
            </w:tcBorders>
          </w:tcPr>
          <w:p w14:paraId="6BC4743C" w14:textId="77777777" w:rsidR="00FB5C12" w:rsidRPr="00C25037" w:rsidRDefault="00FB5C12" w:rsidP="0019733E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ind w:hanging="72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1" w:type="dxa"/>
            <w:tcBorders>
              <w:top w:val="nil"/>
              <w:bottom w:val="nil"/>
            </w:tcBorders>
          </w:tcPr>
          <w:p w14:paraId="6AAC05C0" w14:textId="665D7DAF" w:rsidR="00FB5C12" w:rsidRDefault="009179D4" w:rsidP="00FB5C12">
            <w:pPr>
              <w:spacing w:after="12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179D4">
              <w:rPr>
                <w:rFonts w:ascii="Times New Roman" w:hAnsi="Times New Roman"/>
                <w:sz w:val="24"/>
                <w:szCs w:val="24"/>
              </w:rPr>
              <w:t xml:space="preserve">Find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 xml:space="preserve"> + 4x + 9</m:t>
                      </m:r>
                    </m:den>
                  </m:f>
                </m:e>
              </m:nary>
            </m:oMath>
            <w:r w:rsidR="001B24FA" w:rsidRPr="001B24F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14:paraId="2BAB8C7D" w14:textId="77777777" w:rsidR="009179D4" w:rsidRPr="009179D4" w:rsidRDefault="009179D4" w:rsidP="00FB5C12">
            <w:pPr>
              <w:spacing w:after="120" w:line="240" w:lineRule="auto"/>
              <w:rPr>
                <w:rFonts w:ascii="Times New Roman" w:hAnsi="Times New Roman"/>
                <w:i/>
                <w:sz w:val="8"/>
                <w:szCs w:val="8"/>
              </w:rPr>
            </w:pPr>
          </w:p>
          <w:p w14:paraId="64657C93" w14:textId="32F19959" w:rsidR="00FB5C12" w:rsidRPr="00A83447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 + 2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+ c</m:t>
              </m:r>
            </m:oMath>
          </w:p>
          <w:p w14:paraId="24690DD6" w14:textId="21C32233" w:rsidR="00FB5C12" w:rsidRPr="00A83447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i/>
                <w:sz w:val="24"/>
                <w:szCs w:val="24"/>
              </w:rPr>
            </w:pPr>
            <w:r w:rsidRPr="00A83447">
              <w:rPr>
                <w:rFonts w:ascii="Times New Roman" w:hAnsi="Times New Roman"/>
                <w:sz w:val="24"/>
                <w:szCs w:val="24"/>
              </w:rPr>
              <w:t xml:space="preserve">(B)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 + 2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+ c</m:t>
              </m:r>
            </m:oMath>
          </w:p>
          <w:p w14:paraId="6D449CF0" w14:textId="7994C910" w:rsidR="00FB5C12" w:rsidRPr="00A83447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 w:rsidRPr="00A83447">
              <w:rPr>
                <w:rFonts w:ascii="Times New Roman" w:hAnsi="Times New Roman"/>
                <w:sz w:val="24"/>
                <w:szCs w:val="24"/>
              </w:rPr>
              <w:t xml:space="preserve">(C)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+ c</m:t>
              </m:r>
            </m:oMath>
          </w:p>
          <w:p w14:paraId="0567C7B7" w14:textId="77777777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(D)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+ c</m:t>
              </m:r>
            </m:oMath>
          </w:p>
          <w:p w14:paraId="7C4586FD" w14:textId="6F395466" w:rsidR="009179D4" w:rsidRPr="00C25037" w:rsidRDefault="009179D4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5C12" w:rsidRPr="00C25037" w14:paraId="38451FD5" w14:textId="77777777" w:rsidTr="00AC43B8">
        <w:trPr>
          <w:cantSplit/>
        </w:trPr>
        <w:tc>
          <w:tcPr>
            <w:tcW w:w="851" w:type="dxa"/>
            <w:tcBorders>
              <w:top w:val="nil"/>
              <w:bottom w:val="nil"/>
            </w:tcBorders>
          </w:tcPr>
          <w:p w14:paraId="6B7FE5E7" w14:textId="77777777" w:rsidR="00FB5C12" w:rsidRPr="00C25037" w:rsidRDefault="00FB5C12" w:rsidP="0019733E">
            <w:pPr>
              <w:pStyle w:val="ListParagraph"/>
              <w:numPr>
                <w:ilvl w:val="0"/>
                <w:numId w:val="12"/>
              </w:numPr>
              <w:spacing w:before="60" w:after="120" w:line="240" w:lineRule="auto"/>
              <w:ind w:hanging="72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1" w:type="dxa"/>
            <w:tcBorders>
              <w:top w:val="nil"/>
              <w:bottom w:val="nil"/>
            </w:tcBorders>
          </w:tcPr>
          <w:p w14:paraId="2ECC358B" w14:textId="3D05C752" w:rsidR="00FE46BE" w:rsidRDefault="00CF562C" w:rsidP="00FB5C1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area enclosed by the curve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y 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oMath>
            <w:r w:rsidR="00065B48"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lines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1</w:t>
            </w:r>
            <w:r w:rsidR="000B39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y = </w:t>
            </w:r>
            <w:r w:rsidRPr="00CF562C">
              <w:rPr>
                <w:rFonts w:ascii="Times New Roman" w:hAnsi="Times New Roman"/>
                <w:sz w:val="24"/>
                <w:szCs w:val="24"/>
              </w:rPr>
              <w:t>1, is rotated about the</w:t>
            </w:r>
            <w:r w:rsidRPr="00FE46BE">
              <w:rPr>
                <w:rFonts w:ascii="Times New Roman" w:hAnsi="Times New Roman"/>
                <w:i/>
                <w:sz w:val="24"/>
                <w:szCs w:val="24"/>
              </w:rPr>
              <w:t xml:space="preserve"> y</w:t>
            </w:r>
            <w:r w:rsidRPr="00CF562C">
              <w:rPr>
                <w:rFonts w:ascii="Times New Roman" w:hAnsi="Times New Roman"/>
                <w:sz w:val="24"/>
                <w:szCs w:val="24"/>
              </w:rPr>
              <w:t xml:space="preserve">-axis. </w:t>
            </w:r>
          </w:p>
          <w:p w14:paraId="24A3AF94" w14:textId="52F88D50" w:rsidR="00FB5C12" w:rsidRPr="00CF562C" w:rsidRDefault="00FE46BE" w:rsidP="00FB5C1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</w:t>
            </w:r>
            <w:r w:rsidR="00CF562C">
              <w:rPr>
                <w:rFonts w:ascii="Times New Roman" w:hAnsi="Times New Roman"/>
                <w:sz w:val="24"/>
                <w:szCs w:val="24"/>
              </w:rPr>
              <w:t xml:space="preserve">he volume of the </w:t>
            </w:r>
            <w:r>
              <w:rPr>
                <w:rFonts w:ascii="Times New Roman" w:hAnsi="Times New Roman"/>
                <w:sz w:val="24"/>
                <w:szCs w:val="24"/>
              </w:rPr>
              <w:t>solid</w:t>
            </w:r>
            <w:r w:rsidR="00CF562C">
              <w:rPr>
                <w:rFonts w:ascii="Times New Roman" w:hAnsi="Times New Roman"/>
                <w:sz w:val="24"/>
                <w:szCs w:val="24"/>
              </w:rPr>
              <w:t xml:space="preserve"> forme</w:t>
            </w:r>
            <w:r>
              <w:rPr>
                <w:rFonts w:ascii="Times New Roman" w:hAnsi="Times New Roman"/>
                <w:sz w:val="24"/>
                <w:szCs w:val="24"/>
              </w:rPr>
              <w:t>d?</w:t>
            </w:r>
          </w:p>
          <w:p w14:paraId="36938088" w14:textId="47450F44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e - 2π</m:t>
              </m:r>
            </m:oMath>
          </w:p>
          <w:p w14:paraId="53B6AAFC" w14:textId="60C2E317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(B)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e - 2 </m:t>
              </m:r>
            </m:oMath>
          </w:p>
          <w:p w14:paraId="6D5B539A" w14:textId="77777777" w:rsidR="00415CF0" w:rsidRPr="00415CF0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(C)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eπ - 2π </m:t>
              </m:r>
            </m:oMath>
          </w:p>
          <w:p w14:paraId="24A911EC" w14:textId="6C08397D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(D)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eπ – 2</m:t>
              </m:r>
            </m:oMath>
          </w:p>
          <w:p w14:paraId="6DDC5210" w14:textId="7182093B" w:rsidR="00207EB9" w:rsidRPr="00415CF0" w:rsidRDefault="00207EB9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5C12" w:rsidRPr="00C25037" w14:paraId="209582B4" w14:textId="77777777" w:rsidTr="00AC43B8">
        <w:trPr>
          <w:cantSplit/>
        </w:trPr>
        <w:tc>
          <w:tcPr>
            <w:tcW w:w="851" w:type="dxa"/>
            <w:tcBorders>
              <w:top w:val="nil"/>
              <w:bottom w:val="nil"/>
            </w:tcBorders>
          </w:tcPr>
          <w:p w14:paraId="4EE2F722" w14:textId="77777777" w:rsidR="00FB5C12" w:rsidRPr="00C25037" w:rsidRDefault="00FB5C12" w:rsidP="00FB5C12">
            <w:pPr>
              <w:pStyle w:val="ListParagraph"/>
              <w:numPr>
                <w:ilvl w:val="0"/>
                <w:numId w:val="12"/>
              </w:numPr>
              <w:spacing w:after="120" w:line="240" w:lineRule="auto"/>
              <w:ind w:hanging="72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1" w:type="dxa"/>
            <w:tcBorders>
              <w:top w:val="nil"/>
              <w:bottom w:val="nil"/>
            </w:tcBorders>
          </w:tcPr>
          <w:p w14:paraId="1D48E861" w14:textId="306F3941" w:rsidR="00CF562C" w:rsidRDefault="00CF562C" w:rsidP="00FB5C1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1200</w:t>
            </w:r>
            <w:r w:rsidR="001D604F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kilogram car moving at 20 m/s makes a turn around a circular roundabout with radius </w:t>
            </w:r>
            <w:r w:rsidR="000D63CE"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0D63CE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metres. </w:t>
            </w:r>
          </w:p>
          <w:p w14:paraId="742FBB80" w14:textId="2389826E" w:rsidR="00FB5C12" w:rsidRDefault="00CD54BB" w:rsidP="00FB5C1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</w:t>
            </w:r>
            <w:r w:rsidR="00CF562C">
              <w:rPr>
                <w:rFonts w:ascii="Times New Roman" w:hAnsi="Times New Roman"/>
                <w:sz w:val="24"/>
                <w:szCs w:val="24"/>
              </w:rPr>
              <w:t>he net force acting upon the car</w:t>
            </w:r>
            <w:r w:rsidR="00E572BA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663909C5" w14:textId="46029766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    </w:t>
            </w:r>
            <w:r w:rsidR="00CF562C">
              <w:rPr>
                <w:rFonts w:ascii="Times New Roman" w:hAnsi="Times New Roman"/>
                <w:sz w:val="24"/>
                <w:szCs w:val="24"/>
              </w:rPr>
              <w:t>13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 w:rsidR="00CF562C">
              <w:rPr>
                <w:rFonts w:ascii="Times New Roman" w:hAnsi="Times New Roman"/>
                <w:sz w:val="24"/>
                <w:szCs w:val="24"/>
              </w:rPr>
              <w:t xml:space="preserve"> N</w:t>
            </w:r>
          </w:p>
          <w:p w14:paraId="3538B68A" w14:textId="43F557EE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(B)     </w:t>
            </w:r>
            <w:r w:rsidR="00CF562C">
              <w:rPr>
                <w:rFonts w:ascii="Times New Roman" w:hAnsi="Times New Roman"/>
                <w:sz w:val="24"/>
                <w:szCs w:val="24"/>
              </w:rPr>
              <w:t>800 N</w:t>
            </w:r>
          </w:p>
          <w:p w14:paraId="5BBF9C28" w14:textId="257F59B5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(C)     </w:t>
            </w:r>
            <w:r w:rsidR="00CF562C">
              <w:rPr>
                <w:rFonts w:ascii="Times New Roman" w:hAnsi="Times New Roman"/>
                <w:sz w:val="24"/>
                <w:szCs w:val="24"/>
              </w:rPr>
              <w:t>12 000 N</w:t>
            </w:r>
          </w:p>
          <w:p w14:paraId="12F1F715" w14:textId="77777777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(D)     </w:t>
            </w:r>
            <w:r w:rsidR="00CF562C">
              <w:rPr>
                <w:rFonts w:ascii="Times New Roman" w:hAnsi="Times New Roman"/>
                <w:sz w:val="24"/>
                <w:szCs w:val="24"/>
              </w:rPr>
              <w:t>16 000 N</w:t>
            </w:r>
          </w:p>
          <w:p w14:paraId="60D68412" w14:textId="129255CB" w:rsidR="00207EB9" w:rsidRPr="00C25037" w:rsidRDefault="00207EB9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AE90731" w14:textId="77777777" w:rsidR="00A84C84" w:rsidRDefault="00A84C84">
      <w:r>
        <w:br w:type="page"/>
      </w:r>
    </w:p>
    <w:tbl>
      <w:tblPr>
        <w:tblStyle w:val="TableGrid"/>
        <w:tblW w:w="1068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831"/>
      </w:tblGrid>
      <w:tr w:rsidR="00FB5C12" w:rsidRPr="00C25037" w14:paraId="7937AC0E" w14:textId="77777777" w:rsidTr="00AC43B8">
        <w:trPr>
          <w:cantSplit/>
        </w:trPr>
        <w:tc>
          <w:tcPr>
            <w:tcW w:w="851" w:type="dxa"/>
            <w:tcBorders>
              <w:top w:val="nil"/>
              <w:bottom w:val="nil"/>
            </w:tcBorders>
          </w:tcPr>
          <w:p w14:paraId="22C3F6E7" w14:textId="6CC77539" w:rsidR="00FB5C12" w:rsidRPr="00C25037" w:rsidRDefault="00FB5C12" w:rsidP="000B39B7">
            <w:pPr>
              <w:pStyle w:val="ListParagraph"/>
              <w:numPr>
                <w:ilvl w:val="0"/>
                <w:numId w:val="12"/>
              </w:numPr>
              <w:spacing w:before="60" w:after="120" w:line="240" w:lineRule="auto"/>
              <w:ind w:hanging="72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1" w:type="dxa"/>
            <w:tcBorders>
              <w:top w:val="nil"/>
              <w:bottom w:val="nil"/>
            </w:tcBorders>
          </w:tcPr>
          <w:p w14:paraId="4A6D8554" w14:textId="77777777" w:rsidR="003C102E" w:rsidRDefault="00A9621B" w:rsidP="00FB5C1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equation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P(x) = 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- 4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+ 2x - 7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has roots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α, β and γ.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2E3C8A5" w14:textId="26DC5359" w:rsidR="00FB5C12" w:rsidRDefault="003C102E" w:rsidP="00FB5C1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</w:t>
            </w:r>
            <w:r w:rsidR="00A9621B">
              <w:rPr>
                <w:rFonts w:ascii="Times New Roman" w:hAnsi="Times New Roman"/>
                <w:sz w:val="24"/>
                <w:szCs w:val="24"/>
              </w:rPr>
              <w:t xml:space="preserve">equation </w:t>
            </w:r>
            <w:r w:rsidR="001745FF">
              <w:rPr>
                <w:rFonts w:ascii="Times New Roman" w:hAnsi="Times New Roman"/>
                <w:sz w:val="24"/>
                <w:szCs w:val="24"/>
              </w:rPr>
              <w:t>has</w:t>
            </w:r>
            <w:r w:rsidR="00A9621B">
              <w:rPr>
                <w:rFonts w:ascii="Times New Roman" w:hAnsi="Times New Roman"/>
                <w:sz w:val="24"/>
                <w:szCs w:val="24"/>
              </w:rPr>
              <w:t xml:space="preserve"> roots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α+ 2,  β + 2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γ + 2 ?</m:t>
              </m:r>
            </m:oMath>
          </w:p>
          <w:p w14:paraId="07953BC9" w14:textId="31785BEB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- 22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+ 54x - 51 = 0</m:t>
              </m:r>
            </m:oMath>
          </w:p>
          <w:p w14:paraId="03233955" w14:textId="032DC2F4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(B)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+ 30x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51 = 0</m:t>
              </m:r>
            </m:oMath>
          </w:p>
          <w:p w14:paraId="795B24E7" w14:textId="671A9121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(C)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+ 8x - 56 = 0</m:t>
              </m:r>
            </m:oMath>
          </w:p>
          <w:p w14:paraId="4EDF5CD2" w14:textId="77777777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(D)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+ 4x - 7 = 0</m:t>
              </m:r>
            </m:oMath>
          </w:p>
          <w:p w14:paraId="38A3A682" w14:textId="4ABCFA69" w:rsidR="00C02771" w:rsidRPr="00C25037" w:rsidRDefault="00C02771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5C12" w:rsidRPr="00C25037" w14:paraId="78786162" w14:textId="77777777" w:rsidTr="00AC43B8">
        <w:trPr>
          <w:cantSplit/>
        </w:trPr>
        <w:tc>
          <w:tcPr>
            <w:tcW w:w="851" w:type="dxa"/>
            <w:tcBorders>
              <w:top w:val="nil"/>
              <w:bottom w:val="nil"/>
            </w:tcBorders>
          </w:tcPr>
          <w:p w14:paraId="67D08554" w14:textId="77777777" w:rsidR="00FB5C12" w:rsidRPr="00C25037" w:rsidRDefault="00FB5C12" w:rsidP="00FB5C12">
            <w:pPr>
              <w:pStyle w:val="ListParagraph"/>
              <w:numPr>
                <w:ilvl w:val="0"/>
                <w:numId w:val="12"/>
              </w:numPr>
              <w:spacing w:after="120" w:line="240" w:lineRule="auto"/>
              <w:ind w:hanging="72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1" w:type="dxa"/>
            <w:tcBorders>
              <w:top w:val="nil"/>
              <w:bottom w:val="nil"/>
            </w:tcBorders>
          </w:tcPr>
          <w:p w14:paraId="4B05F9D7" w14:textId="754AA0F7" w:rsidR="00687BF4" w:rsidRDefault="00EA3DE5" w:rsidP="00FB5C1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 archer finds that </w:t>
            </w:r>
            <w:r w:rsidR="0051774C">
              <w:rPr>
                <w:rFonts w:ascii="Times New Roman" w:hAnsi="Times New Roman"/>
                <w:sz w:val="24"/>
                <w:szCs w:val="24"/>
              </w:rPr>
              <w:t>on average he hits the bullseye four time</w:t>
            </w:r>
            <w:r w:rsidR="00CF36DE">
              <w:rPr>
                <w:rFonts w:ascii="Times New Roman" w:hAnsi="Times New Roman"/>
                <w:sz w:val="24"/>
                <w:szCs w:val="24"/>
              </w:rPr>
              <w:t>s</w:t>
            </w:r>
            <w:r w:rsidR="0051774C">
              <w:rPr>
                <w:rFonts w:ascii="Times New Roman" w:hAnsi="Times New Roman"/>
                <w:sz w:val="24"/>
                <w:szCs w:val="24"/>
              </w:rPr>
              <w:t xml:space="preserve"> out of five. </w:t>
            </w:r>
          </w:p>
          <w:p w14:paraId="4597C540" w14:textId="6ABF3572" w:rsidR="00FB5C12" w:rsidRDefault="0051774C" w:rsidP="0039392B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If he fires four arrows, </w:t>
            </w:r>
            <w:r w:rsidR="00687BF4">
              <w:rPr>
                <w:rFonts w:ascii="Times New Roman" w:hAnsi="Times New Roman"/>
                <w:sz w:val="24"/>
                <w:szCs w:val="24"/>
              </w:rPr>
              <w:t xml:space="preserve">what is </w:t>
            </w:r>
            <w:r>
              <w:rPr>
                <w:rFonts w:ascii="Times New Roman" w:hAnsi="Times New Roman"/>
                <w:sz w:val="24"/>
                <w:szCs w:val="24"/>
              </w:rPr>
              <w:t>the probability that he will miss</w:t>
            </w:r>
            <w:r w:rsidR="00AD1F24">
              <w:rPr>
                <w:rFonts w:ascii="Times New Roman" w:hAnsi="Times New Roman"/>
                <w:sz w:val="24"/>
                <w:szCs w:val="24"/>
              </w:rPr>
              <w:t xml:space="preserve"> the bullseye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at least 3 times</w:t>
            </w:r>
            <w:r w:rsidR="00687BF4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6A770B01" w14:textId="1AD5F7C6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(A)</w:t>
            </w:r>
            <w:r w:rsidR="0051774C">
              <w:rPr>
                <w:rFonts w:ascii="Times New Roman" w:hAnsi="Times New Roman"/>
                <w:sz w:val="24"/>
                <w:szCs w:val="24"/>
              </w:rPr>
              <w:t xml:space="preserve">       0</w:t>
            </w:r>
            <w:r w:rsidR="0051774C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="0051774C">
              <w:rPr>
                <w:rFonts w:ascii="Times New Roman" w:hAnsi="Times New Roman"/>
                <w:sz w:val="24"/>
                <w:szCs w:val="24"/>
              </w:rPr>
              <w:t>0016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14:paraId="73EE0EA2" w14:textId="62F84409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(B)    </w:t>
            </w:r>
            <w:r w:rsidR="0051774C">
              <w:rPr>
                <w:rFonts w:ascii="Times New Roman" w:hAnsi="Times New Roman"/>
                <w:sz w:val="24"/>
                <w:szCs w:val="24"/>
              </w:rPr>
              <w:t xml:space="preserve">    0</w:t>
            </w:r>
            <w:r w:rsidR="0051774C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="0051774C">
              <w:rPr>
                <w:rFonts w:ascii="Times New Roman" w:hAnsi="Times New Roman"/>
                <w:sz w:val="24"/>
                <w:szCs w:val="24"/>
              </w:rPr>
              <w:t>0272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EB464ED" w14:textId="2E857841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(C)     </w:t>
            </w:r>
            <w:r w:rsidR="0051774C">
              <w:rPr>
                <w:rFonts w:ascii="Times New Roman" w:hAnsi="Times New Roman"/>
                <w:sz w:val="24"/>
                <w:szCs w:val="24"/>
              </w:rPr>
              <w:t xml:space="preserve">   0</w:t>
            </w:r>
            <w:r w:rsidR="0051774C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="0051774C">
              <w:rPr>
                <w:rFonts w:ascii="Times New Roman" w:hAnsi="Times New Roman"/>
                <w:sz w:val="24"/>
                <w:szCs w:val="24"/>
              </w:rPr>
              <w:t>512</w:t>
            </w:r>
          </w:p>
          <w:p w14:paraId="4C4777B0" w14:textId="77777777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(D)     </w:t>
            </w:r>
            <w:r w:rsidR="0051774C">
              <w:rPr>
                <w:rFonts w:ascii="Times New Roman" w:hAnsi="Times New Roman"/>
                <w:sz w:val="24"/>
                <w:szCs w:val="24"/>
              </w:rPr>
              <w:t xml:space="preserve">   0</w:t>
            </w:r>
            <w:r w:rsidR="0051774C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="0051774C">
              <w:rPr>
                <w:rFonts w:ascii="Times New Roman" w:hAnsi="Times New Roman"/>
                <w:sz w:val="24"/>
                <w:szCs w:val="24"/>
              </w:rPr>
              <w:t>8192</w:t>
            </w:r>
          </w:p>
          <w:p w14:paraId="3990862E" w14:textId="19EDA108" w:rsidR="00A84C84" w:rsidRPr="00C25037" w:rsidRDefault="00A84C84" w:rsidP="0039392B">
            <w:pPr>
              <w:spacing w:after="12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5C12" w:rsidRPr="00C25037" w14:paraId="475D9F3A" w14:textId="77777777" w:rsidTr="00AC43B8">
        <w:trPr>
          <w:cantSplit/>
        </w:trPr>
        <w:tc>
          <w:tcPr>
            <w:tcW w:w="851" w:type="dxa"/>
            <w:tcBorders>
              <w:top w:val="nil"/>
              <w:bottom w:val="nil"/>
            </w:tcBorders>
          </w:tcPr>
          <w:p w14:paraId="3D3CE22A" w14:textId="593E25C7" w:rsidR="00FB5C12" w:rsidRPr="00C25037" w:rsidRDefault="0051774C" w:rsidP="00FB5C12">
            <w:pPr>
              <w:pStyle w:val="ListParagraph"/>
              <w:numPr>
                <w:ilvl w:val="0"/>
                <w:numId w:val="12"/>
              </w:numPr>
              <w:spacing w:after="120" w:line="240" w:lineRule="auto"/>
              <w:ind w:hanging="72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831" w:type="dxa"/>
            <w:tcBorders>
              <w:top w:val="nil"/>
              <w:bottom w:val="nil"/>
            </w:tcBorders>
          </w:tcPr>
          <w:p w14:paraId="00A3706B" w14:textId="77777777" w:rsidR="00CA68A9" w:rsidRDefault="00E07879" w:rsidP="00FB5C1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an Argand diagram, the point </w:t>
            </w:r>
            <w:r w:rsidR="00CA68A9" w:rsidRPr="009A138B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="00CA68A9">
              <w:rPr>
                <w:rFonts w:ascii="Times New Roman" w:hAnsi="Times New Roman"/>
                <w:sz w:val="24"/>
                <w:szCs w:val="24"/>
              </w:rPr>
              <w:t xml:space="preserve"> represents the complex number </w:t>
            </w:r>
            <w:r w:rsidR="00CA68A9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="00CA68A9">
              <w:rPr>
                <w:rFonts w:ascii="Times New Roman" w:hAnsi="Times New Roman"/>
                <w:sz w:val="24"/>
                <w:szCs w:val="24"/>
              </w:rPr>
              <w:t xml:space="preserve">, the point </w:t>
            </w:r>
            <w:r w:rsidR="00CA68A9" w:rsidRPr="009A138B">
              <w:rPr>
                <w:rFonts w:ascii="Times New Roman" w:hAnsi="Times New Roman"/>
                <w:i/>
                <w:sz w:val="24"/>
                <w:szCs w:val="24"/>
              </w:rPr>
              <w:t>C</w:t>
            </w:r>
            <w:r w:rsidR="00CA68A9">
              <w:rPr>
                <w:rFonts w:ascii="Times New Roman" w:hAnsi="Times New Roman"/>
                <w:sz w:val="24"/>
                <w:szCs w:val="24"/>
              </w:rPr>
              <w:t xml:space="preserve"> represents the complex number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oMath>
            <w:r w:rsidR="00CA68A9">
              <w:rPr>
                <w:rFonts w:ascii="Times New Roman" w:hAnsi="Times New Roman"/>
                <w:sz w:val="24"/>
                <w:szCs w:val="24"/>
              </w:rPr>
              <w:t xml:space="preserve"> and the point </w:t>
            </w:r>
            <w:r w:rsidR="00CA68A9" w:rsidRPr="009A138B">
              <w:rPr>
                <w:rFonts w:ascii="Times New Roman" w:hAnsi="Times New Roman"/>
                <w:i/>
                <w:sz w:val="24"/>
                <w:szCs w:val="24"/>
              </w:rPr>
              <w:t>B</w:t>
            </w:r>
            <w:r w:rsidR="00CA68A9">
              <w:rPr>
                <w:rFonts w:ascii="Times New Roman" w:hAnsi="Times New Roman"/>
                <w:sz w:val="24"/>
                <w:szCs w:val="24"/>
              </w:rPr>
              <w:t xml:space="preserve"> represents the complex number </w:t>
            </w:r>
            <w:r w:rsidR="00CA68A9">
              <w:rPr>
                <w:rFonts w:ascii="Times New Roman" w:hAnsi="Times New Roman"/>
                <w:i/>
                <w:sz w:val="24"/>
                <w:szCs w:val="24"/>
              </w:rPr>
              <w:t>z +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ω</m:t>
              </m:r>
            </m:oMath>
            <w:r w:rsidR="00CA68A9">
              <w:rPr>
                <w:rFonts w:ascii="Times New Roman" w:hAnsi="Times New Roman"/>
                <w:i/>
                <w:sz w:val="24"/>
                <w:szCs w:val="24"/>
              </w:rPr>
              <w:t>. O</w:t>
            </w:r>
            <w:r w:rsidR="00CA68A9">
              <w:rPr>
                <w:rFonts w:ascii="Times New Roman" w:hAnsi="Times New Roman"/>
                <w:sz w:val="24"/>
                <w:szCs w:val="24"/>
              </w:rPr>
              <w:t xml:space="preserve"> is the origin.</w:t>
            </w:r>
          </w:p>
          <w:p w14:paraId="63BD3EF2" w14:textId="209A32C4" w:rsidR="00FB5C12" w:rsidRPr="00CA68A9" w:rsidRDefault="008177A0" w:rsidP="001E1B7C">
            <w:pPr>
              <w:spacing w:after="24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</w:t>
            </w:r>
            <w:r w:rsidR="00CA68A9">
              <w:rPr>
                <w:rFonts w:ascii="Times New Roman" w:hAnsi="Times New Roman"/>
                <w:sz w:val="24"/>
                <w:szCs w:val="24"/>
              </w:rPr>
              <w:t xml:space="preserve">shape best describes the quadrilateral </w:t>
            </w:r>
            <w:r w:rsidR="00CA68A9">
              <w:rPr>
                <w:rFonts w:ascii="Times New Roman" w:hAnsi="Times New Roman"/>
                <w:i/>
                <w:sz w:val="24"/>
                <w:szCs w:val="24"/>
              </w:rPr>
              <w:t>OABC</w:t>
            </w:r>
            <w:r w:rsidR="00E00421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40170F" w:rsidRPr="00E00421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6E24B403" w14:textId="532CDD99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   </w:t>
            </w:r>
            <w:r w:rsidR="000A7D3C">
              <w:rPr>
                <w:rFonts w:ascii="Times New Roman" w:hAnsi="Times New Roman"/>
                <w:sz w:val="24"/>
                <w:szCs w:val="24"/>
              </w:rPr>
              <w:t xml:space="preserve"> Parallelogram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11AB8B9" w14:textId="54616F68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(B)     </w:t>
            </w:r>
            <w:r w:rsidR="00BD436B">
              <w:rPr>
                <w:rFonts w:ascii="Times New Roman" w:hAnsi="Times New Roman"/>
                <w:sz w:val="24"/>
                <w:szCs w:val="24"/>
              </w:rPr>
              <w:t>Rectangle</w:t>
            </w:r>
          </w:p>
          <w:p w14:paraId="492D5EC2" w14:textId="46CD7DD7" w:rsidR="00FB5C12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(C)     </w:t>
            </w:r>
            <w:r w:rsidR="00BD436B">
              <w:rPr>
                <w:rFonts w:ascii="Times New Roman" w:hAnsi="Times New Roman"/>
                <w:sz w:val="24"/>
                <w:szCs w:val="24"/>
              </w:rPr>
              <w:t>Rhombus</w:t>
            </w:r>
          </w:p>
          <w:p w14:paraId="6C99123D" w14:textId="7B3E0AB9" w:rsidR="00FB5C12" w:rsidRPr="00C25037" w:rsidRDefault="00FB5C12" w:rsidP="00FB5C12">
            <w:pPr>
              <w:spacing w:after="240" w:line="240" w:lineRule="auto"/>
              <w:ind w:left="624" w:hanging="6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(D)     </w:t>
            </w:r>
            <w:r w:rsidR="000A7D3C">
              <w:rPr>
                <w:rFonts w:ascii="Times New Roman" w:hAnsi="Times New Roman"/>
                <w:sz w:val="24"/>
                <w:szCs w:val="24"/>
              </w:rPr>
              <w:t>Square</w:t>
            </w:r>
          </w:p>
        </w:tc>
      </w:tr>
      <w:tr w:rsidR="00FB5C12" w:rsidRPr="00C25037" w14:paraId="74F0CBEC" w14:textId="77777777" w:rsidTr="00AC43B8">
        <w:trPr>
          <w:cantSplit/>
        </w:trPr>
        <w:tc>
          <w:tcPr>
            <w:tcW w:w="851" w:type="dxa"/>
            <w:tcBorders>
              <w:top w:val="nil"/>
              <w:bottom w:val="nil"/>
            </w:tcBorders>
          </w:tcPr>
          <w:p w14:paraId="6DB251A7" w14:textId="5FCDA17F" w:rsidR="00FB5C12" w:rsidRPr="00C25037" w:rsidRDefault="00FB5C12" w:rsidP="00FB5C12">
            <w:pPr>
              <w:pStyle w:val="ListParagraph"/>
              <w:numPr>
                <w:ilvl w:val="0"/>
                <w:numId w:val="12"/>
              </w:numPr>
              <w:spacing w:after="120" w:line="240" w:lineRule="auto"/>
              <w:ind w:hanging="72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31" w:type="dxa"/>
            <w:tcBorders>
              <w:top w:val="nil"/>
              <w:bottom w:val="nil"/>
            </w:tcBorders>
          </w:tcPr>
          <w:p w14:paraId="00F981A3" w14:textId="371277D0" w:rsidR="003A233B" w:rsidRDefault="003A233B" w:rsidP="003A23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graph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is drawn below.</w:t>
            </w:r>
          </w:p>
          <w:p w14:paraId="10FDC535" w14:textId="18511292" w:rsidR="00B066B4" w:rsidRDefault="00B066B4" w:rsidP="003A23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5C16DBF9" wp14:editId="45467BAB">
                  <wp:extent cx="3337560" cy="2697967"/>
                  <wp:effectExtent l="0" t="0" r="0" b="7620"/>
                  <wp:docPr id="28" name="Picture 28" descr="A picture containing indoor, phot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Q10 A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834" cy="2707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EE8C8" w14:textId="4751C95B" w:rsidR="003A233B" w:rsidRDefault="003A233B" w:rsidP="003A23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graph shows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</w:p>
          <w:p w14:paraId="7E170DF6" w14:textId="7FBF5974" w:rsidR="003A233B" w:rsidRDefault="003A233B" w:rsidP="003A233B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992064" behindDoc="0" locked="0" layoutInCell="1" allowOverlap="1" wp14:anchorId="0F72003B" wp14:editId="4ACA0E31">
                  <wp:simplePos x="0" y="0"/>
                  <wp:positionH relativeFrom="column">
                    <wp:posOffset>3131127</wp:posOffset>
                  </wp:positionH>
                  <wp:positionV relativeFrom="paragraph">
                    <wp:posOffset>221615</wp:posOffset>
                  </wp:positionV>
                  <wp:extent cx="2570480" cy="2077720"/>
                  <wp:effectExtent l="0" t="0" r="127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10 b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80" cy="207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(B)</w:t>
            </w:r>
          </w:p>
          <w:p w14:paraId="557F9B70" w14:textId="63354C52" w:rsidR="003A233B" w:rsidRDefault="008177A0" w:rsidP="003A233B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993088" behindDoc="0" locked="0" layoutInCell="1" allowOverlap="1" wp14:anchorId="2C917214" wp14:editId="064E168B">
                  <wp:simplePos x="0" y="0"/>
                  <wp:positionH relativeFrom="column">
                    <wp:posOffset>541655</wp:posOffset>
                  </wp:positionH>
                  <wp:positionV relativeFrom="paragraph">
                    <wp:posOffset>56515</wp:posOffset>
                  </wp:positionV>
                  <wp:extent cx="2413000" cy="1950720"/>
                  <wp:effectExtent l="0" t="0" r="635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10 C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7B084F" w14:textId="71C0BFAC" w:rsidR="003A233B" w:rsidRDefault="003A233B" w:rsidP="003A233B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59FA7266" w14:textId="76A4739F" w:rsidR="003A233B" w:rsidRDefault="003A233B" w:rsidP="003A233B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780399A1" w14:textId="56B05D13" w:rsidR="003A233B" w:rsidRDefault="003A233B" w:rsidP="003A233B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3D29A8E1" w14:textId="1ABBC280" w:rsidR="003A233B" w:rsidRDefault="003A233B" w:rsidP="003A233B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02408F17" w14:textId="3B845F0B" w:rsidR="003A233B" w:rsidRDefault="003A233B" w:rsidP="003A233B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76D97D62" w14:textId="6AD7A4FC" w:rsidR="003A233B" w:rsidRPr="00C16091" w:rsidRDefault="008177A0" w:rsidP="003A233B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997184" behindDoc="0" locked="0" layoutInCell="1" allowOverlap="1" wp14:anchorId="18EA8278" wp14:editId="78F8E945">
                  <wp:simplePos x="0" y="0"/>
                  <wp:positionH relativeFrom="column">
                    <wp:posOffset>493395</wp:posOffset>
                  </wp:positionH>
                  <wp:positionV relativeFrom="paragraph">
                    <wp:posOffset>237490</wp:posOffset>
                  </wp:positionV>
                  <wp:extent cx="2362200" cy="190952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Q10 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9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94C70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998208" behindDoc="0" locked="0" layoutInCell="1" allowOverlap="1" wp14:anchorId="175B1F96" wp14:editId="1F05B4D5">
                  <wp:simplePos x="0" y="0"/>
                  <wp:positionH relativeFrom="column">
                    <wp:posOffset>3261995</wp:posOffset>
                  </wp:positionH>
                  <wp:positionV relativeFrom="paragraph">
                    <wp:posOffset>276225</wp:posOffset>
                  </wp:positionV>
                  <wp:extent cx="2270760" cy="1833660"/>
                  <wp:effectExtent l="0" t="0" r="0" b="0"/>
                  <wp:wrapNone/>
                  <wp:docPr id="30" name="Picture 30" descr="A picture containing objec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Q10 D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760" cy="183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233B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(D)</w:t>
            </w:r>
          </w:p>
          <w:p w14:paraId="10AC161B" w14:textId="134D9404" w:rsidR="003A233B" w:rsidRDefault="003A233B" w:rsidP="003A233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4D8BF3C" w14:textId="77777777" w:rsidR="003A233B" w:rsidRDefault="003A233B" w:rsidP="003A233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FFB5C78" w14:textId="77777777" w:rsidR="00740959" w:rsidRDefault="00740959" w:rsidP="003A7BBA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A22546C" w14:textId="77777777" w:rsidR="003A7BBA" w:rsidRDefault="003A7BBA" w:rsidP="003A7BBA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E513369" w14:textId="77777777" w:rsidR="003A7BBA" w:rsidRDefault="003A7BBA" w:rsidP="003A7BBA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C42ACEE" w14:textId="2C2E0C20" w:rsidR="003A7BBA" w:rsidRPr="00C25037" w:rsidRDefault="003A7BBA" w:rsidP="003A7BBA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E7007D5" w14:textId="62159405" w:rsidR="003F73B0" w:rsidRDefault="003F73B0"/>
    <w:tbl>
      <w:tblPr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B01959" w:rsidRPr="001F2230" w14:paraId="20E61062" w14:textId="77777777" w:rsidTr="000A7170">
        <w:trPr>
          <w:cantSplit/>
          <w:trHeight w:val="1329"/>
        </w:trPr>
        <w:tc>
          <w:tcPr>
            <w:tcW w:w="10682" w:type="dxa"/>
            <w:shd w:val="clear" w:color="auto" w:fill="auto"/>
            <w:tcMar>
              <w:top w:w="113" w:type="dxa"/>
            </w:tcMar>
            <w:vAlign w:val="center"/>
          </w:tcPr>
          <w:p w14:paraId="347680D5" w14:textId="77777777" w:rsidR="00B01959" w:rsidRPr="00DF1B9B" w:rsidRDefault="00B01959" w:rsidP="00B01959">
            <w:pPr>
              <w:spacing w:after="24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Section II</w:t>
            </w:r>
          </w:p>
          <w:p w14:paraId="4139473E" w14:textId="77777777" w:rsidR="00B01959" w:rsidRPr="00DF1B9B" w:rsidRDefault="00B01959" w:rsidP="00B0195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Pr="00DF1B9B">
              <w:rPr>
                <w:rFonts w:ascii="Times New Roman" w:hAnsi="Times New Roman"/>
                <w:b/>
                <w:sz w:val="24"/>
                <w:szCs w:val="24"/>
              </w:rPr>
              <w:t>0 marks</w:t>
            </w:r>
          </w:p>
          <w:p w14:paraId="4D6EE386" w14:textId="77777777" w:rsidR="00B01959" w:rsidRPr="00DF1B9B" w:rsidRDefault="00B01959" w:rsidP="00B01959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F1B9B">
              <w:rPr>
                <w:rFonts w:ascii="Times New Roman" w:hAnsi="Times New Roman"/>
                <w:b/>
                <w:sz w:val="24"/>
                <w:szCs w:val="24"/>
              </w:rPr>
              <w:t>Attempt Questions 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 – 16</w:t>
            </w:r>
            <w:r w:rsidRPr="00DF1B9B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14:paraId="321B68E4" w14:textId="77777777" w:rsidR="00B01959" w:rsidRDefault="00B01959" w:rsidP="00B01959">
            <w:pPr>
              <w:spacing w:before="24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F1B9B">
              <w:rPr>
                <w:rFonts w:ascii="Times New Roman" w:hAnsi="Times New Roman"/>
                <w:b/>
                <w:sz w:val="24"/>
                <w:szCs w:val="24"/>
              </w:rPr>
              <w:t>Allow abo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ut 2</w:t>
            </w:r>
            <w:r w:rsidR="008D097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hours and 45 minutes for this section.</w:t>
            </w:r>
          </w:p>
          <w:p w14:paraId="6093CB2B" w14:textId="77777777" w:rsidR="00AF2E16" w:rsidRDefault="00AF2E16" w:rsidP="00AF2E16">
            <w:pPr>
              <w:spacing w:before="120" w:after="0" w:line="240" w:lineRule="auto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AC3F46" w:rsidRPr="001F2230" w14:paraId="2BC4F1DB" w14:textId="77777777" w:rsidTr="000A7170">
        <w:trPr>
          <w:cantSplit/>
        </w:trPr>
        <w:tc>
          <w:tcPr>
            <w:tcW w:w="10682" w:type="dxa"/>
            <w:tcBorders>
              <w:bottom w:val="single" w:sz="18" w:space="0" w:color="auto"/>
            </w:tcBorders>
            <w:shd w:val="clear" w:color="auto" w:fill="auto"/>
            <w:tcMar>
              <w:top w:w="113" w:type="dxa"/>
            </w:tcMar>
          </w:tcPr>
          <w:p w14:paraId="350F3853" w14:textId="77777777" w:rsidR="000A7170" w:rsidRDefault="000A7170" w:rsidP="000A71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Answer each question in a SEPARATE writing booklet. Extra writing booklets are available.</w:t>
            </w:r>
          </w:p>
          <w:p w14:paraId="23F08EE3" w14:textId="77777777" w:rsidR="00AC3F46" w:rsidRDefault="00AC3F46" w:rsidP="00AC3F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EA65FEC" w14:textId="77777777" w:rsidR="00AC3F46" w:rsidRDefault="00AC3F46" w:rsidP="00AC3F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Questions 11 – 16, your responses should include relevant mathematical reasoning and/or calculations. </w:t>
            </w:r>
          </w:p>
          <w:p w14:paraId="2FBAC930" w14:textId="77777777" w:rsidR="00AC3F46" w:rsidRPr="001F2230" w:rsidRDefault="00AC3F46" w:rsidP="00AC3F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D7F39F9" w14:textId="77777777" w:rsidR="005458C3" w:rsidRDefault="005458C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1"/>
        <w:tblW w:w="10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817"/>
        <w:gridCol w:w="9072"/>
        <w:gridCol w:w="1101"/>
      </w:tblGrid>
      <w:tr w:rsidR="004903A0" w:rsidRPr="003A09E1" w14:paraId="770D99D9" w14:textId="77777777" w:rsidTr="000A7170">
        <w:trPr>
          <w:cantSplit/>
          <w:trHeight w:val="266"/>
        </w:trPr>
        <w:tc>
          <w:tcPr>
            <w:tcW w:w="9889" w:type="dxa"/>
            <w:gridSpan w:val="2"/>
          </w:tcPr>
          <w:p w14:paraId="54DFD002" w14:textId="744D8AF0" w:rsidR="004903A0" w:rsidRPr="003A09E1" w:rsidRDefault="004903A0" w:rsidP="00CF36D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Question 11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(15 marks) Use </w:t>
            </w:r>
            <w:r w:rsidR="00CF36DE">
              <w:rPr>
                <w:rFonts w:ascii="Times New Roman" w:eastAsia="Calibri" w:hAnsi="Times New Roman" w:cs="Times New Roman"/>
                <w:sz w:val="24"/>
                <w:szCs w:val="24"/>
              </w:rPr>
              <w:t>a new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writing booklet.</w:t>
            </w:r>
          </w:p>
        </w:tc>
        <w:tc>
          <w:tcPr>
            <w:tcW w:w="1101" w:type="dxa"/>
          </w:tcPr>
          <w:p w14:paraId="293BD2AA" w14:textId="77777777" w:rsidR="004903A0" w:rsidRPr="003A09E1" w:rsidRDefault="004903A0" w:rsidP="000A717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903A0" w:rsidRPr="003A09E1" w14:paraId="59107728" w14:textId="77777777" w:rsidTr="00CF66FE">
        <w:trPr>
          <w:cantSplit/>
          <w:trHeight w:val="1085"/>
        </w:trPr>
        <w:tc>
          <w:tcPr>
            <w:tcW w:w="817" w:type="dxa"/>
          </w:tcPr>
          <w:p w14:paraId="5FD40EB8" w14:textId="77777777" w:rsidR="004903A0" w:rsidRPr="003A09E1" w:rsidRDefault="004903A0" w:rsidP="000A7170">
            <w:pPr>
              <w:spacing w:after="0" w:line="240" w:lineRule="auto"/>
              <w:ind w:right="-149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9072" w:type="dxa"/>
          </w:tcPr>
          <w:p w14:paraId="279F8146" w14:textId="474DBFE6" w:rsidR="00CF562C" w:rsidRDefault="004903A0" w:rsidP="00122C62">
            <w:pPr>
              <w:spacing w:after="24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CF562C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="00CF562C">
              <w:rPr>
                <w:rFonts w:ascii="Times New Roman" w:hAnsi="Times New Roman"/>
                <w:sz w:val="24"/>
                <w:szCs w:val="24"/>
              </w:rPr>
              <w:t xml:space="preserve"> is the complex number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 + 3i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1 - 2i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562C">
              <w:rPr>
                <w:rFonts w:ascii="Times New Roman" w:hAnsi="Times New Roman"/>
                <w:sz w:val="24"/>
                <w:szCs w:val="24"/>
              </w:rPr>
              <w:t>.</w:t>
            </w:r>
            <w:r w:rsidR="00414F0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7FDD814" w14:textId="77777777" w:rsidR="00414F04" w:rsidRDefault="00E64843" w:rsidP="00CF66FE">
            <w:pPr>
              <w:pStyle w:val="ListParagraph"/>
              <w:numPr>
                <w:ilvl w:val="0"/>
                <w:numId w:val="40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Find  </w:t>
            </w:r>
            <w:r w:rsidR="00CF66FE" w:rsidRPr="00BB310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proofErr w:type="gramEnd"/>
            <w:r w:rsidR="00CF66FE">
              <w:rPr>
                <w:rFonts w:ascii="Times New Roman" w:hAnsi="Times New Roman"/>
                <w:sz w:val="24"/>
                <w:szCs w:val="24"/>
              </w:rPr>
              <w:t xml:space="preserve"> in the form </w:t>
            </w:r>
            <w:r w:rsidR="00CF66FE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="00CF66FE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proofErr w:type="spellStart"/>
            <w:r w:rsidR="00CF66FE">
              <w:rPr>
                <w:rFonts w:ascii="Times New Roman" w:hAnsi="Times New Roman"/>
                <w:i/>
                <w:sz w:val="24"/>
                <w:szCs w:val="24"/>
              </w:rPr>
              <w:t>iy</w:t>
            </w:r>
            <w:proofErr w:type="spellEnd"/>
            <w:r w:rsidR="00CF66F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5459078" w14:textId="2C8867AB" w:rsidR="00122C62" w:rsidRPr="00414F04" w:rsidRDefault="00122C62" w:rsidP="00122C62">
            <w:pPr>
              <w:pStyle w:val="ListParagraph"/>
              <w:spacing w:after="120" w:line="240" w:lineRule="auto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C4D1A48" w14:textId="77777777" w:rsidR="004903A0" w:rsidRPr="00CB6F3C" w:rsidRDefault="004903A0" w:rsidP="000A717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</w:p>
          <w:p w14:paraId="38C42D73" w14:textId="3503CEDE" w:rsidR="00414F04" w:rsidRPr="003A09E1" w:rsidRDefault="007A55CA" w:rsidP="00CB6F3C">
            <w:pPr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4903A0" w:rsidRPr="003A09E1" w14:paraId="59A017C1" w14:textId="77777777" w:rsidTr="00CF66FE">
        <w:trPr>
          <w:cantSplit/>
          <w:trHeight w:val="805"/>
        </w:trPr>
        <w:tc>
          <w:tcPr>
            <w:tcW w:w="817" w:type="dxa"/>
          </w:tcPr>
          <w:p w14:paraId="67B82653" w14:textId="77777777" w:rsidR="004903A0" w:rsidRPr="003A09E1" w:rsidRDefault="004903A0" w:rsidP="000A7170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1EA33477" w14:textId="74A1D8CA" w:rsidR="004903A0" w:rsidRPr="00EB39F2" w:rsidRDefault="004903A0" w:rsidP="000A7170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(ii)     </w:t>
            </w:r>
            <w:r w:rsidR="00CF66FE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E64843">
              <w:rPr>
                <w:rFonts w:ascii="Times New Roman" w:hAnsi="Times New Roman"/>
                <w:sz w:val="24"/>
                <w:szCs w:val="24"/>
              </w:rPr>
              <w:t xml:space="preserve">Find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d>
            </m:oMath>
            <w:r w:rsidR="00073790"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</w:p>
        </w:tc>
        <w:tc>
          <w:tcPr>
            <w:tcW w:w="1101" w:type="dxa"/>
          </w:tcPr>
          <w:p w14:paraId="76208BCC" w14:textId="3DC72D23" w:rsidR="004903A0" w:rsidRPr="003A09E1" w:rsidRDefault="00414F04" w:rsidP="000A7170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903A0" w:rsidRPr="003A09E1" w14:paraId="424E4AF2" w14:textId="77777777" w:rsidTr="000A7170">
        <w:trPr>
          <w:cantSplit/>
          <w:trHeight w:val="851"/>
        </w:trPr>
        <w:tc>
          <w:tcPr>
            <w:tcW w:w="817" w:type="dxa"/>
          </w:tcPr>
          <w:p w14:paraId="6DBC30AF" w14:textId="77777777" w:rsidR="004903A0" w:rsidRPr="003A09E1" w:rsidRDefault="004903A0" w:rsidP="000A7170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67A4A727" w14:textId="48B576F8" w:rsidR="004903A0" w:rsidRPr="00414F04" w:rsidRDefault="004903A0" w:rsidP="000A7170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(iii)     </w:t>
            </w:r>
            <w:r w:rsidR="00CF66F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Start"/>
            <w:r w:rsidR="00E64843">
              <w:rPr>
                <w:rFonts w:ascii="Times New Roman" w:hAnsi="Times New Roman"/>
                <w:sz w:val="24"/>
                <w:szCs w:val="24"/>
              </w:rPr>
              <w:t xml:space="preserve">Find  </w:t>
            </w:r>
            <w:proofErr w:type="spellStart"/>
            <w:r w:rsidR="00CF66FE">
              <w:rPr>
                <w:rFonts w:ascii="Times New Roman" w:hAnsi="Times New Roman"/>
                <w:sz w:val="24"/>
                <w:szCs w:val="24"/>
              </w:rPr>
              <w:t>Arg</w:t>
            </w:r>
            <w:proofErr w:type="spellEnd"/>
            <w:proofErr w:type="gramEnd"/>
            <w:r w:rsidR="00CF66F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CF66FE" w:rsidRPr="00BB310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="00CF66FE">
              <w:rPr>
                <w:rFonts w:ascii="Times New Roman" w:hAnsi="Times New Roman"/>
                <w:sz w:val="24"/>
                <w:szCs w:val="24"/>
              </w:rPr>
              <w:t>)</w:t>
            </w:r>
            <w:r w:rsidR="0007379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1" w:type="dxa"/>
          </w:tcPr>
          <w:p w14:paraId="32AD6D7E" w14:textId="1D1B7899" w:rsidR="004903A0" w:rsidRPr="003A09E1" w:rsidRDefault="00414F04" w:rsidP="000A7170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903A0" w:rsidRPr="003A09E1" w14:paraId="09660747" w14:textId="77777777" w:rsidTr="000A7170">
        <w:trPr>
          <w:cantSplit/>
          <w:trHeight w:val="851"/>
        </w:trPr>
        <w:tc>
          <w:tcPr>
            <w:tcW w:w="817" w:type="dxa"/>
          </w:tcPr>
          <w:p w14:paraId="509E0D64" w14:textId="77777777" w:rsidR="004903A0" w:rsidRPr="003A09E1" w:rsidRDefault="004903A0" w:rsidP="000A7170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5A74893F" w14:textId="45E3A172" w:rsidR="004903A0" w:rsidRPr="00EB39F2" w:rsidRDefault="004903A0" w:rsidP="00CF66FE">
            <w:pPr>
              <w:spacing w:after="120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(iv)   </w:t>
            </w:r>
            <w:r w:rsidR="00CF66F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E64843">
              <w:rPr>
                <w:rFonts w:ascii="Times New Roman" w:hAnsi="Times New Roman"/>
                <w:sz w:val="24"/>
                <w:szCs w:val="24"/>
              </w:rPr>
              <w:t xml:space="preserve">Find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oMath>
            <w:r w:rsidR="00073790"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</w:p>
        </w:tc>
        <w:tc>
          <w:tcPr>
            <w:tcW w:w="1101" w:type="dxa"/>
          </w:tcPr>
          <w:p w14:paraId="43C22083" w14:textId="41EE5A1A" w:rsidR="004903A0" w:rsidRPr="003A09E1" w:rsidRDefault="00414F04" w:rsidP="000A7170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903A0" w:rsidRPr="003A09E1" w14:paraId="5F77A73E" w14:textId="77777777" w:rsidTr="000A7170">
        <w:trPr>
          <w:cantSplit/>
          <w:trHeight w:val="851"/>
        </w:trPr>
        <w:tc>
          <w:tcPr>
            <w:tcW w:w="817" w:type="dxa"/>
          </w:tcPr>
          <w:p w14:paraId="2A31DF6C" w14:textId="77777777" w:rsidR="004903A0" w:rsidRPr="003A09E1" w:rsidRDefault="004903A0" w:rsidP="000A7170">
            <w:pPr>
              <w:spacing w:after="0" w:line="240" w:lineRule="auto"/>
              <w:ind w:right="-149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9072" w:type="dxa"/>
          </w:tcPr>
          <w:p w14:paraId="0294B302" w14:textId="4F0905AF" w:rsidR="00AA16A9" w:rsidRPr="00AA16A9" w:rsidRDefault="00AA16A9" w:rsidP="00AA16A9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A9">
              <w:rPr>
                <w:rFonts w:ascii="Times New Roman" w:hAnsi="Times New Roman"/>
                <w:sz w:val="24"/>
                <w:szCs w:val="24"/>
              </w:rPr>
              <w:t xml:space="preserve">Factorise the polynomial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P(x) 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- 9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+ 17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+ 49x - 58 </m:t>
              </m:r>
            </m:oMath>
            <w:r w:rsidRPr="00AA16A9">
              <w:rPr>
                <w:rFonts w:ascii="Times New Roman" w:eastAsia="Times New Roman" w:hAnsi="Times New Roman"/>
                <w:sz w:val="24"/>
                <w:szCs w:val="24"/>
              </w:rPr>
              <w:t xml:space="preserve"> fully over the complex field, given that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14:paraId="1DA40661" w14:textId="77777777" w:rsidR="00AA16A9" w:rsidRPr="00AA16A9" w:rsidRDefault="00AA16A9" w:rsidP="00AA16A9">
            <w:pPr>
              <w:spacing w:after="120" w:line="240" w:lineRule="auto"/>
              <w:ind w:left="964" w:hanging="96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16A9">
              <w:rPr>
                <w:rFonts w:ascii="Times New Roman" w:eastAsia="Times New Roman" w:hAnsi="Times New Roman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P(5 - 2i) = 0.</m:t>
              </m:r>
            </m:oMath>
          </w:p>
          <w:p w14:paraId="565507A7" w14:textId="66852C84" w:rsidR="005A370B" w:rsidRPr="00EB39F2" w:rsidRDefault="005A370B" w:rsidP="000A7170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7136E35" w14:textId="4C707863" w:rsidR="004903A0" w:rsidRPr="003A09E1" w:rsidRDefault="007F7E44" w:rsidP="000A717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903A0" w:rsidRPr="003A09E1" w14:paraId="631CF295" w14:textId="77777777" w:rsidTr="003E4A95">
        <w:trPr>
          <w:cantSplit/>
          <w:trHeight w:val="964"/>
        </w:trPr>
        <w:tc>
          <w:tcPr>
            <w:tcW w:w="817" w:type="dxa"/>
          </w:tcPr>
          <w:p w14:paraId="6736DE3D" w14:textId="77777777" w:rsidR="004903A0" w:rsidRPr="003A09E1" w:rsidRDefault="004903A0" w:rsidP="001B68E1">
            <w:pPr>
              <w:spacing w:before="60" w:after="0" w:line="240" w:lineRule="auto"/>
              <w:ind w:right="-1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(c)</w:t>
            </w:r>
          </w:p>
        </w:tc>
        <w:tc>
          <w:tcPr>
            <w:tcW w:w="9072" w:type="dxa"/>
          </w:tcPr>
          <w:p w14:paraId="3EF8AF2A" w14:textId="1E683DDF" w:rsidR="00F764D4" w:rsidRPr="00EB39F2" w:rsidRDefault="004903A0" w:rsidP="00436CE1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0C75DD">
              <w:rPr>
                <w:rFonts w:ascii="Times New Roman" w:hAnsi="Times New Roman"/>
                <w:sz w:val="24"/>
                <w:szCs w:val="24"/>
              </w:rPr>
              <w:t xml:space="preserve">Express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 + 1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+ 1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 the form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 + 1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Bx + C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+ 1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 hence evaluate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 + 1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+ 1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dx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  <w:r w:rsidR="00F764D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01" w:type="dxa"/>
          </w:tcPr>
          <w:p w14:paraId="7639157E" w14:textId="70DAD9F2" w:rsidR="004903A0" w:rsidRDefault="005B3C1C" w:rsidP="000A717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  <w:p w14:paraId="6564B266" w14:textId="4EFDB5ED" w:rsidR="00FC104E" w:rsidRPr="00FC104E" w:rsidRDefault="00FC104E" w:rsidP="00FC104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903A0" w:rsidRPr="003A09E1" w14:paraId="0857F33C" w14:textId="77777777" w:rsidTr="000A7170">
        <w:trPr>
          <w:cantSplit/>
          <w:trHeight w:val="851"/>
        </w:trPr>
        <w:tc>
          <w:tcPr>
            <w:tcW w:w="817" w:type="dxa"/>
          </w:tcPr>
          <w:p w14:paraId="712B860C" w14:textId="77777777" w:rsidR="004903A0" w:rsidRPr="003A09E1" w:rsidRDefault="004903A0" w:rsidP="000A7170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(d)</w:t>
            </w:r>
          </w:p>
        </w:tc>
        <w:tc>
          <w:tcPr>
            <w:tcW w:w="9072" w:type="dxa"/>
          </w:tcPr>
          <w:p w14:paraId="4A3CD58B" w14:textId="59214B81" w:rsidR="002D5FED" w:rsidRDefault="004903A0" w:rsidP="000A7170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FC491B">
              <w:rPr>
                <w:rFonts w:ascii="Times New Roman" w:hAnsi="Times New Roman"/>
                <w:sz w:val="24"/>
                <w:szCs w:val="24"/>
              </w:rPr>
              <w:t>S</w:t>
            </w:r>
            <w:r w:rsidR="00701B7F">
              <w:rPr>
                <w:rFonts w:ascii="Times New Roman" w:hAnsi="Times New Roman"/>
                <w:sz w:val="24"/>
                <w:szCs w:val="24"/>
              </w:rPr>
              <w:t>ketch the region</w:t>
            </w:r>
            <w:r w:rsidR="00CA4510">
              <w:rPr>
                <w:rFonts w:ascii="Times New Roman" w:hAnsi="Times New Roman"/>
                <w:sz w:val="24"/>
                <w:szCs w:val="24"/>
              </w:rPr>
              <w:t xml:space="preserve"> defined by</w:t>
            </w:r>
          </w:p>
          <w:p w14:paraId="2DC26249" w14:textId="469432CE" w:rsidR="004903A0" w:rsidRPr="00CA4510" w:rsidRDefault="00FC40CD" w:rsidP="00CA4510">
            <w:pPr>
              <w:spacing w:after="120" w:line="240" w:lineRule="auto"/>
              <w:ind w:left="360"/>
              <w:rPr>
                <w:rFonts w:ascii="Times New Roman" w:hAnsi="Times New Roman"/>
                <w:i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≤ Arg (z) ≤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4903A0" w:rsidRPr="00CA4510">
              <w:rPr>
                <w:rFonts w:ascii="Times New Roman" w:hAnsi="Times New Roman"/>
                <w:i/>
                <w:sz w:val="24"/>
                <w:szCs w:val="24"/>
              </w:rPr>
              <w:t xml:space="preserve">   </w:t>
            </w:r>
            <w:r w:rsidR="00743C3C" w:rsidRPr="00CA4510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 - (2+ 4i)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≤ 2</m:t>
              </m:r>
            </m:oMath>
            <w:r w:rsidR="00053FEC"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  <w:r w:rsidR="004903A0" w:rsidRPr="00CA4510">
              <w:rPr>
                <w:rFonts w:ascii="Times New Roman" w:hAnsi="Times New Roman"/>
                <w:i/>
                <w:sz w:val="24"/>
                <w:szCs w:val="24"/>
              </w:rPr>
              <w:t xml:space="preserve">    </w:t>
            </w:r>
          </w:p>
        </w:tc>
        <w:tc>
          <w:tcPr>
            <w:tcW w:w="1101" w:type="dxa"/>
          </w:tcPr>
          <w:p w14:paraId="154161F7" w14:textId="3C63B65D" w:rsidR="004903A0" w:rsidRPr="003A09E1" w:rsidRDefault="00623945" w:rsidP="000A7170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903A0" w:rsidRPr="003A09E1" w14:paraId="4D90A6C7" w14:textId="77777777" w:rsidTr="000A7170">
        <w:trPr>
          <w:cantSplit/>
          <w:trHeight w:val="851"/>
        </w:trPr>
        <w:tc>
          <w:tcPr>
            <w:tcW w:w="817" w:type="dxa"/>
            <w:vAlign w:val="center"/>
          </w:tcPr>
          <w:p w14:paraId="562271E1" w14:textId="77777777" w:rsidR="004903A0" w:rsidRDefault="004903A0" w:rsidP="000A7170">
            <w:pPr>
              <w:tabs>
                <w:tab w:val="left" w:pos="-284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  <w:vAlign w:val="center"/>
          </w:tcPr>
          <w:p w14:paraId="0277B775" w14:textId="77777777" w:rsidR="004903A0" w:rsidRDefault="004903A0" w:rsidP="000A71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End of Question 11</w:t>
            </w:r>
          </w:p>
        </w:tc>
        <w:tc>
          <w:tcPr>
            <w:tcW w:w="1101" w:type="dxa"/>
            <w:vAlign w:val="center"/>
          </w:tcPr>
          <w:p w14:paraId="45C5BA80" w14:textId="77777777" w:rsidR="004903A0" w:rsidRPr="003A09E1" w:rsidRDefault="004903A0" w:rsidP="000A71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0AB263B" w14:textId="2AA3890B" w:rsidR="00AC3F46" w:rsidRDefault="00AC3F4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A7C012" w14:textId="77777777" w:rsidR="0035324F" w:rsidRDefault="0035324F">
      <w:r>
        <w:br w:type="page"/>
      </w:r>
    </w:p>
    <w:tbl>
      <w:tblPr>
        <w:tblStyle w:val="TableGrid1"/>
        <w:tblW w:w="10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817"/>
        <w:gridCol w:w="9072"/>
        <w:gridCol w:w="1101"/>
      </w:tblGrid>
      <w:tr w:rsidR="00AC3F46" w:rsidRPr="003A09E1" w14:paraId="36FA4BA9" w14:textId="77777777" w:rsidTr="00D4542F">
        <w:trPr>
          <w:cantSplit/>
          <w:trHeight w:val="266"/>
        </w:trPr>
        <w:tc>
          <w:tcPr>
            <w:tcW w:w="9889" w:type="dxa"/>
            <w:gridSpan w:val="2"/>
          </w:tcPr>
          <w:p w14:paraId="40E6644C" w14:textId="71DC1D63" w:rsidR="00AC3F46" w:rsidRPr="003A09E1" w:rsidRDefault="00EB39F2" w:rsidP="003276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206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Question 12</w:t>
            </w:r>
            <w:r w:rsidR="00CF36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(15 marks) Use a new</w:t>
            </w:r>
            <w:r w:rsidR="00AC3F4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writing booklet.</w:t>
            </w:r>
          </w:p>
        </w:tc>
        <w:tc>
          <w:tcPr>
            <w:tcW w:w="1101" w:type="dxa"/>
          </w:tcPr>
          <w:p w14:paraId="61A2A0A9" w14:textId="77777777" w:rsidR="00AC3F46" w:rsidRPr="003A09E1" w:rsidRDefault="00AC3F46" w:rsidP="003276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C3F46" w:rsidRPr="003A09E1" w14:paraId="120ED5F0" w14:textId="77777777" w:rsidTr="00D4542F">
        <w:trPr>
          <w:cantSplit/>
          <w:trHeight w:val="851"/>
        </w:trPr>
        <w:tc>
          <w:tcPr>
            <w:tcW w:w="817" w:type="dxa"/>
          </w:tcPr>
          <w:p w14:paraId="3B356B2F" w14:textId="77777777" w:rsidR="00AC3F46" w:rsidRPr="003A09E1" w:rsidRDefault="00AC3F46" w:rsidP="00327648">
            <w:pPr>
              <w:spacing w:after="0" w:line="240" w:lineRule="auto"/>
              <w:ind w:right="-149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9072" w:type="dxa"/>
          </w:tcPr>
          <w:p w14:paraId="0B5DCD48" w14:textId="2609C309" w:rsidR="00AC3F46" w:rsidRPr="00EB39F2" w:rsidRDefault="00EB39F2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     </w:t>
            </w:r>
            <w:r w:rsidR="00050EAF">
              <w:rPr>
                <w:rFonts w:ascii="Times New Roman" w:hAnsi="Times New Roman"/>
                <w:sz w:val="24"/>
                <w:szCs w:val="24"/>
              </w:rPr>
              <w:t xml:space="preserve">Find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 xml:space="preserve"> + 6x + 5</m:t>
                      </m:r>
                    </m:den>
                  </m:f>
                </m:e>
              </m:nary>
            </m:oMath>
            <w:r w:rsidR="00C239EA">
              <w:rPr>
                <w:rFonts w:ascii="Times New Roman" w:eastAsiaTheme="minorEastAsia" w:hAnsi="Times New Roman"/>
                <w:sz w:val="28"/>
              </w:rPr>
              <w:t>.</w:t>
            </w:r>
          </w:p>
        </w:tc>
        <w:tc>
          <w:tcPr>
            <w:tcW w:w="1101" w:type="dxa"/>
          </w:tcPr>
          <w:p w14:paraId="28990984" w14:textId="08710145" w:rsidR="00AC3F46" w:rsidRPr="003A09E1" w:rsidRDefault="00113F13" w:rsidP="0095458F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AC3F46" w:rsidRPr="003A09E1" w14:paraId="50DD1D67" w14:textId="77777777" w:rsidTr="00D4542F">
        <w:trPr>
          <w:cantSplit/>
          <w:trHeight w:val="851"/>
        </w:trPr>
        <w:tc>
          <w:tcPr>
            <w:tcW w:w="817" w:type="dxa"/>
          </w:tcPr>
          <w:p w14:paraId="5E320884" w14:textId="77777777" w:rsidR="00AC3F46" w:rsidRPr="003A09E1" w:rsidRDefault="00AC3F46" w:rsidP="00327648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407D8FDD" w14:textId="17EACEBC" w:rsidR="00AC3F46" w:rsidRPr="00EB39F2" w:rsidRDefault="00EB39F2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(ii)    </w:t>
            </w:r>
            <w:r w:rsidR="00C07D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13F13">
              <w:rPr>
                <w:rFonts w:ascii="Times New Roman" w:hAnsi="Times New Roman"/>
                <w:sz w:val="24"/>
                <w:szCs w:val="24"/>
              </w:rPr>
              <w:t xml:space="preserve">Find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5x - 3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 xml:space="preserve"> + 6x+ 14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 xml:space="preserve"> dx</m:t>
                  </m:r>
                </m:e>
              </m:nary>
            </m:oMath>
            <w:r w:rsidR="00C239EA">
              <w:rPr>
                <w:rFonts w:ascii="Times New Roman" w:eastAsiaTheme="minorEastAsia" w:hAnsi="Times New Roman"/>
                <w:sz w:val="28"/>
              </w:rPr>
              <w:t>.</w:t>
            </w:r>
          </w:p>
        </w:tc>
        <w:tc>
          <w:tcPr>
            <w:tcW w:w="1101" w:type="dxa"/>
          </w:tcPr>
          <w:p w14:paraId="2C04D7F2" w14:textId="378B766F" w:rsidR="00AC3F46" w:rsidRPr="003A09E1" w:rsidRDefault="00113F13" w:rsidP="0095458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AC3F46" w:rsidRPr="003A09E1" w14:paraId="44123995" w14:textId="77777777" w:rsidTr="00D4542F">
        <w:trPr>
          <w:cantSplit/>
          <w:trHeight w:val="851"/>
        </w:trPr>
        <w:tc>
          <w:tcPr>
            <w:tcW w:w="817" w:type="dxa"/>
          </w:tcPr>
          <w:p w14:paraId="4DBDE4FD" w14:textId="77777777" w:rsidR="00AC3F46" w:rsidRPr="003A09E1" w:rsidRDefault="00AC3F46" w:rsidP="00327648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2D4EDE35" w14:textId="0E135D31" w:rsidR="00AC3F46" w:rsidRPr="00C07DA6" w:rsidRDefault="00C07DA6" w:rsidP="00C07DA6">
            <w:pPr>
              <w:spacing w:after="120" w:line="240" w:lineRule="auto"/>
              <w:ind w:left="360"/>
              <w:rPr>
                <w:rFonts w:eastAsiaTheme="minorEastAsia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(iii)   </w:t>
            </w:r>
            <w:r w:rsidR="00113F13" w:rsidRPr="00C07DA6"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  <w:r w:rsidR="00113F13" w:rsidRPr="00C07DA6">
              <w:t xml:space="preserve"> </w:t>
            </w:r>
            <w:r w:rsidR="00113F13" w:rsidRPr="00C07DA6">
              <w:rPr>
                <w:rFonts w:eastAsiaTheme="minorEastAsia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 xml:space="preserve"> ln x dx</m:t>
                  </m:r>
                </m:e>
              </m:nary>
            </m:oMath>
            <w:r w:rsidR="00C239EA">
              <w:rPr>
                <w:rFonts w:eastAsiaTheme="minorEastAsia"/>
                <w:sz w:val="28"/>
              </w:rPr>
              <w:t>.</w:t>
            </w:r>
          </w:p>
          <w:p w14:paraId="3C0ABF08" w14:textId="77777777" w:rsidR="00E64843" w:rsidRDefault="00E64843" w:rsidP="00E64843">
            <w:pPr>
              <w:pStyle w:val="ListParagraph"/>
              <w:spacing w:after="120" w:line="240" w:lineRule="auto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  <w:p w14:paraId="09069F52" w14:textId="352DE083" w:rsidR="00E64843" w:rsidRPr="00E64843" w:rsidRDefault="00E64843" w:rsidP="00E64843">
            <w:pPr>
              <w:pStyle w:val="ListParagraph"/>
              <w:spacing w:after="120" w:line="240" w:lineRule="auto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5E1AC55C" w14:textId="25F2328C" w:rsidR="00AC3F46" w:rsidRPr="003A09E1" w:rsidRDefault="00113F13" w:rsidP="0095458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C5275" w:rsidRPr="003A09E1" w14:paraId="23A4E635" w14:textId="77777777" w:rsidTr="00D4542F">
        <w:trPr>
          <w:cantSplit/>
          <w:trHeight w:val="851"/>
        </w:trPr>
        <w:tc>
          <w:tcPr>
            <w:tcW w:w="817" w:type="dxa"/>
          </w:tcPr>
          <w:p w14:paraId="5D7E1963" w14:textId="77777777" w:rsidR="00FC5275" w:rsidRPr="003A09E1" w:rsidRDefault="00FC5275" w:rsidP="00FC5275">
            <w:pPr>
              <w:spacing w:after="0" w:line="240" w:lineRule="auto"/>
              <w:ind w:right="-149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9072" w:type="dxa"/>
          </w:tcPr>
          <w:p w14:paraId="765AB630" w14:textId="581D85FD" w:rsidR="00FC5275" w:rsidRDefault="00FC5275" w:rsidP="00FC5275">
            <w:pPr>
              <w:spacing w:after="120" w:line="240" w:lineRule="auto"/>
              <w:ind w:left="964" w:hanging="96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C5275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="00A1277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C5275">
              <w:rPr>
                <w:rFonts w:ascii="Times New Roman" w:hAnsi="Times New Roman" w:cs="Times New Roman"/>
                <w:sz w:val="24"/>
                <w:szCs w:val="24"/>
              </w:rPr>
              <w:t xml:space="preserve"> logarithms and </w:t>
            </w:r>
            <w:r w:rsidR="00257AE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C5275">
              <w:rPr>
                <w:rFonts w:ascii="Times New Roman" w:hAnsi="Times New Roman" w:cs="Times New Roman"/>
                <w:sz w:val="24"/>
                <w:szCs w:val="24"/>
              </w:rPr>
              <w:t xml:space="preserve">mplicit </w:t>
            </w:r>
            <w:r w:rsidR="00257AE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C5275">
              <w:rPr>
                <w:rFonts w:ascii="Times New Roman" w:hAnsi="Times New Roman" w:cs="Times New Roman"/>
                <w:sz w:val="24"/>
                <w:szCs w:val="24"/>
              </w:rPr>
              <w:t xml:space="preserve">ifferentiation to find the derivative </w:t>
            </w:r>
            <w:r w:rsidR="0039211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FC527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y 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 + 1</m:t>
                  </m:r>
                </m:sup>
              </m:sSup>
            </m:oMath>
            <w:r w:rsidR="00C239EA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49A0DDC1" w14:textId="110C5629" w:rsidR="00A37E81" w:rsidRPr="00FC5275" w:rsidRDefault="00A37E81" w:rsidP="00FC491B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3B681971" w14:textId="07A97E48" w:rsidR="00FC5275" w:rsidRPr="003A09E1" w:rsidRDefault="00FC5275" w:rsidP="00FC5275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FC5275" w:rsidRPr="003A09E1" w14:paraId="5BFE2FA6" w14:textId="77777777" w:rsidTr="00257AE3">
        <w:trPr>
          <w:cantSplit/>
          <w:trHeight w:val="15"/>
        </w:trPr>
        <w:tc>
          <w:tcPr>
            <w:tcW w:w="817" w:type="dxa"/>
          </w:tcPr>
          <w:p w14:paraId="1B571E27" w14:textId="77777777" w:rsidR="00FC5275" w:rsidRPr="003A09E1" w:rsidRDefault="00FC5275" w:rsidP="00FC5275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(c)</w:t>
            </w:r>
          </w:p>
        </w:tc>
        <w:tc>
          <w:tcPr>
            <w:tcW w:w="9072" w:type="dxa"/>
          </w:tcPr>
          <w:p w14:paraId="782C7FE1" w14:textId="512375F7" w:rsidR="00FC5275" w:rsidRPr="00EB39F2" w:rsidRDefault="00FC5275" w:rsidP="00FC5275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    </w:t>
            </w:r>
            <w:r w:rsidR="004207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Draw a neat sketch of the graph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 = sin x + 2.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01" w:type="dxa"/>
          </w:tcPr>
          <w:p w14:paraId="5E32C00A" w14:textId="695F823B" w:rsidR="00FC5275" w:rsidRPr="003A09E1" w:rsidRDefault="00FC5275" w:rsidP="00FC5275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C5275" w:rsidRPr="003A09E1" w14:paraId="649FCEB4" w14:textId="77777777" w:rsidTr="00D4542F">
        <w:trPr>
          <w:cantSplit/>
          <w:trHeight w:val="851"/>
        </w:trPr>
        <w:tc>
          <w:tcPr>
            <w:tcW w:w="817" w:type="dxa"/>
          </w:tcPr>
          <w:p w14:paraId="4176E259" w14:textId="77777777" w:rsidR="00FC5275" w:rsidRDefault="00FC5275" w:rsidP="00FC5275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4C850E5C" w14:textId="77777777" w:rsidR="00420771" w:rsidRDefault="00FC5275" w:rsidP="00FC5275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(ii)     The area enclosed by the curve</w:t>
            </w:r>
            <w:r w:rsidR="00E820F1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line </w:t>
            </w:r>
            <w:r w:rsidRPr="00E820F1">
              <w:rPr>
                <w:rFonts w:ascii="Times New Roman" w:hAnsi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2, between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0 and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70"/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rotated about the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axis. </w:t>
            </w:r>
          </w:p>
          <w:p w14:paraId="08D65185" w14:textId="118908CE" w:rsidR="00FC5275" w:rsidRPr="00BB4B59" w:rsidRDefault="00420771" w:rsidP="00FC5275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FC5275">
              <w:rPr>
                <w:rFonts w:ascii="Times New Roman" w:hAnsi="Times New Roman"/>
                <w:sz w:val="24"/>
                <w:szCs w:val="24"/>
              </w:rPr>
              <w:t>Calculate the volume of the solid of revolution formed.</w:t>
            </w:r>
          </w:p>
        </w:tc>
        <w:tc>
          <w:tcPr>
            <w:tcW w:w="1101" w:type="dxa"/>
          </w:tcPr>
          <w:p w14:paraId="2101FEFC" w14:textId="0FFD74A1" w:rsidR="00FC5275" w:rsidRPr="003A09E1" w:rsidRDefault="00FC5275" w:rsidP="00FC5275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C5275" w:rsidRPr="003A09E1" w14:paraId="69383DA6" w14:textId="77777777" w:rsidTr="00D4542F">
        <w:trPr>
          <w:cantSplit/>
          <w:trHeight w:val="851"/>
        </w:trPr>
        <w:tc>
          <w:tcPr>
            <w:tcW w:w="817" w:type="dxa"/>
            <w:vAlign w:val="center"/>
          </w:tcPr>
          <w:p w14:paraId="483F0B4E" w14:textId="77777777" w:rsidR="00FC5275" w:rsidRDefault="00FC5275" w:rsidP="00FC5275">
            <w:pPr>
              <w:tabs>
                <w:tab w:val="left" w:pos="-284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  <w:vAlign w:val="center"/>
          </w:tcPr>
          <w:p w14:paraId="35A19743" w14:textId="77777777" w:rsidR="00FC5275" w:rsidRDefault="00FC5275" w:rsidP="00FC52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End of Question 12</w:t>
            </w:r>
          </w:p>
        </w:tc>
        <w:tc>
          <w:tcPr>
            <w:tcW w:w="1101" w:type="dxa"/>
            <w:vAlign w:val="center"/>
          </w:tcPr>
          <w:p w14:paraId="1334BCB6" w14:textId="77777777" w:rsidR="00FC5275" w:rsidRPr="003A09E1" w:rsidRDefault="00FC5275" w:rsidP="00FC52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DA1F79A" w14:textId="77777777" w:rsidR="00DB5487" w:rsidRPr="003A09E1" w:rsidRDefault="00DB5487" w:rsidP="00AC3F46">
      <w:pPr>
        <w:sectPr w:rsidR="00DB5487" w:rsidRPr="003A09E1" w:rsidSect="00E96123">
          <w:headerReference w:type="default" r:id="rId15"/>
          <w:footerReference w:type="default" r:id="rId16"/>
          <w:headerReference w:type="first" r:id="rId17"/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39A490CF" w14:textId="77777777" w:rsidR="00202063" w:rsidRDefault="00202063">
      <w:pPr>
        <w:spacing w:after="0" w:line="240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tbl>
      <w:tblPr>
        <w:tblStyle w:val="TableGrid1"/>
        <w:tblW w:w="10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817"/>
        <w:gridCol w:w="9072"/>
        <w:gridCol w:w="1101"/>
      </w:tblGrid>
      <w:tr w:rsidR="00202063" w:rsidRPr="003A09E1" w14:paraId="04884EB8" w14:textId="77777777" w:rsidTr="00D4542F">
        <w:trPr>
          <w:cantSplit/>
          <w:trHeight w:val="266"/>
        </w:trPr>
        <w:tc>
          <w:tcPr>
            <w:tcW w:w="9889" w:type="dxa"/>
            <w:gridSpan w:val="2"/>
          </w:tcPr>
          <w:p w14:paraId="79542213" w14:textId="77777777" w:rsidR="00202063" w:rsidRPr="003A09E1" w:rsidRDefault="00202063" w:rsidP="003276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206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Question 1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(15 marks) Use the Question 13 writing booklet.</w:t>
            </w:r>
          </w:p>
        </w:tc>
        <w:tc>
          <w:tcPr>
            <w:tcW w:w="1101" w:type="dxa"/>
          </w:tcPr>
          <w:p w14:paraId="2BAC1AAE" w14:textId="77777777" w:rsidR="00202063" w:rsidRPr="003A09E1" w:rsidRDefault="00202063" w:rsidP="003276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BB4B59" w:rsidRPr="003A09E1" w14:paraId="0D2E5661" w14:textId="77777777" w:rsidTr="00D4542F">
        <w:trPr>
          <w:cantSplit/>
          <w:trHeight w:val="851"/>
        </w:trPr>
        <w:tc>
          <w:tcPr>
            <w:tcW w:w="817" w:type="dxa"/>
          </w:tcPr>
          <w:p w14:paraId="4243BD63" w14:textId="77777777" w:rsidR="00BB4B59" w:rsidRDefault="00BB4B59" w:rsidP="00BB4B59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(a)</w:t>
            </w:r>
          </w:p>
          <w:p w14:paraId="09BA05D0" w14:textId="77777777" w:rsidR="00BB4B59" w:rsidRDefault="00BB4B59" w:rsidP="00BB4B59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57FD1A8" w14:textId="77777777" w:rsidR="008C09EE" w:rsidRDefault="008C09EE" w:rsidP="00BB4B59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BD234F0" w14:textId="77777777" w:rsidR="008C09EE" w:rsidRDefault="008C09EE" w:rsidP="00BB4B59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382EE25" w14:textId="77777777" w:rsidR="008C09EE" w:rsidRDefault="008C09EE" w:rsidP="00BB4B59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B4C938E" w14:textId="77777777" w:rsidR="008C09EE" w:rsidRDefault="008C09EE" w:rsidP="00BB4B59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4502882" w14:textId="77777777" w:rsidR="008C09EE" w:rsidRDefault="008C09EE" w:rsidP="00BB4B59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6E2045E" w14:textId="13C554BA" w:rsidR="008C09EE" w:rsidRDefault="008C09EE" w:rsidP="00BB4B59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7BCD69C3" w14:textId="42B72B22" w:rsidR="00BB4B59" w:rsidRDefault="00BB4B59" w:rsidP="007274C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graph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is shown below</w:t>
            </w:r>
          </w:p>
          <w:p w14:paraId="700F1916" w14:textId="07FE7CF7" w:rsidR="00BB4B59" w:rsidRDefault="00531E47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995136" behindDoc="0" locked="0" layoutInCell="1" allowOverlap="1" wp14:anchorId="58B04D84" wp14:editId="08E5C34F">
                  <wp:simplePos x="0" y="0"/>
                  <wp:positionH relativeFrom="column">
                    <wp:posOffset>540386</wp:posOffset>
                  </wp:positionH>
                  <wp:positionV relativeFrom="paragraph">
                    <wp:posOffset>24749</wp:posOffset>
                  </wp:positionV>
                  <wp:extent cx="4175760" cy="2853705"/>
                  <wp:effectExtent l="0" t="0" r="0" b="381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 13 Q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990" cy="2853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25B31F" w14:textId="529A2BBB" w:rsidR="00A54369" w:rsidRDefault="00A54369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0E424673" w14:textId="77777777" w:rsidR="00BB4B59" w:rsidRDefault="00BB4B59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1F955B28" w14:textId="77777777" w:rsidR="00BB4B59" w:rsidRPr="008C09EE" w:rsidRDefault="00BB4B59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3FD6DBE8" w14:textId="77777777" w:rsidR="00BB4B59" w:rsidRDefault="00BB4B59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312D1032" w14:textId="4FE8FC1A" w:rsidR="00BB4B59" w:rsidRDefault="008C09EE" w:rsidP="00A54369">
            <w:pPr>
              <w:tabs>
                <w:tab w:val="left" w:pos="5963"/>
              </w:tabs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8D3096F" w14:textId="622EBAE6" w:rsidR="00BB4B59" w:rsidRDefault="00BB4B59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35C4E1D2" w14:textId="5D180E14" w:rsidR="008C09EE" w:rsidRDefault="008C09EE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7EE0F878" w14:textId="17A90051" w:rsidR="008C09EE" w:rsidRDefault="008C09EE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497DEC7B" w14:textId="7EE60857" w:rsidR="008C09EE" w:rsidRDefault="008C09EE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59DAF3C1" w14:textId="3FC62095" w:rsidR="008C09EE" w:rsidRDefault="008C09EE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2EDCDC6E" w14:textId="77777777" w:rsidR="008C09EE" w:rsidRDefault="008C09EE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17CE5DEC" w14:textId="431DB4CD" w:rsidR="00BB4B59" w:rsidRDefault="00BB4B59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Sketch the following curves on separate half page diagrams.</w:t>
            </w:r>
          </w:p>
        </w:tc>
        <w:tc>
          <w:tcPr>
            <w:tcW w:w="1101" w:type="dxa"/>
          </w:tcPr>
          <w:p w14:paraId="62F5DD0E" w14:textId="77777777" w:rsidR="00BB4B59" w:rsidRPr="003A09E1" w:rsidRDefault="00BB4B59" w:rsidP="00BB4B59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B4B59" w:rsidRPr="003A09E1" w14:paraId="2D139CBE" w14:textId="77777777" w:rsidTr="00D4542F">
        <w:trPr>
          <w:cantSplit/>
          <w:trHeight w:val="851"/>
        </w:trPr>
        <w:tc>
          <w:tcPr>
            <w:tcW w:w="817" w:type="dxa"/>
          </w:tcPr>
          <w:p w14:paraId="7C40A396" w14:textId="03B37593" w:rsidR="00BB4B59" w:rsidRPr="003A09E1" w:rsidRDefault="00BB4B59" w:rsidP="00BB4B59">
            <w:pPr>
              <w:spacing w:after="0" w:line="240" w:lineRule="auto"/>
              <w:ind w:right="-149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56D09AEA" w14:textId="5CC0F8E4" w:rsidR="00BB4B59" w:rsidRPr="00EB39F2" w:rsidRDefault="00BB4B59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f(x)</m:t>
                  </m:r>
                </m:e>
              </m:d>
            </m:oMath>
            <w:r w:rsidRPr="001C190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1101" w:type="dxa"/>
          </w:tcPr>
          <w:p w14:paraId="1BD3F2BA" w14:textId="0C9F2D06" w:rsidR="00BB4B59" w:rsidRPr="003A09E1" w:rsidRDefault="00BB4B59" w:rsidP="00BB4B59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BB4B59" w:rsidRPr="003A09E1" w14:paraId="7FD11694" w14:textId="77777777" w:rsidTr="00D4542F">
        <w:trPr>
          <w:cantSplit/>
          <w:trHeight w:val="851"/>
        </w:trPr>
        <w:tc>
          <w:tcPr>
            <w:tcW w:w="817" w:type="dxa"/>
          </w:tcPr>
          <w:p w14:paraId="6470F053" w14:textId="77777777" w:rsidR="00BB4B59" w:rsidRPr="003A09E1" w:rsidRDefault="00BB4B59" w:rsidP="00BB4B59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5BC08F0B" w14:textId="48EC181A" w:rsidR="00BB4B59" w:rsidRPr="00EB39F2" w:rsidRDefault="00BB4B59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(ii)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y=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</m:oMath>
          </w:p>
        </w:tc>
        <w:tc>
          <w:tcPr>
            <w:tcW w:w="1101" w:type="dxa"/>
          </w:tcPr>
          <w:p w14:paraId="053C929C" w14:textId="518EEC70" w:rsidR="00BB4B59" w:rsidRPr="003A09E1" w:rsidRDefault="00BB4B59" w:rsidP="00BB4B59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BB4B59" w:rsidRPr="003A09E1" w14:paraId="55C0A758" w14:textId="77777777" w:rsidTr="00D4542F">
        <w:trPr>
          <w:cantSplit/>
          <w:trHeight w:val="851"/>
        </w:trPr>
        <w:tc>
          <w:tcPr>
            <w:tcW w:w="817" w:type="dxa"/>
          </w:tcPr>
          <w:p w14:paraId="135C168B" w14:textId="77777777" w:rsidR="00BB4B59" w:rsidRPr="003A09E1" w:rsidRDefault="00BB4B59" w:rsidP="00BB4B59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4ED97FD4" w14:textId="6524EB9A" w:rsidR="00BB4B59" w:rsidRPr="00EB39F2" w:rsidRDefault="00BB4B59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(iii)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=f(x)</m:t>
              </m:r>
            </m:oMath>
          </w:p>
        </w:tc>
        <w:tc>
          <w:tcPr>
            <w:tcW w:w="1101" w:type="dxa"/>
          </w:tcPr>
          <w:p w14:paraId="0909BDBD" w14:textId="7311536F" w:rsidR="00BB4B59" w:rsidRPr="003A09E1" w:rsidRDefault="00BB4B59" w:rsidP="00BB4B59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BB4B59" w:rsidRPr="003A09E1" w14:paraId="35A2E0E6" w14:textId="77777777" w:rsidTr="00D4542F">
        <w:trPr>
          <w:cantSplit/>
          <w:trHeight w:val="851"/>
        </w:trPr>
        <w:tc>
          <w:tcPr>
            <w:tcW w:w="817" w:type="dxa"/>
          </w:tcPr>
          <w:p w14:paraId="5AE0B0D6" w14:textId="77777777" w:rsidR="00BB4B59" w:rsidRPr="003A09E1" w:rsidRDefault="00BB4B59" w:rsidP="00BB4B59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78ECE1B9" w14:textId="4F0F339A" w:rsidR="00BB4B59" w:rsidRPr="00EB39F2" w:rsidRDefault="00BB4B59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(iv)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 = ln[f(x)]</m:t>
              </m:r>
            </m:oMath>
          </w:p>
        </w:tc>
        <w:tc>
          <w:tcPr>
            <w:tcW w:w="1101" w:type="dxa"/>
          </w:tcPr>
          <w:p w14:paraId="329C6A32" w14:textId="7ABAC5DA" w:rsidR="00BB4B59" w:rsidRPr="003A09E1" w:rsidRDefault="00BB4B59" w:rsidP="00BB4B59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EE7941" w:rsidRPr="003A09E1" w14:paraId="14F4E674" w14:textId="77777777" w:rsidTr="00D4542F">
        <w:trPr>
          <w:cantSplit/>
          <w:trHeight w:val="851"/>
        </w:trPr>
        <w:tc>
          <w:tcPr>
            <w:tcW w:w="817" w:type="dxa"/>
          </w:tcPr>
          <w:p w14:paraId="2F19BF40" w14:textId="77777777" w:rsidR="00EE7941" w:rsidRPr="003A09E1" w:rsidRDefault="00EE7941" w:rsidP="00BB4B59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09CABB11" w14:textId="4AF5466C" w:rsidR="00EE7941" w:rsidRPr="00212D44" w:rsidRDefault="00EE7941" w:rsidP="00212D44">
            <w:pPr>
              <w:spacing w:after="120" w:line="240" w:lineRule="auto"/>
              <w:ind w:left="964" w:hanging="96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2D44">
              <w:rPr>
                <w:rFonts w:ascii="Times New Roman" w:hAnsi="Times New Roman"/>
                <w:b/>
                <w:sz w:val="24"/>
                <w:szCs w:val="24"/>
              </w:rPr>
              <w:t xml:space="preserve">Question </w:t>
            </w:r>
            <w:r w:rsidR="00CF36DE">
              <w:rPr>
                <w:rFonts w:ascii="Times New Roman" w:hAnsi="Times New Roman"/>
                <w:b/>
                <w:sz w:val="24"/>
                <w:szCs w:val="24"/>
              </w:rPr>
              <w:t>13 continues on page 10</w:t>
            </w:r>
          </w:p>
        </w:tc>
        <w:tc>
          <w:tcPr>
            <w:tcW w:w="1101" w:type="dxa"/>
          </w:tcPr>
          <w:p w14:paraId="41773339" w14:textId="77777777" w:rsidR="00EE7941" w:rsidRDefault="00EE7941" w:rsidP="00BB4B59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9318EDE" w14:textId="77777777" w:rsidR="00212D44" w:rsidRDefault="00212D44">
      <w:r>
        <w:br w:type="page"/>
      </w:r>
    </w:p>
    <w:tbl>
      <w:tblPr>
        <w:tblStyle w:val="TableGrid1"/>
        <w:tblW w:w="10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817"/>
        <w:gridCol w:w="9072"/>
        <w:gridCol w:w="1101"/>
      </w:tblGrid>
      <w:tr w:rsidR="00EE7941" w:rsidRPr="003A09E1" w14:paraId="56D42F02" w14:textId="77777777" w:rsidTr="0088339F">
        <w:trPr>
          <w:cantSplit/>
          <w:trHeight w:val="454"/>
        </w:trPr>
        <w:tc>
          <w:tcPr>
            <w:tcW w:w="817" w:type="dxa"/>
          </w:tcPr>
          <w:p w14:paraId="5BD4BAE7" w14:textId="26EFD0FF" w:rsidR="00EE7941" w:rsidRPr="003A09E1" w:rsidRDefault="00EE7941" w:rsidP="00BB4B59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0B13100E" w14:textId="6F7BACBD" w:rsidR="00EE7941" w:rsidRPr="00212D44" w:rsidRDefault="00212D44" w:rsidP="00BB4B59">
            <w:pPr>
              <w:spacing w:after="120" w:line="240" w:lineRule="auto"/>
              <w:ind w:left="964" w:hanging="964"/>
              <w:rPr>
                <w:rFonts w:ascii="Times New Roman" w:hAnsi="Times New Roman"/>
                <w:b/>
                <w:sz w:val="24"/>
                <w:szCs w:val="24"/>
              </w:rPr>
            </w:pPr>
            <w:r w:rsidRPr="00212D44">
              <w:rPr>
                <w:rFonts w:ascii="Times New Roman" w:hAnsi="Times New Roman"/>
                <w:b/>
                <w:sz w:val="24"/>
                <w:szCs w:val="24"/>
              </w:rPr>
              <w:t>Question 13 continued</w:t>
            </w:r>
          </w:p>
        </w:tc>
        <w:tc>
          <w:tcPr>
            <w:tcW w:w="1101" w:type="dxa"/>
          </w:tcPr>
          <w:p w14:paraId="755B9E48" w14:textId="77777777" w:rsidR="00EE7941" w:rsidRDefault="00EE7941" w:rsidP="00BB4B59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203EF" w:rsidRPr="003A09E1" w14:paraId="1FA85B8E" w14:textId="77777777" w:rsidTr="00D4542F">
        <w:trPr>
          <w:cantSplit/>
          <w:trHeight w:val="851"/>
        </w:trPr>
        <w:tc>
          <w:tcPr>
            <w:tcW w:w="817" w:type="dxa"/>
          </w:tcPr>
          <w:p w14:paraId="016E1015" w14:textId="4CFA18EB" w:rsidR="005203EF" w:rsidRDefault="005203EF" w:rsidP="00EE7941">
            <w:pPr>
              <w:spacing w:before="60" w:after="0" w:line="240" w:lineRule="auto"/>
              <w:ind w:right="-1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9072" w:type="dxa"/>
          </w:tcPr>
          <w:p w14:paraId="766BAFFF" w14:textId="786C6E56" w:rsidR="005203EF" w:rsidRPr="005203EF" w:rsidRDefault="005203EF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ellipse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has equation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= 1</m:t>
              </m:r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</w:p>
        </w:tc>
        <w:tc>
          <w:tcPr>
            <w:tcW w:w="1101" w:type="dxa"/>
          </w:tcPr>
          <w:p w14:paraId="1C4BB696" w14:textId="77777777" w:rsidR="005203EF" w:rsidRPr="003A09E1" w:rsidRDefault="005203EF" w:rsidP="0095458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458F" w:rsidRPr="003A09E1" w14:paraId="2A6C1677" w14:textId="77777777" w:rsidTr="00D4542F">
        <w:trPr>
          <w:cantSplit/>
          <w:trHeight w:val="851"/>
        </w:trPr>
        <w:tc>
          <w:tcPr>
            <w:tcW w:w="817" w:type="dxa"/>
          </w:tcPr>
          <w:p w14:paraId="449A9E23" w14:textId="5B39A19E" w:rsidR="0095458F" w:rsidRPr="003A09E1" w:rsidRDefault="0095458F" w:rsidP="0095458F">
            <w:pPr>
              <w:spacing w:after="0" w:line="240" w:lineRule="auto"/>
              <w:ind w:right="-149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7AB18299" w14:textId="2310C571" w:rsidR="0095458F" w:rsidRPr="00DC5194" w:rsidRDefault="0095458F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      </w:t>
            </w:r>
            <w:r w:rsidR="00DC5194">
              <w:rPr>
                <w:rFonts w:ascii="Times New Roman" w:hAnsi="Times New Roman"/>
                <w:sz w:val="24"/>
                <w:szCs w:val="24"/>
              </w:rPr>
              <w:t xml:space="preserve">Find the eccentricity of the ellipse. Use this to find the coordinate of the foci </w:t>
            </w:r>
            <w:r w:rsidR="00DC5194">
              <w:rPr>
                <w:rFonts w:ascii="Times New Roman" w:hAnsi="Times New Roman"/>
                <w:i/>
                <w:sz w:val="24"/>
                <w:szCs w:val="24"/>
              </w:rPr>
              <w:t xml:space="preserve">S’ </w:t>
            </w:r>
            <w:r w:rsidR="00DC5194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DC5194">
              <w:rPr>
                <w:rFonts w:ascii="Times New Roman" w:hAnsi="Times New Roman"/>
                <w:i/>
                <w:sz w:val="24"/>
                <w:szCs w:val="24"/>
              </w:rPr>
              <w:t xml:space="preserve">S, </w:t>
            </w:r>
            <w:r w:rsidR="00DC5194">
              <w:rPr>
                <w:rFonts w:ascii="Times New Roman" w:hAnsi="Times New Roman"/>
                <w:sz w:val="24"/>
                <w:szCs w:val="24"/>
              </w:rPr>
              <w:t xml:space="preserve">as well as the equations of the directrices. </w:t>
            </w:r>
          </w:p>
        </w:tc>
        <w:tc>
          <w:tcPr>
            <w:tcW w:w="1101" w:type="dxa"/>
          </w:tcPr>
          <w:p w14:paraId="06EC1847" w14:textId="7BF6F9F1" w:rsidR="0095458F" w:rsidRPr="003A09E1" w:rsidRDefault="00DE4DD4" w:rsidP="0095458F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5458F" w:rsidRPr="003A09E1" w14:paraId="3C224C74" w14:textId="77777777" w:rsidTr="00D4542F">
        <w:trPr>
          <w:cantSplit/>
          <w:trHeight w:val="851"/>
        </w:trPr>
        <w:tc>
          <w:tcPr>
            <w:tcW w:w="817" w:type="dxa"/>
          </w:tcPr>
          <w:p w14:paraId="0FA68F54" w14:textId="77777777" w:rsidR="0095458F" w:rsidRDefault="0095458F" w:rsidP="0095458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40B4D7FA" w14:textId="1E8AC985" w:rsidR="0095458F" w:rsidRPr="00084B20" w:rsidRDefault="00084B20" w:rsidP="00084B20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(ii)      </w:t>
            </w:r>
            <w:r w:rsidR="005203EF" w:rsidRPr="00084B20">
              <w:rPr>
                <w:rFonts w:ascii="Times New Roman" w:hAnsi="Times New Roman"/>
                <w:sz w:val="24"/>
                <w:szCs w:val="24"/>
              </w:rPr>
              <w:t xml:space="preserve">Show that the point </w:t>
            </w:r>
            <w:r w:rsidR="005203EF" w:rsidRPr="00084B20">
              <w:rPr>
                <w:rFonts w:ascii="Times New Roman" w:hAnsi="Times New Roman"/>
                <w:i/>
                <w:sz w:val="24"/>
                <w:szCs w:val="24"/>
              </w:rPr>
              <w:t>P</w:t>
            </w:r>
            <w:r w:rsidR="00D17D1B" w:rsidRPr="00084B2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203EF" w:rsidRPr="00084B20">
              <w:rPr>
                <w:rFonts w:ascii="Times New Roman" w:hAnsi="Times New Roman"/>
                <w:sz w:val="24"/>
                <w:szCs w:val="24"/>
              </w:rPr>
              <w:t xml:space="preserve">(4sin </w:t>
            </w:r>
            <w:r w:rsidR="005203EF">
              <w:sym w:font="Symbol" w:char="F071"/>
            </w:r>
            <w:r w:rsidR="005203EF" w:rsidRPr="00084B20">
              <w:rPr>
                <w:rFonts w:ascii="Times New Roman" w:hAnsi="Times New Roman"/>
                <w:sz w:val="24"/>
                <w:szCs w:val="24"/>
              </w:rPr>
              <w:t xml:space="preserve">, 5cos </w:t>
            </w:r>
            <w:r w:rsidR="005203EF">
              <w:sym w:font="Symbol" w:char="F071"/>
            </w:r>
            <w:r w:rsidR="005203EF" w:rsidRPr="00084B20">
              <w:rPr>
                <w:rFonts w:ascii="Times New Roman" w:hAnsi="Times New Roman"/>
                <w:sz w:val="24"/>
                <w:szCs w:val="24"/>
              </w:rPr>
              <w:t>) lies on the ellipse.</w:t>
            </w:r>
          </w:p>
          <w:p w14:paraId="03D5308F" w14:textId="52667C21" w:rsidR="005203EF" w:rsidRPr="005203EF" w:rsidRDefault="005203EF" w:rsidP="005203EF">
            <w:pPr>
              <w:pStyle w:val="ListParagraph"/>
              <w:spacing w:after="120" w:line="240" w:lineRule="auto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24B4836A" w14:textId="4CDF9C91" w:rsidR="0095458F" w:rsidRPr="003A09E1" w:rsidRDefault="00DE4DD4" w:rsidP="0095458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5458F" w:rsidRPr="003A09E1" w14:paraId="15B5C36A" w14:textId="77777777" w:rsidTr="00D4542F">
        <w:trPr>
          <w:cantSplit/>
          <w:trHeight w:val="851"/>
        </w:trPr>
        <w:tc>
          <w:tcPr>
            <w:tcW w:w="817" w:type="dxa"/>
          </w:tcPr>
          <w:p w14:paraId="0ADBDAE8" w14:textId="77777777" w:rsidR="0095458F" w:rsidRDefault="0095458F" w:rsidP="0095458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2F69A4D0" w14:textId="7B1CB8D2" w:rsidR="0095458F" w:rsidRPr="00E0362C" w:rsidRDefault="0095458F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(iii)     </w:t>
            </w:r>
            <w:r w:rsidR="005203EF">
              <w:rPr>
                <w:rFonts w:ascii="Times New Roman" w:hAnsi="Times New Roman"/>
                <w:sz w:val="24"/>
                <w:szCs w:val="24"/>
              </w:rPr>
              <w:t xml:space="preserve">Prove that </w:t>
            </w:r>
            <w:r w:rsidR="005203EF">
              <w:rPr>
                <w:rFonts w:ascii="Times New Roman" w:hAnsi="Times New Roman"/>
                <w:i/>
                <w:sz w:val="24"/>
                <w:szCs w:val="24"/>
              </w:rPr>
              <w:t>PS + PS’</w:t>
            </w:r>
            <w:r w:rsidR="005203EF">
              <w:rPr>
                <w:rFonts w:ascii="Times New Roman" w:hAnsi="Times New Roman"/>
                <w:sz w:val="24"/>
                <w:szCs w:val="24"/>
              </w:rPr>
              <w:t xml:space="preserve"> is independent of </w:t>
            </w:r>
            <w:r w:rsidR="00E0362C">
              <w:rPr>
                <w:rFonts w:ascii="Times New Roman" w:hAnsi="Times New Roman"/>
                <w:sz w:val="24"/>
                <w:szCs w:val="24"/>
              </w:rPr>
              <w:t xml:space="preserve">the position of </w:t>
            </w:r>
            <w:r w:rsidR="00E0362C">
              <w:rPr>
                <w:rFonts w:ascii="Times New Roman" w:hAnsi="Times New Roman"/>
                <w:i/>
                <w:sz w:val="24"/>
                <w:szCs w:val="24"/>
              </w:rPr>
              <w:t>P</w:t>
            </w:r>
            <w:r w:rsidR="00E0362C">
              <w:rPr>
                <w:rFonts w:ascii="Times New Roman" w:hAnsi="Times New Roman"/>
                <w:sz w:val="24"/>
                <w:szCs w:val="24"/>
              </w:rPr>
              <w:t xml:space="preserve"> on the ellipse.</w:t>
            </w:r>
          </w:p>
        </w:tc>
        <w:tc>
          <w:tcPr>
            <w:tcW w:w="1101" w:type="dxa"/>
          </w:tcPr>
          <w:p w14:paraId="02E491B0" w14:textId="398656FE" w:rsidR="0095458F" w:rsidRPr="003A09E1" w:rsidRDefault="00DE4DD4" w:rsidP="0095458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95458F" w:rsidRPr="003A09E1" w14:paraId="73F3AE81" w14:textId="77777777" w:rsidTr="00D4542F">
        <w:trPr>
          <w:cantSplit/>
          <w:trHeight w:val="851"/>
        </w:trPr>
        <w:tc>
          <w:tcPr>
            <w:tcW w:w="817" w:type="dxa"/>
          </w:tcPr>
          <w:p w14:paraId="79166F01" w14:textId="77777777" w:rsidR="0095458F" w:rsidRDefault="0095458F" w:rsidP="0095458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6CAD84BA" w14:textId="5D7AD722" w:rsidR="0095458F" w:rsidRPr="00DE4DD4" w:rsidRDefault="0095458F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(iv)     </w:t>
            </w:r>
            <w:r w:rsidR="00510D5A">
              <w:rPr>
                <w:rFonts w:ascii="Times New Roman" w:hAnsi="Times New Roman"/>
                <w:sz w:val="24"/>
                <w:szCs w:val="24"/>
              </w:rPr>
              <w:t xml:space="preserve">Find the equation of the normal to the ellipse at the point </w:t>
            </w:r>
            <w:r w:rsidR="00510D5A">
              <w:rPr>
                <w:rFonts w:ascii="Times New Roman" w:hAnsi="Times New Roman"/>
                <w:i/>
                <w:sz w:val="24"/>
                <w:szCs w:val="24"/>
              </w:rPr>
              <w:t>P</w:t>
            </w:r>
            <w:r w:rsidR="00510D5A">
              <w:rPr>
                <w:rFonts w:ascii="Times New Roman" w:hAnsi="Times New Roman"/>
                <w:sz w:val="24"/>
                <w:szCs w:val="24"/>
              </w:rPr>
              <w:t>.</w:t>
            </w:r>
            <w:r w:rsidR="00DE4DD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01" w:type="dxa"/>
          </w:tcPr>
          <w:p w14:paraId="57C9CE14" w14:textId="7590A6F8" w:rsidR="0095458F" w:rsidRPr="003A09E1" w:rsidRDefault="00DE4DD4" w:rsidP="0095458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202063" w:rsidRPr="003A09E1" w14:paraId="362672C9" w14:textId="77777777" w:rsidTr="00D4542F">
        <w:trPr>
          <w:cantSplit/>
          <w:trHeight w:val="851"/>
        </w:trPr>
        <w:tc>
          <w:tcPr>
            <w:tcW w:w="817" w:type="dxa"/>
            <w:vAlign w:val="center"/>
          </w:tcPr>
          <w:p w14:paraId="54AF8D7A" w14:textId="77777777" w:rsidR="00202063" w:rsidRDefault="00202063" w:rsidP="00327648">
            <w:pPr>
              <w:tabs>
                <w:tab w:val="left" w:pos="-284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  <w:vAlign w:val="center"/>
          </w:tcPr>
          <w:p w14:paraId="6DD36C2B" w14:textId="77777777" w:rsidR="00202063" w:rsidRDefault="00202063" w:rsidP="003276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End of Question 13</w:t>
            </w:r>
          </w:p>
        </w:tc>
        <w:tc>
          <w:tcPr>
            <w:tcW w:w="1101" w:type="dxa"/>
            <w:vAlign w:val="center"/>
          </w:tcPr>
          <w:p w14:paraId="62E995D8" w14:textId="77777777" w:rsidR="00202063" w:rsidRPr="003A09E1" w:rsidRDefault="00202063" w:rsidP="003276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C0E5166" w14:textId="77777777" w:rsidR="00D70E06" w:rsidRDefault="00D70E06">
      <w:pPr>
        <w:spacing w:after="0" w:line="240" w:lineRule="auto"/>
        <w:rPr>
          <w:rFonts w:asciiTheme="minorHAnsi" w:hAnsiTheme="minorHAnsi" w:cstheme="minorHAnsi"/>
          <w:sz w:val="28"/>
        </w:rPr>
      </w:pPr>
    </w:p>
    <w:p w14:paraId="4C55A1BA" w14:textId="77777777" w:rsidR="00D70E06" w:rsidRDefault="00D70E06">
      <w:pPr>
        <w:spacing w:after="0" w:line="240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tbl>
      <w:tblPr>
        <w:tblStyle w:val="TableGrid1"/>
        <w:tblW w:w="10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817"/>
        <w:gridCol w:w="9072"/>
        <w:gridCol w:w="1101"/>
      </w:tblGrid>
      <w:tr w:rsidR="00D70E06" w:rsidRPr="003A09E1" w14:paraId="013BED3A" w14:textId="77777777" w:rsidTr="00D4542F">
        <w:trPr>
          <w:cantSplit/>
          <w:trHeight w:val="266"/>
        </w:trPr>
        <w:tc>
          <w:tcPr>
            <w:tcW w:w="9889" w:type="dxa"/>
            <w:gridSpan w:val="2"/>
          </w:tcPr>
          <w:p w14:paraId="0C2A3729" w14:textId="48651C5E" w:rsidR="00D70E06" w:rsidRPr="003A09E1" w:rsidRDefault="00D70E06" w:rsidP="003276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206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Question 1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  <w:r w:rsidR="00CF36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(15 marks) Use a new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writing booklet.</w:t>
            </w:r>
          </w:p>
        </w:tc>
        <w:tc>
          <w:tcPr>
            <w:tcW w:w="1101" w:type="dxa"/>
          </w:tcPr>
          <w:p w14:paraId="4A92EA86" w14:textId="77777777" w:rsidR="00D70E06" w:rsidRPr="003A09E1" w:rsidRDefault="00D70E06" w:rsidP="003276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C237F" w:rsidRPr="003A09E1" w14:paraId="6941B5FF" w14:textId="77777777" w:rsidTr="00D4542F">
        <w:trPr>
          <w:cantSplit/>
          <w:trHeight w:val="851"/>
        </w:trPr>
        <w:tc>
          <w:tcPr>
            <w:tcW w:w="817" w:type="dxa"/>
          </w:tcPr>
          <w:p w14:paraId="730875AD" w14:textId="77777777" w:rsidR="009C237F" w:rsidRPr="003A09E1" w:rsidRDefault="009C237F" w:rsidP="0022467C">
            <w:pPr>
              <w:spacing w:before="60" w:after="0" w:line="240" w:lineRule="auto"/>
              <w:ind w:right="-14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9072" w:type="dxa"/>
          </w:tcPr>
          <w:p w14:paraId="06EABA49" w14:textId="77777777" w:rsidR="009C237F" w:rsidRDefault="009C237F" w:rsidP="009C237F">
            <w:pPr>
              <w:spacing w:after="120" w:line="240" w:lineRule="auto"/>
              <w:ind w:left="964" w:hanging="964"/>
              <w:rPr>
                <w:rFonts w:ascii="Times New Roman" w:eastAsiaTheme="minorEastAsia" w:hAnsi="Times New Roman" w:cs="Times New Roman"/>
                <w:sz w:val="24"/>
              </w:rPr>
            </w:pPr>
            <w:r w:rsidRPr="004D4B38">
              <w:rPr>
                <w:rFonts w:ascii="Times New Roman" w:hAnsi="Times New Roman" w:cs="Times New Roman"/>
                <w:sz w:val="24"/>
              </w:rPr>
              <w:t xml:space="preserve">Find the value of </w:t>
            </w:r>
            <w:r w:rsidRPr="004D4B38">
              <w:rPr>
                <w:rFonts w:ascii="Times New Roman" w:hAnsi="Times New Roman" w:cs="Times New Roman"/>
                <w:i/>
                <w:sz w:val="24"/>
              </w:rPr>
              <w:t>b</w:t>
            </w:r>
            <w:r w:rsidRPr="004D4B38">
              <w:rPr>
                <w:rFonts w:ascii="Times New Roman" w:hAnsi="Times New Roman" w:cs="Times New Roman"/>
                <w:sz w:val="24"/>
              </w:rPr>
              <w:t xml:space="preserve"> in the polynomial equation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 xml:space="preserve"> - bx - 8 = 0</m:t>
              </m:r>
            </m:oMath>
            <w:r w:rsidRPr="004D4B38">
              <w:rPr>
                <w:rFonts w:ascii="Times New Roman" w:eastAsiaTheme="minorEastAsia" w:hAnsi="Times New Roman" w:cs="Times New Roman"/>
                <w:i/>
                <w:sz w:val="24"/>
              </w:rPr>
              <w:t xml:space="preserve"> </w:t>
            </w:r>
            <w:r w:rsidRPr="004D4B38">
              <w:rPr>
                <w:rFonts w:ascii="Times New Roman" w:eastAsiaTheme="minorEastAsia" w:hAnsi="Times New Roman" w:cs="Times New Roman"/>
                <w:sz w:val="24"/>
              </w:rPr>
              <w:t>if the roots of</w:t>
            </w:r>
          </w:p>
          <w:p w14:paraId="51B48BB0" w14:textId="77777777" w:rsidR="009C237F" w:rsidRDefault="009C237F" w:rsidP="009C237F">
            <w:pPr>
              <w:spacing w:after="120" w:line="240" w:lineRule="auto"/>
              <w:ind w:left="964" w:hanging="964"/>
              <w:rPr>
                <w:rFonts w:ascii="Times New Roman" w:eastAsiaTheme="minorEastAsia" w:hAnsi="Times New Roman" w:cs="Times New Roman"/>
                <w:sz w:val="24"/>
              </w:rPr>
            </w:pPr>
            <w:proofErr w:type="gramStart"/>
            <w:r w:rsidRPr="004D4B38">
              <w:rPr>
                <w:rFonts w:ascii="Times New Roman" w:eastAsiaTheme="minorEastAsia" w:hAnsi="Times New Roman" w:cs="Times New Roman"/>
                <w:sz w:val="24"/>
              </w:rPr>
              <w:t>the</w:t>
            </w:r>
            <w:proofErr w:type="gramEnd"/>
            <w:r w:rsidRPr="004D4B38">
              <w:rPr>
                <w:rFonts w:ascii="Times New Roman" w:eastAsiaTheme="minorEastAsia" w:hAnsi="Times New Roman" w:cs="Times New Roman"/>
                <w:sz w:val="24"/>
              </w:rPr>
              <w:t xml:space="preserve"> equation are in a geometric sequence.</w:t>
            </w:r>
          </w:p>
          <w:p w14:paraId="2697631D" w14:textId="5F4769D9" w:rsidR="002C3D82" w:rsidRPr="00EB39F2" w:rsidRDefault="002C3D82" w:rsidP="009C237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8C218E5" w14:textId="75F9370B" w:rsidR="009C237F" w:rsidRPr="003A09E1" w:rsidRDefault="009C237F" w:rsidP="009C237F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C237F" w:rsidRPr="003A09E1" w14:paraId="27CFB7B2" w14:textId="77777777" w:rsidTr="00D4542F">
        <w:trPr>
          <w:cantSplit/>
          <w:trHeight w:val="851"/>
        </w:trPr>
        <w:tc>
          <w:tcPr>
            <w:tcW w:w="817" w:type="dxa"/>
          </w:tcPr>
          <w:p w14:paraId="31A55BC6" w14:textId="77777777" w:rsidR="009C237F" w:rsidRPr="003A09E1" w:rsidRDefault="009C237F" w:rsidP="001041E6">
            <w:pPr>
              <w:spacing w:before="40" w:after="0" w:line="240" w:lineRule="auto"/>
              <w:ind w:right="-14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9072" w:type="dxa"/>
          </w:tcPr>
          <w:p w14:paraId="1BD3119C" w14:textId="0953EB6E" w:rsidR="001338CB" w:rsidRDefault="00B006DF" w:rsidP="001338CB">
            <w:pPr>
              <w:spacing w:after="120" w:line="240" w:lineRule="auto"/>
              <w:ind w:left="964" w:hanging="964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2004352" behindDoc="0" locked="0" layoutInCell="1" allowOverlap="1" wp14:anchorId="5487620C" wp14:editId="69C90246">
                  <wp:simplePos x="0" y="0"/>
                  <wp:positionH relativeFrom="column">
                    <wp:posOffset>593725</wp:posOffset>
                  </wp:positionH>
                  <wp:positionV relativeFrom="paragraph">
                    <wp:posOffset>255905</wp:posOffset>
                  </wp:positionV>
                  <wp:extent cx="4340352" cy="1965960"/>
                  <wp:effectExtent l="0" t="0" r="3175" b="0"/>
                  <wp:wrapNone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14 Q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352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50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6600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="00CF50A0" w:rsidRPr="00CF50A0">
              <w:rPr>
                <w:rFonts w:ascii="Times New Roman" w:hAnsi="Times New Roman"/>
                <w:sz w:val="24"/>
                <w:szCs w:val="24"/>
              </w:rPr>
              <w:t xml:space="preserve"> solid</w:t>
            </w:r>
            <w:r w:rsidR="009C237F" w:rsidRPr="00CF50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50A0">
              <w:rPr>
                <w:rFonts w:ascii="Times New Roman" w:hAnsi="Times New Roman"/>
                <w:sz w:val="24"/>
                <w:szCs w:val="24"/>
              </w:rPr>
              <w:t>ha</w:t>
            </w:r>
            <w:r w:rsidR="00206600">
              <w:rPr>
                <w:rFonts w:ascii="Times New Roman" w:hAnsi="Times New Roman"/>
                <w:sz w:val="24"/>
                <w:szCs w:val="24"/>
              </w:rPr>
              <w:t>s</w:t>
            </w:r>
            <w:r w:rsidR="00CF50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16EE">
              <w:rPr>
                <w:rFonts w:ascii="Times New Roman" w:hAnsi="Times New Roman"/>
                <w:sz w:val="24"/>
                <w:szCs w:val="24"/>
              </w:rPr>
              <w:t xml:space="preserve">the region bounded by the circle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= 4</m:t>
              </m:r>
            </m:oMath>
            <w:r w:rsidR="008916EE">
              <w:rPr>
                <w:rFonts w:ascii="Times New Roman" w:eastAsiaTheme="minorEastAsia" w:hAnsi="Times New Roman"/>
                <w:sz w:val="24"/>
                <w:szCs w:val="24"/>
              </w:rPr>
              <w:t xml:space="preserve"> as </w:t>
            </w:r>
            <w:r w:rsidR="00CF50A0">
              <w:rPr>
                <w:rFonts w:ascii="Times New Roman" w:hAnsi="Times New Roman"/>
                <w:sz w:val="24"/>
                <w:szCs w:val="24"/>
              </w:rPr>
              <w:t xml:space="preserve">its base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  <w:r w:rsidR="00CF50A0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</w:p>
          <w:p w14:paraId="575E4B8C" w14:textId="03D55BA2" w:rsidR="008254C5" w:rsidRDefault="008254C5" w:rsidP="001338CB">
            <w:pPr>
              <w:spacing w:after="120" w:line="240" w:lineRule="auto"/>
              <w:ind w:left="964" w:hanging="964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14:paraId="2B1FFFDC" w14:textId="05A7645B" w:rsidR="008254C5" w:rsidRDefault="008254C5" w:rsidP="001338CB">
            <w:pPr>
              <w:spacing w:after="120" w:line="240" w:lineRule="auto"/>
              <w:ind w:left="964" w:hanging="964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14:paraId="01C1AAD7" w14:textId="7DC39AEC" w:rsidR="008254C5" w:rsidRDefault="008254C5" w:rsidP="001338CB">
            <w:pPr>
              <w:spacing w:after="120" w:line="240" w:lineRule="auto"/>
              <w:ind w:left="964" w:hanging="964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14:paraId="541B3F01" w14:textId="79C40009" w:rsidR="008254C5" w:rsidRDefault="008254C5" w:rsidP="001338CB">
            <w:pPr>
              <w:spacing w:after="120" w:line="240" w:lineRule="auto"/>
              <w:ind w:left="964" w:hanging="964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14:paraId="6F424F0E" w14:textId="77777777" w:rsidR="00B006DF" w:rsidRDefault="00B006DF" w:rsidP="001338CB">
            <w:pPr>
              <w:spacing w:after="120" w:line="240" w:lineRule="auto"/>
              <w:ind w:left="964" w:hanging="964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14:paraId="06A37D52" w14:textId="618E1F38" w:rsidR="008254C5" w:rsidRDefault="008254C5" w:rsidP="001338CB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24509005" w14:textId="6FCE4221" w:rsidR="00B006DF" w:rsidRDefault="00B006DF" w:rsidP="001338CB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56CBD0FE" w14:textId="641D746B" w:rsidR="00B006DF" w:rsidRDefault="00B006DF" w:rsidP="001338CB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39B9547F" w14:textId="77777777" w:rsidR="00206600" w:rsidRDefault="00206600" w:rsidP="00873DB3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6B98FCA" w14:textId="2BED459C" w:rsidR="007433B1" w:rsidRDefault="001338CB" w:rsidP="00873DB3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CF50A0">
              <w:rPr>
                <w:rFonts w:ascii="Times New Roman" w:hAnsi="Times New Roman"/>
                <w:sz w:val="24"/>
                <w:szCs w:val="24"/>
              </w:rPr>
              <w:t xml:space="preserve">he cross section </w:t>
            </w:r>
            <w:r w:rsidR="00B664A0"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="008916EE" w:rsidRPr="00451FA4">
              <w:rPr>
                <w:rFonts w:ascii="Times New Roman" w:hAnsi="Times New Roman"/>
                <w:sz w:val="24"/>
                <w:szCs w:val="24"/>
              </w:rPr>
              <w:t>the solid</w:t>
            </w:r>
            <w:r w:rsidR="00451FA4" w:rsidRPr="00451FA4">
              <w:rPr>
                <w:rFonts w:ascii="Times New Roman" w:hAnsi="Times New Roman"/>
                <w:sz w:val="24"/>
                <w:szCs w:val="24"/>
              </w:rPr>
              <w:t>,</w:t>
            </w:r>
            <w:r w:rsidR="00B664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50A0">
              <w:rPr>
                <w:rFonts w:ascii="Times New Roman" w:hAnsi="Times New Roman"/>
                <w:sz w:val="24"/>
                <w:szCs w:val="24"/>
              </w:rPr>
              <w:t xml:space="preserve">taken perpendicular to the </w:t>
            </w:r>
            <w:r w:rsidR="00CF50A0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="00CF50A0">
              <w:rPr>
                <w:rFonts w:ascii="Times New Roman" w:hAnsi="Times New Roman"/>
                <w:sz w:val="24"/>
                <w:szCs w:val="24"/>
              </w:rPr>
              <w:t>–axis</w:t>
            </w:r>
            <w:r w:rsidR="00451FA4">
              <w:rPr>
                <w:rFonts w:ascii="Times New Roman" w:hAnsi="Times New Roman"/>
                <w:sz w:val="24"/>
                <w:szCs w:val="24"/>
              </w:rPr>
              <w:t>,</w:t>
            </w:r>
            <w:r w:rsidR="00CF50A0">
              <w:rPr>
                <w:rFonts w:ascii="Times New Roman" w:hAnsi="Times New Roman"/>
                <w:sz w:val="24"/>
                <w:szCs w:val="24"/>
              </w:rPr>
              <w:t xml:space="preserve"> is a</w:t>
            </w:r>
            <w:r w:rsidR="00B006DF">
              <w:rPr>
                <w:rFonts w:ascii="Times New Roman" w:hAnsi="Times New Roman"/>
                <w:sz w:val="24"/>
                <w:szCs w:val="24"/>
              </w:rPr>
              <w:t xml:space="preserve">n isosceles triangle with </w:t>
            </w:r>
            <w:r w:rsidR="005A6248">
              <w:rPr>
                <w:rFonts w:ascii="Times New Roman" w:hAnsi="Times New Roman"/>
                <w:sz w:val="24"/>
                <w:szCs w:val="24"/>
              </w:rPr>
              <w:t xml:space="preserve">one of the equal sides lying in the base of the solid and </w:t>
            </w:r>
            <w:r w:rsidR="00592800">
              <w:rPr>
                <w:rFonts w:ascii="Times New Roman" w:hAnsi="Times New Roman"/>
                <w:sz w:val="24"/>
                <w:szCs w:val="24"/>
              </w:rPr>
              <w:t>an angle of 30</w:t>
            </w:r>
            <w:r w:rsidR="00592800" w:rsidRPr="00873DB3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 w:rsidR="00592800">
              <w:rPr>
                <w:rFonts w:ascii="Times New Roman" w:hAnsi="Times New Roman"/>
                <w:sz w:val="24"/>
                <w:szCs w:val="24"/>
              </w:rPr>
              <w:t xml:space="preserve"> between the equal sides</w:t>
            </w:r>
            <w:r w:rsidR="00873DB3">
              <w:rPr>
                <w:rFonts w:ascii="Times New Roman" w:hAnsi="Times New Roman"/>
                <w:sz w:val="24"/>
                <w:szCs w:val="24"/>
              </w:rPr>
              <w:t>,</w:t>
            </w:r>
            <w:r w:rsidR="00592800">
              <w:rPr>
                <w:rFonts w:ascii="Times New Roman" w:hAnsi="Times New Roman"/>
                <w:sz w:val="24"/>
                <w:szCs w:val="24"/>
              </w:rPr>
              <w:t xml:space="preserve"> as shown</w:t>
            </w:r>
            <w:r w:rsidR="00CF50A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FBE79F2" w14:textId="6988E197" w:rsidR="002C3D82" w:rsidRPr="00EB39F2" w:rsidRDefault="00B664A0" w:rsidP="007433B1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Find the volume of</w:t>
            </w:r>
            <w:r w:rsidR="00451FA4">
              <w:rPr>
                <w:rFonts w:ascii="Times New Roman" w:eastAsiaTheme="minorEastAsia" w:hAnsi="Times New Roman"/>
                <w:sz w:val="24"/>
                <w:szCs w:val="24"/>
              </w:rPr>
              <w:t xml:space="preserve"> the solid</w:t>
            </w:r>
            <w:r w:rsidR="001D6041">
              <w:rPr>
                <w:rFonts w:ascii="Times New Roman" w:eastAsiaTheme="minorEastAsia" w:hAnsi="Times New Roman"/>
                <w:i/>
                <w:sz w:val="24"/>
                <w:szCs w:val="24"/>
              </w:rPr>
              <w:t>.</w:t>
            </w:r>
            <w:r w:rsidR="009C237F" w:rsidRPr="00CF50A0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</w:tc>
        <w:tc>
          <w:tcPr>
            <w:tcW w:w="1101" w:type="dxa"/>
          </w:tcPr>
          <w:p w14:paraId="3959098A" w14:textId="0435484A" w:rsidR="009C237F" w:rsidRPr="003A09E1" w:rsidRDefault="00CF50A0" w:rsidP="009C237F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C237F" w:rsidRPr="003A09E1" w14:paraId="1FCC597C" w14:textId="77777777" w:rsidTr="00D4542F">
        <w:trPr>
          <w:cantSplit/>
          <w:trHeight w:val="851"/>
        </w:trPr>
        <w:tc>
          <w:tcPr>
            <w:tcW w:w="817" w:type="dxa"/>
          </w:tcPr>
          <w:p w14:paraId="27A6BBAE" w14:textId="77777777" w:rsidR="009C237F" w:rsidRPr="003A09E1" w:rsidRDefault="009C237F" w:rsidP="009C237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(c)</w:t>
            </w:r>
          </w:p>
        </w:tc>
        <w:tc>
          <w:tcPr>
            <w:tcW w:w="9072" w:type="dxa"/>
          </w:tcPr>
          <w:p w14:paraId="143EA930" w14:textId="2CD6057C" w:rsidR="00FE5E65" w:rsidRDefault="009C237F" w:rsidP="00FE5E65">
            <w:pPr>
              <w:ind w:right="662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     </w:t>
            </w:r>
            <w:r w:rsidR="00FE5E65" w:rsidRPr="007649DE">
              <w:rPr>
                <w:rFonts w:ascii="Times New Roman" w:hAnsi="Times New Roman" w:cs="Times New Roman"/>
                <w:sz w:val="24"/>
                <w:lang w:val="en-US"/>
              </w:rPr>
              <w:t xml:space="preserve">Derive the reduction formula </w:t>
            </w:r>
            <w:r w:rsidR="00FC5FD5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427AD59B" w14:textId="25A1B381" w:rsidR="009C237F" w:rsidRPr="004C501E" w:rsidRDefault="007649DE" w:rsidP="004C501E">
            <w:pPr>
              <w:ind w:right="662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                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-2x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dx =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-2x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 - 1</m:t>
                  </m:r>
                </m:sub>
              </m:sSub>
            </m:oMath>
          </w:p>
        </w:tc>
        <w:tc>
          <w:tcPr>
            <w:tcW w:w="1101" w:type="dxa"/>
          </w:tcPr>
          <w:p w14:paraId="7D617B83" w14:textId="0984EF22" w:rsidR="009C237F" w:rsidRPr="003A09E1" w:rsidRDefault="007649DE" w:rsidP="009C237F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C237F" w:rsidRPr="003A09E1" w14:paraId="55B7982D" w14:textId="77777777" w:rsidTr="007433B1">
        <w:trPr>
          <w:cantSplit/>
          <w:trHeight w:val="794"/>
        </w:trPr>
        <w:tc>
          <w:tcPr>
            <w:tcW w:w="817" w:type="dxa"/>
          </w:tcPr>
          <w:p w14:paraId="7D91BE7D" w14:textId="77777777" w:rsidR="009C237F" w:rsidRDefault="009C237F" w:rsidP="009C237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5B45B672" w14:textId="1DB425F8" w:rsidR="009C237F" w:rsidRPr="00EB39F2" w:rsidRDefault="009C237F" w:rsidP="009C237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(ii)     </w:t>
            </w:r>
            <w:r w:rsidR="007649DE">
              <w:rPr>
                <w:rFonts w:ascii="Times New Roman" w:hAnsi="Times New Roman"/>
                <w:sz w:val="24"/>
                <w:szCs w:val="24"/>
              </w:rPr>
              <w:t xml:space="preserve">Hence 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-2x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dx</m:t>
                  </m:r>
                </m:e>
              </m:nary>
            </m:oMath>
          </w:p>
        </w:tc>
        <w:tc>
          <w:tcPr>
            <w:tcW w:w="1101" w:type="dxa"/>
          </w:tcPr>
          <w:p w14:paraId="1C752921" w14:textId="4BD69BE8" w:rsidR="009C237F" w:rsidRPr="003A09E1" w:rsidRDefault="007649DE" w:rsidP="009C237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9C237F" w:rsidRPr="003A09E1" w14:paraId="7A937DD0" w14:textId="77777777" w:rsidTr="00CD429F">
        <w:trPr>
          <w:cantSplit/>
          <w:trHeight w:val="907"/>
        </w:trPr>
        <w:tc>
          <w:tcPr>
            <w:tcW w:w="817" w:type="dxa"/>
          </w:tcPr>
          <w:p w14:paraId="7DB45263" w14:textId="77777777" w:rsidR="009C237F" w:rsidRPr="003A09E1" w:rsidRDefault="009C237F" w:rsidP="009C237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(d)</w:t>
            </w:r>
          </w:p>
        </w:tc>
        <w:tc>
          <w:tcPr>
            <w:tcW w:w="9072" w:type="dxa"/>
          </w:tcPr>
          <w:p w14:paraId="09C99A7A" w14:textId="7A94E2D8" w:rsidR="009C237F" w:rsidRPr="008709AC" w:rsidRDefault="009C237F" w:rsidP="00F14200">
            <w:pPr>
              <w:ind w:left="936" w:right="663" w:hanging="7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40A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   </w:t>
            </w:r>
            <w:r w:rsidR="008709A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445A9D" w:rsidRPr="00870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De </w:t>
            </w:r>
            <w:proofErr w:type="spellStart"/>
            <w:r w:rsidR="00445A9D" w:rsidRPr="00870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Moivre’s</w:t>
            </w:r>
            <w:proofErr w:type="spellEnd"/>
            <w:r w:rsidR="00445A9D" w:rsidRPr="00870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Theorem to express</w:t>
            </w:r>
            <w:r w:rsidR="00870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4θ</m:t>
              </m:r>
            </m:oMath>
            <w:r w:rsidR="00445A9D" w:rsidRPr="00870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45A9D" w:rsidRPr="008709AC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sin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4θ</m:t>
              </m:r>
            </m:oMath>
            <w:r w:rsidR="00445A9D" w:rsidRPr="008709AC">
              <w:rPr>
                <w:rFonts w:ascii="Times New Roman" w:hAnsi="Times New Roman" w:cs="Times New Roman"/>
                <w:sz w:val="24"/>
                <w:szCs w:val="24"/>
              </w:rPr>
              <w:t xml:space="preserve"> in terms of</w:t>
            </w:r>
            <w:r w:rsidR="00A40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5A9D" w:rsidRPr="008709AC">
              <w:rPr>
                <w:rFonts w:ascii="Times New Roman" w:hAnsi="Times New Roman" w:cs="Times New Roman"/>
                <w:sz w:val="24"/>
                <w:szCs w:val="24"/>
              </w:rPr>
              <w:t>powers</w:t>
            </w:r>
            <w:r w:rsidR="008709A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sin</m:t>
              </m:r>
              <m:r>
                <w:rPr>
                  <w:rFonts w:ascii="Cambria Math" w:hAnsi="Times New Roman"/>
                  <w:sz w:val="24"/>
                  <w:szCs w:val="24"/>
                </w:rPr>
                <m:t xml:space="preserve"> θ</m:t>
              </m:r>
            </m:oMath>
            <w:r w:rsidR="00445A9D" w:rsidRPr="008709A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cos</m:t>
              </m:r>
              <m:r>
                <w:rPr>
                  <w:rFonts w:ascii="Cambria Math" w:hAnsi="Times New Roman"/>
                  <w:sz w:val="24"/>
                  <w:szCs w:val="24"/>
                </w:rPr>
                <m:t> </m:t>
              </m:r>
              <m:r>
                <w:rPr>
                  <w:rFonts w:ascii="Cambria Math" w:hAnsi="Times New Roman"/>
                  <w:sz w:val="24"/>
                  <w:szCs w:val="24"/>
                </w:rPr>
                <m:t>θ</m:t>
              </m:r>
            </m:oMath>
            <w:r w:rsidR="00CD429F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1" w:type="dxa"/>
          </w:tcPr>
          <w:p w14:paraId="1637ED33" w14:textId="7B91B2D7" w:rsidR="009C237F" w:rsidRPr="003A09E1" w:rsidRDefault="008709AC" w:rsidP="009C237F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C237F" w:rsidRPr="003A09E1" w14:paraId="19813D81" w14:textId="77777777" w:rsidTr="00D4542F">
        <w:trPr>
          <w:cantSplit/>
          <w:trHeight w:val="851"/>
        </w:trPr>
        <w:tc>
          <w:tcPr>
            <w:tcW w:w="817" w:type="dxa"/>
          </w:tcPr>
          <w:p w14:paraId="074E8EED" w14:textId="77777777" w:rsidR="009C237F" w:rsidRDefault="009C237F" w:rsidP="009C237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6BCDBF09" w14:textId="5D8AFD0A" w:rsidR="009C237F" w:rsidRPr="00EB39F2" w:rsidRDefault="009C237F" w:rsidP="00423C45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(ii)     </w:t>
            </w:r>
            <w:r w:rsidR="008709AC" w:rsidRPr="008709AC">
              <w:rPr>
                <w:rFonts w:ascii="Times New Roman" w:hAnsi="Times New Roman" w:cs="Times New Roman"/>
                <w:sz w:val="24"/>
                <w:szCs w:val="24"/>
              </w:rPr>
              <w:t>Write an expression for</w:t>
            </w:r>
            <w:r w:rsidR="008709AC" w:rsidRPr="00423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4θ</m:t>
              </m:r>
            </m:oMath>
            <w:r w:rsidR="008709AC" w:rsidRPr="008709AC">
              <w:rPr>
                <w:rFonts w:ascii="Times New Roman" w:hAnsi="Times New Roman" w:cs="Times New Roman"/>
                <w:sz w:val="24"/>
                <w:szCs w:val="24"/>
              </w:rPr>
              <w:t xml:space="preserve"> in terms of </w:t>
            </w:r>
            <w:r w:rsidR="008709AC" w:rsidRPr="008709A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="008709AC" w:rsidRPr="008709AC"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w:r w:rsidR="008709AC" w:rsidRPr="008709A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="008709AC" w:rsidRPr="008709AC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8709AC" w:rsidRPr="00423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tan</m:t>
              </m:r>
              <m:r>
                <w:rPr>
                  <w:rFonts w:ascii="Cambria Math" w:hAnsi="Times New Roman"/>
                  <w:sz w:val="24"/>
                  <w:szCs w:val="24"/>
                </w:rPr>
                <m:t> </m:t>
              </m:r>
              <m:r>
                <w:rPr>
                  <w:rFonts w:ascii="Cambria Math" w:hAnsi="Times New Roman"/>
                  <w:sz w:val="24"/>
                  <w:szCs w:val="24"/>
                </w:rPr>
                <m:t>θ</m:t>
              </m:r>
            </m:oMath>
            <w:r w:rsidR="008709AC" w:rsidRPr="008709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1" w:type="dxa"/>
          </w:tcPr>
          <w:p w14:paraId="4F26AB2A" w14:textId="63B0EFC8" w:rsidR="009C237F" w:rsidRPr="003A09E1" w:rsidRDefault="008709AC" w:rsidP="009C237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C237F" w:rsidRPr="003A09E1" w14:paraId="4920F43F" w14:textId="77777777" w:rsidTr="00D4542F">
        <w:trPr>
          <w:cantSplit/>
          <w:trHeight w:val="851"/>
        </w:trPr>
        <w:tc>
          <w:tcPr>
            <w:tcW w:w="817" w:type="dxa"/>
          </w:tcPr>
          <w:p w14:paraId="2690FA6B" w14:textId="77777777" w:rsidR="009C237F" w:rsidRPr="003A09E1" w:rsidRDefault="009C237F" w:rsidP="009C237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(e)</w:t>
            </w:r>
          </w:p>
        </w:tc>
        <w:tc>
          <w:tcPr>
            <w:tcW w:w="9072" w:type="dxa"/>
          </w:tcPr>
          <w:p w14:paraId="5C4E25D9" w14:textId="77777777" w:rsidR="00810231" w:rsidRDefault="00810231" w:rsidP="009C237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 two positive real numbers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b, </w:t>
            </w:r>
            <w:r w:rsidRPr="00810231">
              <w:rPr>
                <w:rFonts w:ascii="Times New Roman" w:hAnsi="Times New Roman"/>
                <w:sz w:val="24"/>
                <w:szCs w:val="24"/>
              </w:rPr>
              <w:t>prove that their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810231">
              <w:rPr>
                <w:rFonts w:ascii="Times New Roman" w:hAnsi="Times New Roman"/>
                <w:sz w:val="24"/>
                <w:szCs w:val="24"/>
              </w:rPr>
              <w:t xml:space="preserve">arithmetic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mean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 + b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="009C237F" w:rsidRPr="008102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is always</w:t>
            </w:r>
          </w:p>
          <w:p w14:paraId="22E39E75" w14:textId="5747DD66" w:rsidR="009C237F" w:rsidRPr="00EB39F2" w:rsidRDefault="00810231" w:rsidP="009C237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greater than or equal to their geometric mean</w:t>
            </w:r>
            <w:r w:rsidR="006E26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e>
              </m:rad>
            </m:oMath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9C237F" w:rsidRPr="0081023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9C237F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01" w:type="dxa"/>
          </w:tcPr>
          <w:p w14:paraId="1142C234" w14:textId="52EFAF75" w:rsidR="009C237F" w:rsidRPr="003A09E1" w:rsidRDefault="00810231" w:rsidP="009C237F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C237F" w:rsidRPr="003A09E1" w14:paraId="1501FB58" w14:textId="77777777" w:rsidTr="00D4542F">
        <w:trPr>
          <w:cantSplit/>
          <w:trHeight w:val="851"/>
        </w:trPr>
        <w:tc>
          <w:tcPr>
            <w:tcW w:w="817" w:type="dxa"/>
            <w:vAlign w:val="center"/>
          </w:tcPr>
          <w:p w14:paraId="7218C9C0" w14:textId="77777777" w:rsidR="009C237F" w:rsidRDefault="009C237F" w:rsidP="009C237F">
            <w:pPr>
              <w:tabs>
                <w:tab w:val="left" w:pos="-284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  <w:vAlign w:val="center"/>
          </w:tcPr>
          <w:p w14:paraId="3C00C63B" w14:textId="77777777" w:rsidR="009C237F" w:rsidRDefault="009C237F" w:rsidP="009C23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End of Question 14</w:t>
            </w:r>
          </w:p>
        </w:tc>
        <w:tc>
          <w:tcPr>
            <w:tcW w:w="1101" w:type="dxa"/>
            <w:vAlign w:val="center"/>
          </w:tcPr>
          <w:p w14:paraId="04C1AC77" w14:textId="77777777" w:rsidR="009C237F" w:rsidRPr="003A09E1" w:rsidRDefault="009C237F" w:rsidP="009C237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8141598" w14:textId="77777777" w:rsidR="00D70E06" w:rsidRDefault="00202063">
      <w:pPr>
        <w:spacing w:after="0" w:line="240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tbl>
      <w:tblPr>
        <w:tblStyle w:val="TableGrid1"/>
        <w:tblW w:w="10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817"/>
        <w:gridCol w:w="9072"/>
        <w:gridCol w:w="1101"/>
      </w:tblGrid>
      <w:tr w:rsidR="00D70E06" w:rsidRPr="003A09E1" w14:paraId="4375D058" w14:textId="77777777" w:rsidTr="00D4542F">
        <w:trPr>
          <w:cantSplit/>
          <w:trHeight w:val="266"/>
        </w:trPr>
        <w:tc>
          <w:tcPr>
            <w:tcW w:w="9889" w:type="dxa"/>
            <w:gridSpan w:val="2"/>
          </w:tcPr>
          <w:p w14:paraId="058D2BA8" w14:textId="77C84258" w:rsidR="00D70E06" w:rsidRPr="003A09E1" w:rsidRDefault="00D70E06" w:rsidP="003276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206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Question 1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  <w:r w:rsidR="00CF36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(15 marks) Use a new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writing booklet.</w:t>
            </w:r>
          </w:p>
        </w:tc>
        <w:tc>
          <w:tcPr>
            <w:tcW w:w="1101" w:type="dxa"/>
          </w:tcPr>
          <w:p w14:paraId="13D091CB" w14:textId="77777777" w:rsidR="00D70E06" w:rsidRPr="003A09E1" w:rsidRDefault="00D70E06" w:rsidP="003276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584476" w:rsidRPr="003A09E1" w14:paraId="72E24936" w14:textId="77777777" w:rsidTr="00D4542F">
        <w:trPr>
          <w:cantSplit/>
          <w:trHeight w:val="851"/>
        </w:trPr>
        <w:tc>
          <w:tcPr>
            <w:tcW w:w="817" w:type="dxa"/>
          </w:tcPr>
          <w:p w14:paraId="2C342F8D" w14:textId="20938800" w:rsidR="00584476" w:rsidRDefault="00584476" w:rsidP="0095458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9072" w:type="dxa"/>
          </w:tcPr>
          <w:p w14:paraId="6CC289A0" w14:textId="15288766" w:rsidR="00584476" w:rsidRDefault="00584476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particle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mass 3</w:t>
            </w:r>
            <w:r w:rsidRPr="00584476">
              <w:rPr>
                <w:rFonts w:ascii="Times New Roman" w:hAnsi="Times New Roman"/>
                <w:i/>
                <w:sz w:val="24"/>
                <w:szCs w:val="24"/>
              </w:rPr>
              <w:t>kg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is attached by a light inelastic string to a </w:t>
            </w:r>
            <w:r w:rsidR="00514C72">
              <w:rPr>
                <w:rFonts w:ascii="Times New Roman" w:hAnsi="Times New Roman"/>
                <w:sz w:val="24"/>
                <w:szCs w:val="24"/>
              </w:rPr>
              <w:t>fixed-point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 shown</w:t>
            </w:r>
          </w:p>
          <w:p w14:paraId="16498CF7" w14:textId="215580D2" w:rsidR="00584476" w:rsidRDefault="00584476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the diagram below. Another string of equal length attaches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a smooth ring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Q, </w:t>
            </w:r>
            <w:r>
              <w:rPr>
                <w:rFonts w:ascii="Times New Roman" w:hAnsi="Times New Roman"/>
                <w:sz w:val="24"/>
                <w:szCs w:val="24"/>
              </w:rPr>
              <w:t>of mass</w:t>
            </w:r>
          </w:p>
          <w:p w14:paraId="3A4F019C" w14:textId="77777777" w:rsidR="00584476" w:rsidRDefault="00584476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4kg which is free to slide on a vertical wire that passes through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The particle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rotating</w:t>
            </w:r>
          </w:p>
          <w:p w14:paraId="2531CF69" w14:textId="26890CE0" w:rsidR="00584476" w:rsidRDefault="00584476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a horizontal circle of radius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about the vertical wire with a constant velocity of </w:t>
            </w:r>
            <w:r w:rsidR="00157EC5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70"/>
            </w:r>
          </w:p>
          <w:p w14:paraId="3A0E23BF" w14:textId="2FBDC553" w:rsidR="00584476" w:rsidRDefault="00584476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radians per second. Both strings are 1 metre in length.</w:t>
            </w:r>
          </w:p>
          <w:p w14:paraId="43F2E865" w14:textId="75568FE1" w:rsidR="00584476" w:rsidRDefault="00A756CB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447C0A28" wp14:editId="50A78793">
                      <wp:simplePos x="0" y="0"/>
                      <wp:positionH relativeFrom="column">
                        <wp:posOffset>1904365</wp:posOffset>
                      </wp:positionH>
                      <wp:positionV relativeFrom="paragraph">
                        <wp:posOffset>186055</wp:posOffset>
                      </wp:positionV>
                      <wp:extent cx="0" cy="502920"/>
                      <wp:effectExtent l="76200" t="38100" r="57150" b="1143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2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7141A5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149.95pt;margin-top:14.65pt;width:0;height:39.6pt;flip: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" strokecolor="#0d0d0d [3069]">
                      <v:stroke endarrow="block"/>
                    </v:shape>
                  </w:pict>
                </mc:Fallback>
              </mc:AlternateContent>
            </w:r>
            <w:r w:rsidR="00411CC9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4A353932" wp14:editId="03CE849F">
                      <wp:simplePos x="0" y="0"/>
                      <wp:positionH relativeFrom="column">
                        <wp:posOffset>2039339</wp:posOffset>
                      </wp:positionH>
                      <wp:positionV relativeFrom="paragraph">
                        <wp:posOffset>184010</wp:posOffset>
                      </wp:positionV>
                      <wp:extent cx="1484" cy="2681492"/>
                      <wp:effectExtent l="19050" t="0" r="36830" b="2413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" cy="268149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004D4BB" id="Straight Connector 9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6pt,14.5pt" to="160.7pt,2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" strokecolor="black [3213]" strokeweight="2.25pt"/>
                  </w:pict>
                </mc:Fallback>
              </mc:AlternateContent>
            </w:r>
            <w:r w:rsidR="00411CC9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F089237" wp14:editId="083959E8">
                      <wp:simplePos x="0" y="0"/>
                      <wp:positionH relativeFrom="column">
                        <wp:posOffset>2040824</wp:posOffset>
                      </wp:positionH>
                      <wp:positionV relativeFrom="paragraph">
                        <wp:posOffset>184009</wp:posOffset>
                      </wp:positionV>
                      <wp:extent cx="1407265" cy="1245379"/>
                      <wp:effectExtent l="0" t="0" r="21590" b="3111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7265" cy="124537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951E05D" id="Straight Connector 24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pt,14.5pt" to="271.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" strokecolor="black [3213]"/>
                  </w:pict>
                </mc:Fallback>
              </mc:AlternateContent>
            </w:r>
            <w:r w:rsidR="0058447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A</w:t>
            </w:r>
          </w:p>
          <w:p w14:paraId="64F88CF4" w14:textId="2C2DD524" w:rsidR="00584476" w:rsidRDefault="00584476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0DFA1B38" w14:textId="392E99EF" w:rsidR="00584476" w:rsidRPr="00514C72" w:rsidRDefault="00514C72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1</w:t>
            </w:r>
            <w:r w:rsidRPr="00875FF7">
              <w:rPr>
                <w:rFonts w:ascii="Times New Roman" w:hAnsi="Times New Roman"/>
                <w:sz w:val="24"/>
                <w:szCs w:val="24"/>
              </w:rPr>
              <w:t>m</w:t>
            </w:r>
          </w:p>
          <w:p w14:paraId="58121203" w14:textId="4BD43878" w:rsidR="00584476" w:rsidRPr="00875FF7" w:rsidRDefault="00B40C77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6B4552C2" wp14:editId="01F1FDAE">
                      <wp:simplePos x="0" y="0"/>
                      <wp:positionH relativeFrom="column">
                        <wp:posOffset>1911985</wp:posOffset>
                      </wp:positionH>
                      <wp:positionV relativeFrom="paragraph">
                        <wp:posOffset>170180</wp:posOffset>
                      </wp:positionV>
                      <wp:extent cx="0" cy="502920"/>
                      <wp:effectExtent l="76200" t="0" r="57150" b="4953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2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52F4AD8" id="Straight Arrow Connector 35" o:spid="_x0000_s1026" type="#_x0000_t32" style="position:absolute;margin-left:150.55pt;margin-top:13.4pt;width:0;height:39.6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" strokecolor="#0d0d0d [3069]">
                      <v:stroke endarrow="block"/>
                    </v:shape>
                  </w:pict>
                </mc:Fallback>
              </mc:AlternateContent>
            </w:r>
            <w:r w:rsidR="00514C72">
              <w:rPr>
                <w:rFonts w:ascii="Times New Roman" w:hAnsi="Times New Roman"/>
                <w:sz w:val="24"/>
                <w:szCs w:val="24"/>
              </w:rPr>
              <w:t xml:space="preserve">                                       </w:t>
            </w:r>
            <w:r w:rsidR="00875FF7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875FF7" w:rsidRPr="00875FF7">
              <w:rPr>
                <w:rFonts w:ascii="Times New Roman" w:hAnsi="Times New Roman"/>
                <w:i/>
                <w:sz w:val="24"/>
                <w:szCs w:val="24"/>
              </w:rPr>
              <w:t>h</w:t>
            </w:r>
            <w:r w:rsidR="00514C72" w:rsidRPr="00875FF7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                </w:t>
            </w:r>
          </w:p>
          <w:p w14:paraId="349F0ABA" w14:textId="6740A5A1" w:rsidR="00584476" w:rsidRDefault="00584476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975680" behindDoc="1" locked="0" layoutInCell="1" allowOverlap="1" wp14:anchorId="10D2E549" wp14:editId="361F11C4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220882</wp:posOffset>
                      </wp:positionV>
                      <wp:extent cx="2731770" cy="426346"/>
                      <wp:effectExtent l="0" t="0" r="11430" b="1206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770" cy="42634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1C0F4918" id="Oval 10" o:spid="_x0000_s1026" style="position:absolute;margin-left:53.35pt;margin-top:17.4pt;width:215.1pt;height:33.55pt;z-index:-25134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" filled="f" strokecolor="black [3213]">
                      <v:stroke dashstyle="1 1"/>
                    </v:oval>
                  </w:pict>
                </mc:Fallback>
              </mc:AlternateContent>
            </w:r>
          </w:p>
          <w:p w14:paraId="317FAC48" w14:textId="5A94AE01" w:rsidR="00584476" w:rsidRDefault="00411CC9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21A75069" wp14:editId="625958E9">
                      <wp:simplePos x="0" y="0"/>
                      <wp:positionH relativeFrom="column">
                        <wp:posOffset>3409408</wp:posOffset>
                      </wp:positionH>
                      <wp:positionV relativeFrom="paragraph">
                        <wp:posOffset>126370</wp:posOffset>
                      </wp:positionV>
                      <wp:extent cx="45719" cy="45719"/>
                      <wp:effectExtent l="0" t="0" r="12065" b="12065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6F21CD47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6" o:spid="_x0000_s1026" type="#_x0000_t120" style="position:absolute;margin-left:268.45pt;margin-top:9.95pt;width:3.6pt;height:3.6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" fillcolor="black [3213]" strokecolor="black [3213]" strokeweight="2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2A0180E8" wp14:editId="4EF2D008">
                      <wp:simplePos x="0" y="0"/>
                      <wp:positionH relativeFrom="column">
                        <wp:posOffset>2035214</wp:posOffset>
                      </wp:positionH>
                      <wp:positionV relativeFrom="paragraph">
                        <wp:posOffset>172089</wp:posOffset>
                      </wp:positionV>
                      <wp:extent cx="1413405" cy="1205374"/>
                      <wp:effectExtent l="0" t="0" r="15875" b="3302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3405" cy="120537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6C7C687" id="Straight Connector 25" o:spid="_x0000_s1026" style="position:absolute;flip:x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25pt,13.55pt" to="271.5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" strokecolor="black [3213]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26417262" wp14:editId="20AF347B">
                      <wp:simplePos x="0" y="0"/>
                      <wp:positionH relativeFrom="column">
                        <wp:posOffset>2037434</wp:posOffset>
                      </wp:positionH>
                      <wp:positionV relativeFrom="paragraph">
                        <wp:posOffset>172089</wp:posOffset>
                      </wp:positionV>
                      <wp:extent cx="1371973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97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05A179C" id="Straight Connector 23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5pt,13.55pt" to="268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" strokecolor="black [3213]">
                      <v:stroke dashstyle="dash"/>
                    </v:line>
                  </w:pict>
                </mc:Fallback>
              </mc:AlternateContent>
            </w:r>
            <w:r w:rsidR="0058447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</w:t>
            </w:r>
            <w:r w:rsidR="00584476"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r w:rsidR="00584476">
              <w:rPr>
                <w:rFonts w:ascii="Times New Roman" w:hAnsi="Times New Roman"/>
                <w:sz w:val="24"/>
                <w:szCs w:val="24"/>
              </w:rPr>
              <w:t xml:space="preserve">                           P</w:t>
            </w:r>
          </w:p>
          <w:p w14:paraId="540C3707" w14:textId="665DFB8A" w:rsidR="00584476" w:rsidRDefault="00584476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0CD9E31E" w14:textId="54BFB319" w:rsidR="00584476" w:rsidRDefault="00514C72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</w:t>
            </w:r>
          </w:p>
          <w:p w14:paraId="50E8FD18" w14:textId="174D94EA" w:rsidR="00584476" w:rsidRPr="00514C72" w:rsidRDefault="00514C72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1</w:t>
            </w:r>
            <w:r w:rsidRPr="00875FF7">
              <w:rPr>
                <w:rFonts w:ascii="Times New Roman" w:hAnsi="Times New Roman"/>
                <w:sz w:val="24"/>
                <w:szCs w:val="24"/>
              </w:rPr>
              <w:t>m</w:t>
            </w:r>
          </w:p>
          <w:p w14:paraId="2FCA7716" w14:textId="77777777" w:rsidR="00584476" w:rsidRDefault="00584476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1B1EC24D" w14:textId="731D2CF0" w:rsidR="00584476" w:rsidRDefault="00411CC9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07EDEDCB" wp14:editId="0855C9C7">
                      <wp:simplePos x="0" y="0"/>
                      <wp:positionH relativeFrom="column">
                        <wp:posOffset>1939847</wp:posOffset>
                      </wp:positionH>
                      <wp:positionV relativeFrom="paragraph">
                        <wp:posOffset>70411</wp:posOffset>
                      </wp:positionV>
                      <wp:extent cx="185124" cy="49608"/>
                      <wp:effectExtent l="0" t="0" r="24765" b="2667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24" cy="4960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1C0B64A5" id="Oval 27" o:spid="_x0000_s1026" style="position:absolute;margin-left:152.75pt;margin-top:5.55pt;width:14.6pt;height:3.9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" filled="f" strokecolor="black [3213]" strokeweight="2pt"/>
                  </w:pict>
                </mc:Fallback>
              </mc:AlternateContent>
            </w:r>
            <w:r w:rsidR="00514C72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Q</w:t>
            </w:r>
          </w:p>
          <w:p w14:paraId="49ED4D5D" w14:textId="77777777" w:rsidR="00584476" w:rsidRDefault="00584476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07681D47" w14:textId="78050DBB" w:rsidR="00411CC9" w:rsidRDefault="00411CC9" w:rsidP="0095458F">
            <w:pPr>
              <w:spacing w:after="120" w:line="240" w:lineRule="auto"/>
              <w:ind w:left="964" w:hanging="964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represent the tension in the string </w:t>
            </w:r>
            <w:r w:rsidRPr="00411CC9">
              <w:rPr>
                <w:rFonts w:ascii="Times New Roman" w:eastAsiaTheme="minorEastAsia" w:hAnsi="Times New Roman"/>
                <w:i/>
                <w:sz w:val="24"/>
                <w:szCs w:val="24"/>
              </w:rPr>
              <w:t>AP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the tension in the string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oMath>
            <w:r w:rsidRPr="00411CC9">
              <w:rPr>
                <w:rFonts w:ascii="Times New Roman" w:eastAsiaTheme="minorEastAsia" w:hAnsi="Times New Roman"/>
                <w:i/>
                <w:sz w:val="24"/>
                <w:szCs w:val="24"/>
              </w:rPr>
              <w:t>PQ</w:t>
            </w:r>
            <w:r>
              <w:rPr>
                <w:rFonts w:ascii="Times New Roman" w:eastAsiaTheme="minorEastAsia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and </w:t>
            </w:r>
            <w:r w:rsidRPr="00411CC9">
              <w:rPr>
                <w:rFonts w:ascii="Times New Roman" w:eastAsiaTheme="minorEastAsia" w:hAnsi="Times New Roman"/>
                <w:i/>
                <w:sz w:val="24"/>
                <w:szCs w:val="24"/>
              </w:rPr>
              <w:sym w:font="Symbol" w:char="F071"/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="00882BB5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the</w:t>
            </w:r>
          </w:p>
          <w:p w14:paraId="6911049E" w14:textId="7C37E564" w:rsidR="00584476" w:rsidRPr="00411CC9" w:rsidRDefault="00411CC9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angle of inclination of </w:t>
            </w:r>
            <w:r w:rsidRPr="00411CC9">
              <w:rPr>
                <w:rFonts w:ascii="Times New Roman" w:eastAsiaTheme="minorEastAsia" w:hAnsi="Times New Roman"/>
                <w:i/>
                <w:sz w:val="24"/>
                <w:szCs w:val="24"/>
              </w:rPr>
              <w:t>AP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to the vertical wire.</w:t>
            </w:r>
          </w:p>
        </w:tc>
        <w:tc>
          <w:tcPr>
            <w:tcW w:w="1101" w:type="dxa"/>
          </w:tcPr>
          <w:p w14:paraId="4CEB1DC7" w14:textId="77777777" w:rsidR="00584476" w:rsidRPr="003A09E1" w:rsidRDefault="00584476" w:rsidP="0095458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458F" w:rsidRPr="003A09E1" w14:paraId="00D93D9B" w14:textId="77777777" w:rsidTr="00D4542F">
        <w:trPr>
          <w:cantSplit/>
          <w:trHeight w:val="851"/>
        </w:trPr>
        <w:tc>
          <w:tcPr>
            <w:tcW w:w="817" w:type="dxa"/>
          </w:tcPr>
          <w:p w14:paraId="19C69145" w14:textId="250A8B6D" w:rsidR="0095458F" w:rsidRPr="003A09E1" w:rsidRDefault="0095458F" w:rsidP="0095458F">
            <w:pPr>
              <w:spacing w:after="0" w:line="240" w:lineRule="auto"/>
              <w:ind w:right="-149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71BFBA9D" w14:textId="2FD2298F" w:rsidR="0095458F" w:rsidRPr="00411CC9" w:rsidRDefault="0095458F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      </w:t>
            </w:r>
            <w:r w:rsidR="00411CC9">
              <w:rPr>
                <w:rFonts w:ascii="Times New Roman" w:hAnsi="Times New Roman"/>
                <w:sz w:val="24"/>
                <w:szCs w:val="24"/>
              </w:rPr>
              <w:t xml:space="preserve">Copy the diagram into your answer booklet and clearly indicate on your sketch all the forces acting on </w:t>
            </w:r>
            <w:r w:rsidR="00411CC9">
              <w:rPr>
                <w:rFonts w:ascii="Times New Roman" w:hAnsi="Times New Roman"/>
                <w:i/>
                <w:sz w:val="24"/>
                <w:szCs w:val="24"/>
              </w:rPr>
              <w:t>P</w:t>
            </w:r>
            <w:r w:rsidR="00411CC9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411CC9">
              <w:rPr>
                <w:rFonts w:ascii="Times New Roman" w:hAnsi="Times New Roman"/>
                <w:i/>
                <w:sz w:val="24"/>
                <w:szCs w:val="24"/>
              </w:rPr>
              <w:t>Q</w:t>
            </w:r>
            <w:r w:rsidR="00411CC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1" w:type="dxa"/>
          </w:tcPr>
          <w:p w14:paraId="6366FBDD" w14:textId="2C91223A" w:rsidR="0095458F" w:rsidRPr="003A09E1" w:rsidRDefault="00411CC9" w:rsidP="0095458F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5458F" w:rsidRPr="003A09E1" w14:paraId="6A90BEA1" w14:textId="77777777" w:rsidTr="00D4542F">
        <w:trPr>
          <w:cantSplit/>
          <w:trHeight w:val="851"/>
        </w:trPr>
        <w:tc>
          <w:tcPr>
            <w:tcW w:w="817" w:type="dxa"/>
          </w:tcPr>
          <w:p w14:paraId="291D2180" w14:textId="77777777" w:rsidR="0095458F" w:rsidRPr="003A09E1" w:rsidRDefault="0095458F" w:rsidP="0095458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5D9AFC33" w14:textId="3882B126" w:rsidR="0095458F" w:rsidRPr="00514C72" w:rsidRDefault="0095458F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(ii)     </w:t>
            </w:r>
            <w:r w:rsidR="000046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11CC9">
              <w:rPr>
                <w:rFonts w:ascii="Times New Roman" w:hAnsi="Times New Roman"/>
                <w:sz w:val="24"/>
                <w:szCs w:val="24"/>
              </w:rPr>
              <w:t xml:space="preserve">Write down the </w:t>
            </w:r>
            <w:r w:rsidR="00514C72">
              <w:rPr>
                <w:rFonts w:ascii="Times New Roman" w:hAnsi="Times New Roman"/>
                <w:sz w:val="24"/>
                <w:szCs w:val="24"/>
              </w:rPr>
              <w:t xml:space="preserve">equations expressing the vertical and horizontal equilibrium of forces at the points </w:t>
            </w:r>
            <w:r w:rsidR="00514C72">
              <w:rPr>
                <w:rFonts w:ascii="Times New Roman" w:hAnsi="Times New Roman"/>
                <w:i/>
                <w:sz w:val="24"/>
                <w:szCs w:val="24"/>
              </w:rPr>
              <w:t>P</w:t>
            </w:r>
            <w:r w:rsidR="00514C72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514C72">
              <w:rPr>
                <w:rFonts w:ascii="Times New Roman" w:hAnsi="Times New Roman"/>
                <w:i/>
                <w:sz w:val="24"/>
                <w:szCs w:val="24"/>
              </w:rPr>
              <w:t>Q</w:t>
            </w:r>
            <w:r w:rsidR="00514C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1" w:type="dxa"/>
          </w:tcPr>
          <w:p w14:paraId="1DCA078F" w14:textId="265C064B" w:rsidR="0095458F" w:rsidRPr="003A09E1" w:rsidRDefault="00514C72" w:rsidP="0095458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95458F" w:rsidRPr="003A09E1" w14:paraId="1C9D5D5B" w14:textId="77777777" w:rsidTr="00D4542F">
        <w:trPr>
          <w:cantSplit/>
          <w:trHeight w:val="851"/>
        </w:trPr>
        <w:tc>
          <w:tcPr>
            <w:tcW w:w="817" w:type="dxa"/>
          </w:tcPr>
          <w:p w14:paraId="4DEE23D8" w14:textId="77777777" w:rsidR="0095458F" w:rsidRPr="003A09E1" w:rsidRDefault="0095458F" w:rsidP="0095458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15F50735" w14:textId="2BBE8EE7" w:rsidR="0095458F" w:rsidRDefault="0095458F" w:rsidP="0095458F">
            <w:pPr>
              <w:spacing w:after="120" w:line="240" w:lineRule="auto"/>
              <w:ind w:left="964" w:hanging="964"/>
              <w:rPr>
                <w:rFonts w:ascii="Times New Roman" w:eastAsiaTheme="minorEastAsia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(iii)    </w:t>
            </w:r>
            <w:r w:rsidR="000046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4C72">
              <w:rPr>
                <w:rFonts w:ascii="Times New Roman" w:hAnsi="Times New Roman"/>
                <w:sz w:val="24"/>
                <w:szCs w:val="24"/>
              </w:rPr>
              <w:t xml:space="preserve">By using the equations in part (ii), evaluate </w:t>
            </w:r>
            <w:r w:rsidR="00514C72" w:rsidRPr="008F33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tan 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  <w:r w:rsidR="00514C72">
              <w:rPr>
                <w:rFonts w:ascii="Times New Roman" w:eastAsiaTheme="minorEastAsia" w:hAnsi="Times New Roman"/>
                <w:sz w:val="24"/>
                <w:szCs w:val="24"/>
              </w:rPr>
              <w:t xml:space="preserve"> in terms of </w:t>
            </w:r>
            <w:r w:rsidR="00514C72">
              <w:rPr>
                <w:rFonts w:ascii="Times New Roman" w:eastAsiaTheme="minorEastAsia" w:hAnsi="Times New Roman"/>
                <w:i/>
                <w:sz w:val="24"/>
                <w:szCs w:val="24"/>
              </w:rPr>
              <w:t>r</w:t>
            </w:r>
            <w:r w:rsidR="00514C72">
              <w:rPr>
                <w:rFonts w:ascii="Times New Roman" w:eastAsiaTheme="minorEastAsia" w:hAnsi="Times New Roman"/>
                <w:sz w:val="24"/>
                <w:szCs w:val="24"/>
              </w:rPr>
              <w:t>. Hence calculate the vertical distance</w:t>
            </w:r>
            <w:r w:rsidR="00BE52BC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="00BE52BC">
              <w:rPr>
                <w:rFonts w:ascii="Times New Roman" w:eastAsiaTheme="minorEastAsia" w:hAnsi="Times New Roman"/>
                <w:i/>
                <w:sz w:val="24"/>
                <w:szCs w:val="24"/>
              </w:rPr>
              <w:t>h</w:t>
            </w:r>
            <w:r w:rsidR="00514C72">
              <w:rPr>
                <w:rFonts w:ascii="Times New Roman" w:eastAsiaTheme="minorEastAsia" w:hAnsi="Times New Roman"/>
                <w:sz w:val="24"/>
                <w:szCs w:val="24"/>
              </w:rPr>
              <w:t xml:space="preserve"> of </w:t>
            </w:r>
            <w:r w:rsidR="00514C72">
              <w:rPr>
                <w:rFonts w:ascii="Times New Roman" w:eastAsiaTheme="minorEastAsia" w:hAnsi="Times New Roman"/>
                <w:i/>
                <w:sz w:val="24"/>
                <w:szCs w:val="24"/>
              </w:rPr>
              <w:t xml:space="preserve">P </w:t>
            </w:r>
            <w:r w:rsidR="00514C72">
              <w:rPr>
                <w:rFonts w:ascii="Times New Roman" w:eastAsiaTheme="minorEastAsia" w:hAnsi="Times New Roman"/>
                <w:sz w:val="24"/>
                <w:szCs w:val="24"/>
              </w:rPr>
              <w:t xml:space="preserve">below </w:t>
            </w:r>
            <w:r w:rsidR="00514C72">
              <w:rPr>
                <w:rFonts w:ascii="Times New Roman" w:eastAsiaTheme="minorEastAsia" w:hAnsi="Times New Roman"/>
                <w:i/>
                <w:sz w:val="24"/>
                <w:szCs w:val="24"/>
              </w:rPr>
              <w:t xml:space="preserve">A. </w:t>
            </w:r>
          </w:p>
          <w:p w14:paraId="30FE5CD2" w14:textId="1AED2AF9" w:rsidR="00514C72" w:rsidRDefault="00514C72" w:rsidP="0095458F">
            <w:pPr>
              <w:spacing w:after="120" w:line="240" w:lineRule="auto"/>
              <w:ind w:left="964" w:hanging="964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82BB5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(Use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g = </w:t>
            </w:r>
            <w:r w:rsidRPr="00514C72">
              <w:rPr>
                <w:rFonts w:ascii="Times New Roman" w:hAnsi="Times New Roman"/>
                <w:sz w:val="24"/>
                <w:szCs w:val="24"/>
              </w:rPr>
              <w:t>9</w:t>
            </w:r>
            <w:r w:rsidRPr="00514C72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882BB5">
              <w:rPr>
                <w:rFonts w:ascii="Times New Roman" w:hAnsi="Times New Roman"/>
                <w:sz w:val="24"/>
                <w:szCs w:val="24"/>
              </w:rPr>
              <w:t>8 m/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="00157EC5">
              <w:rPr>
                <w:rFonts w:ascii="Times New Roman" w:eastAsiaTheme="minorEastAsia" w:hAnsi="Times New Roman"/>
                <w:sz w:val="24"/>
                <w:szCs w:val="24"/>
              </w:rPr>
              <w:t>)</w:t>
            </w:r>
          </w:p>
          <w:p w14:paraId="43E1EAE3" w14:textId="0A77CCF4" w:rsidR="005D4581" w:rsidRPr="00157EC5" w:rsidRDefault="005D4581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4CFCE300" w14:textId="336A44C9" w:rsidR="0095458F" w:rsidRPr="003A09E1" w:rsidRDefault="00514C72" w:rsidP="0095458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22467C" w:rsidRPr="003A09E1" w14:paraId="7F06377E" w14:textId="77777777" w:rsidTr="00D4542F">
        <w:trPr>
          <w:cantSplit/>
          <w:trHeight w:val="851"/>
        </w:trPr>
        <w:tc>
          <w:tcPr>
            <w:tcW w:w="817" w:type="dxa"/>
          </w:tcPr>
          <w:p w14:paraId="54DE1457" w14:textId="77777777" w:rsidR="0022467C" w:rsidRPr="003A09E1" w:rsidRDefault="0022467C" w:rsidP="0095458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66BF30F5" w14:textId="604424F0" w:rsidR="0022467C" w:rsidRDefault="002443DA" w:rsidP="00FF1F04">
            <w:pPr>
              <w:spacing w:after="120" w:line="240" w:lineRule="auto"/>
              <w:ind w:left="964" w:hanging="9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2D44">
              <w:rPr>
                <w:rFonts w:ascii="Times New Roman" w:hAnsi="Times New Roman"/>
                <w:b/>
                <w:sz w:val="24"/>
                <w:szCs w:val="24"/>
              </w:rPr>
              <w:t>Question 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212D44">
              <w:rPr>
                <w:rFonts w:ascii="Times New Roman" w:hAnsi="Times New Roman"/>
                <w:b/>
                <w:sz w:val="24"/>
                <w:szCs w:val="24"/>
              </w:rPr>
              <w:t xml:space="preserve"> continues on page </w:t>
            </w:r>
            <w:r w:rsidR="00CF36DE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1101" w:type="dxa"/>
          </w:tcPr>
          <w:p w14:paraId="4FC621A9" w14:textId="77777777" w:rsidR="0022467C" w:rsidRDefault="0022467C" w:rsidP="0095458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ACE2811" w14:textId="77777777" w:rsidR="00FF1F04" w:rsidRDefault="00FF1F04">
      <w:r>
        <w:br w:type="page"/>
      </w:r>
    </w:p>
    <w:tbl>
      <w:tblPr>
        <w:tblStyle w:val="TableGrid1"/>
        <w:tblW w:w="10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817"/>
        <w:gridCol w:w="9072"/>
        <w:gridCol w:w="1101"/>
      </w:tblGrid>
      <w:tr w:rsidR="0022467C" w:rsidRPr="003A09E1" w14:paraId="14B6FAB4" w14:textId="77777777" w:rsidTr="001C68A8">
        <w:trPr>
          <w:cantSplit/>
          <w:trHeight w:val="454"/>
        </w:trPr>
        <w:tc>
          <w:tcPr>
            <w:tcW w:w="817" w:type="dxa"/>
          </w:tcPr>
          <w:p w14:paraId="58563FE2" w14:textId="12B1D1E6" w:rsidR="0022467C" w:rsidRPr="003A09E1" w:rsidRDefault="0022467C" w:rsidP="0095458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7FDDB131" w14:textId="573E78EC" w:rsidR="0022467C" w:rsidRDefault="00FF1F04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 w:rsidRPr="00212D44">
              <w:rPr>
                <w:rFonts w:ascii="Times New Roman" w:hAnsi="Times New Roman"/>
                <w:b/>
                <w:sz w:val="24"/>
                <w:szCs w:val="24"/>
              </w:rPr>
              <w:t>Question 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212D44">
              <w:rPr>
                <w:rFonts w:ascii="Times New Roman" w:hAnsi="Times New Roman"/>
                <w:b/>
                <w:sz w:val="24"/>
                <w:szCs w:val="24"/>
              </w:rPr>
              <w:t xml:space="preserve"> continue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101" w:type="dxa"/>
          </w:tcPr>
          <w:p w14:paraId="76E39ACF" w14:textId="77777777" w:rsidR="0022467C" w:rsidRDefault="0022467C" w:rsidP="0095458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D7248" w:rsidRPr="003A09E1" w14:paraId="6EAF0BE4" w14:textId="77777777" w:rsidTr="00D4542F">
        <w:trPr>
          <w:cantSplit/>
          <w:trHeight w:val="851"/>
        </w:trPr>
        <w:tc>
          <w:tcPr>
            <w:tcW w:w="817" w:type="dxa"/>
          </w:tcPr>
          <w:p w14:paraId="430B8F73" w14:textId="6A0F48B0" w:rsidR="008D7248" w:rsidRDefault="008D7248" w:rsidP="0095458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(b)</w:t>
            </w:r>
          </w:p>
        </w:tc>
        <w:tc>
          <w:tcPr>
            <w:tcW w:w="9072" w:type="dxa"/>
          </w:tcPr>
          <w:p w14:paraId="2D8B0279" w14:textId="467EBC58" w:rsidR="008D7248" w:rsidRPr="00B43581" w:rsidRDefault="008D7248" w:rsidP="00CC16DD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parabola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y = 4 -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="00B43581">
              <w:rPr>
                <w:rFonts w:ascii="Times New Roman" w:eastAsiaTheme="minorEastAsia" w:hAnsi="Times New Roman"/>
                <w:sz w:val="24"/>
                <w:szCs w:val="24"/>
              </w:rPr>
              <w:t xml:space="preserve"> and the hyperbola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xy = 1</m:t>
              </m:r>
            </m:oMath>
            <w:r w:rsidR="00B43581">
              <w:rPr>
                <w:rFonts w:ascii="Times New Roman" w:eastAsiaTheme="minorEastAsia" w:hAnsi="Times New Roman"/>
                <w:sz w:val="24"/>
                <w:szCs w:val="24"/>
              </w:rPr>
              <w:t xml:space="preserve"> intersect at the points </w:t>
            </w:r>
            <w:r w:rsidR="00B43581">
              <w:rPr>
                <w:rFonts w:ascii="Times New Roman" w:eastAsiaTheme="minorEastAsia" w:hAnsi="Times New Roman"/>
                <w:i/>
                <w:sz w:val="24"/>
                <w:szCs w:val="24"/>
              </w:rPr>
              <w:t xml:space="preserve">A, B </w:t>
            </w:r>
            <w:r w:rsidR="00B43581">
              <w:rPr>
                <w:rFonts w:ascii="Times New Roman" w:eastAsiaTheme="minorEastAsia" w:hAnsi="Times New Roman"/>
                <w:sz w:val="24"/>
                <w:szCs w:val="24"/>
              </w:rPr>
              <w:t xml:space="preserve">and </w:t>
            </w:r>
            <w:r w:rsidR="00B43581">
              <w:rPr>
                <w:rFonts w:ascii="Times New Roman" w:eastAsiaTheme="minorEastAsia" w:hAnsi="Times New Roman"/>
                <w:i/>
                <w:sz w:val="24"/>
                <w:szCs w:val="24"/>
              </w:rPr>
              <w:t>C</w:t>
            </w:r>
            <w:r w:rsidR="00CC16DD">
              <w:rPr>
                <w:rFonts w:ascii="Times New Roman" w:eastAsiaTheme="minorEastAsia" w:hAnsi="Times New Roman"/>
                <w:i/>
                <w:sz w:val="24"/>
                <w:szCs w:val="24"/>
              </w:rPr>
              <w:t xml:space="preserve"> </w:t>
            </w:r>
            <w:r w:rsidR="00B43581">
              <w:rPr>
                <w:rFonts w:ascii="Times New Roman" w:eastAsiaTheme="minorEastAsia" w:hAnsi="Times New Roman"/>
                <w:sz w:val="24"/>
                <w:szCs w:val="24"/>
              </w:rPr>
              <w:t xml:space="preserve">where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x = α,  x = β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and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x = γ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repectively.</m:t>
              </m:r>
            </m:oMath>
          </w:p>
        </w:tc>
        <w:tc>
          <w:tcPr>
            <w:tcW w:w="1101" w:type="dxa"/>
          </w:tcPr>
          <w:p w14:paraId="48EAB1AD" w14:textId="77777777" w:rsidR="008D7248" w:rsidRPr="003A09E1" w:rsidRDefault="008D7248" w:rsidP="0095458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458F" w:rsidRPr="003A09E1" w14:paraId="08882ED3" w14:textId="77777777" w:rsidTr="00D4542F">
        <w:trPr>
          <w:cantSplit/>
          <w:trHeight w:val="851"/>
        </w:trPr>
        <w:tc>
          <w:tcPr>
            <w:tcW w:w="817" w:type="dxa"/>
          </w:tcPr>
          <w:p w14:paraId="6CCDD90C" w14:textId="676486CA" w:rsidR="0095458F" w:rsidRDefault="0095458F" w:rsidP="0095458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300C980C" w14:textId="4BBF8202" w:rsidR="0095458F" w:rsidRPr="00EB39F2" w:rsidRDefault="0095458F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   </w:t>
            </w:r>
            <w:r w:rsidR="00B43581">
              <w:rPr>
                <w:rFonts w:ascii="Times New Roman" w:hAnsi="Times New Roman"/>
                <w:sz w:val="24"/>
                <w:szCs w:val="24"/>
              </w:rPr>
              <w:t xml:space="preserve">  Show that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α, β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γ</m:t>
              </m:r>
            </m:oMath>
            <w:r w:rsidR="00B43581">
              <w:rPr>
                <w:rFonts w:ascii="Times New Roman" w:eastAsiaTheme="minorEastAsia" w:hAnsi="Times New Roman"/>
                <w:sz w:val="24"/>
                <w:szCs w:val="24"/>
              </w:rPr>
              <w:t xml:space="preserve"> are the roots of the equation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- 4x + 1 = 0.</m:t>
              </m:r>
            </m:oMath>
          </w:p>
        </w:tc>
        <w:tc>
          <w:tcPr>
            <w:tcW w:w="1101" w:type="dxa"/>
          </w:tcPr>
          <w:p w14:paraId="6E31D368" w14:textId="447394E3" w:rsidR="0095458F" w:rsidRPr="003A09E1" w:rsidRDefault="00322ED1" w:rsidP="0095458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5458F" w:rsidRPr="003A09E1" w14:paraId="4776DBD7" w14:textId="77777777" w:rsidTr="00D4542F">
        <w:trPr>
          <w:cantSplit/>
          <w:trHeight w:val="851"/>
        </w:trPr>
        <w:tc>
          <w:tcPr>
            <w:tcW w:w="817" w:type="dxa"/>
          </w:tcPr>
          <w:p w14:paraId="6B7919CF" w14:textId="77777777" w:rsidR="0095458F" w:rsidRDefault="0095458F" w:rsidP="0095458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1FE00D24" w14:textId="2E07E1DC" w:rsidR="0095458F" w:rsidRPr="00EB39F2" w:rsidRDefault="0095458F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(ii)     </w:t>
            </w:r>
            <w:r w:rsidR="00B43581">
              <w:rPr>
                <w:rFonts w:ascii="Times New Roman" w:hAnsi="Times New Roman"/>
                <w:sz w:val="24"/>
                <w:szCs w:val="24"/>
              </w:rPr>
              <w:t xml:space="preserve">Find the polynomial equation which has roots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and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="00B43581"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</w:p>
        </w:tc>
        <w:tc>
          <w:tcPr>
            <w:tcW w:w="1101" w:type="dxa"/>
          </w:tcPr>
          <w:p w14:paraId="7164EA21" w14:textId="31D3C332" w:rsidR="0095458F" w:rsidRPr="003A09E1" w:rsidRDefault="00322ED1" w:rsidP="0095458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B43581" w:rsidRPr="003A09E1" w14:paraId="6C607DC8" w14:textId="77777777" w:rsidTr="00D4542F">
        <w:trPr>
          <w:cantSplit/>
          <w:trHeight w:val="851"/>
        </w:trPr>
        <w:tc>
          <w:tcPr>
            <w:tcW w:w="817" w:type="dxa"/>
          </w:tcPr>
          <w:p w14:paraId="2A25FD56" w14:textId="77777777" w:rsidR="00B43581" w:rsidRDefault="00B43581" w:rsidP="0095458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0E748438" w14:textId="0CEB6331" w:rsidR="00B43581" w:rsidRPr="00322ED1" w:rsidRDefault="00B43581" w:rsidP="0095458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(iii) </w:t>
            </w:r>
            <w:r w:rsidR="00322ED1">
              <w:rPr>
                <w:rFonts w:ascii="Times New Roman" w:hAnsi="Times New Roman"/>
                <w:sz w:val="24"/>
                <w:szCs w:val="24"/>
              </w:rPr>
              <w:t xml:space="preserve">   Find the numerical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="00322ED1">
              <w:rPr>
                <w:rFonts w:ascii="Times New Roman" w:eastAsiaTheme="minorEastAsia" w:hAnsi="Times New Roman"/>
                <w:sz w:val="24"/>
                <w:szCs w:val="24"/>
              </w:rPr>
              <w:t xml:space="preserve">, given that </w:t>
            </w:r>
            <w:r w:rsidR="00322ED1">
              <w:rPr>
                <w:rFonts w:ascii="Times New Roman" w:eastAsiaTheme="minorEastAsia" w:hAnsi="Times New Roman"/>
                <w:i/>
                <w:sz w:val="24"/>
                <w:szCs w:val="24"/>
              </w:rPr>
              <w:t>O</w:t>
            </w:r>
            <w:r w:rsidR="00322ED1">
              <w:rPr>
                <w:rFonts w:ascii="Times New Roman" w:eastAsiaTheme="minorEastAsia" w:hAnsi="Times New Roman"/>
                <w:sz w:val="24"/>
                <w:szCs w:val="24"/>
              </w:rPr>
              <w:t xml:space="preserve"> is the origin.</w:t>
            </w:r>
          </w:p>
        </w:tc>
        <w:tc>
          <w:tcPr>
            <w:tcW w:w="1101" w:type="dxa"/>
          </w:tcPr>
          <w:p w14:paraId="2700FFC2" w14:textId="23F42604" w:rsidR="00B43581" w:rsidRPr="003A09E1" w:rsidRDefault="00322ED1" w:rsidP="0095458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95458F" w:rsidRPr="003A09E1" w14:paraId="3A220C89" w14:textId="77777777" w:rsidTr="00D4542F">
        <w:trPr>
          <w:cantSplit/>
          <w:trHeight w:val="851"/>
        </w:trPr>
        <w:tc>
          <w:tcPr>
            <w:tcW w:w="817" w:type="dxa"/>
          </w:tcPr>
          <w:p w14:paraId="6F8CC083" w14:textId="77777777" w:rsidR="0095458F" w:rsidRPr="003A09E1" w:rsidRDefault="0095458F" w:rsidP="0095458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(c)</w:t>
            </w:r>
          </w:p>
        </w:tc>
        <w:tc>
          <w:tcPr>
            <w:tcW w:w="9072" w:type="dxa"/>
          </w:tcPr>
          <w:p w14:paraId="1D3F5C34" w14:textId="7C256CB6" w:rsidR="00882BB5" w:rsidRDefault="00DE037B" w:rsidP="004B4666">
            <w:pPr>
              <w:spacing w:after="120" w:line="240" w:lineRule="auto"/>
              <w:ind w:left="964" w:hanging="964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Prove that the line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 = mx + b</m:t>
              </m:r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will touch the </w:t>
            </w:r>
            <w:r w:rsidR="00ED1FB6">
              <w:rPr>
                <w:rFonts w:ascii="Times New Roman" w:eastAsiaTheme="minorEastAsia" w:hAnsi="Times New Roman"/>
                <w:sz w:val="24"/>
                <w:szCs w:val="24"/>
              </w:rPr>
              <w:t>r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ectangular </w:t>
            </w:r>
            <w:r w:rsidR="00ED1FB6">
              <w:rPr>
                <w:rFonts w:ascii="Times New Roman" w:eastAsiaTheme="minorEastAsia" w:hAnsi="Times New Roman"/>
                <w:sz w:val="24"/>
                <w:szCs w:val="24"/>
              </w:rPr>
              <w:t>h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yperbola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xy 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if </w:t>
            </w:r>
            <w:r w:rsidR="00882BB5">
              <w:rPr>
                <w:rFonts w:ascii="Times New Roman" w:eastAsiaTheme="minorEastAsia" w:hAnsi="Times New Roman"/>
                <w:sz w:val="24"/>
                <w:szCs w:val="24"/>
              </w:rPr>
              <w:t xml:space="preserve">  </w:t>
            </w:r>
          </w:p>
          <w:p w14:paraId="05C244A6" w14:textId="5AA59483" w:rsidR="00DE037B" w:rsidRPr="004B4666" w:rsidRDefault="00DE037B" w:rsidP="004B4666">
            <w:pPr>
              <w:spacing w:after="120" w:line="240" w:lineRule="auto"/>
              <w:ind w:left="964" w:hanging="964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 -4m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1101" w:type="dxa"/>
          </w:tcPr>
          <w:p w14:paraId="08D04CE1" w14:textId="3454CE11" w:rsidR="0095458F" w:rsidRPr="003A09E1" w:rsidRDefault="00DE037B" w:rsidP="0095458F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70E06" w:rsidRPr="003A09E1" w14:paraId="42FE3CBD" w14:textId="77777777" w:rsidTr="00D4542F">
        <w:trPr>
          <w:cantSplit/>
          <w:trHeight w:val="851"/>
        </w:trPr>
        <w:tc>
          <w:tcPr>
            <w:tcW w:w="817" w:type="dxa"/>
            <w:vAlign w:val="center"/>
          </w:tcPr>
          <w:p w14:paraId="753CB2EE" w14:textId="77777777" w:rsidR="00D70E06" w:rsidRDefault="00D70E06" w:rsidP="00327648">
            <w:pPr>
              <w:tabs>
                <w:tab w:val="left" w:pos="-284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  <w:vAlign w:val="center"/>
          </w:tcPr>
          <w:p w14:paraId="34A94D8C" w14:textId="77777777" w:rsidR="00D70E06" w:rsidRDefault="00D70E06" w:rsidP="003276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End of Question 15</w:t>
            </w:r>
          </w:p>
        </w:tc>
        <w:tc>
          <w:tcPr>
            <w:tcW w:w="1101" w:type="dxa"/>
            <w:vAlign w:val="center"/>
          </w:tcPr>
          <w:p w14:paraId="5E10BBB7" w14:textId="77777777" w:rsidR="00D70E06" w:rsidRPr="003A09E1" w:rsidRDefault="00D70E06" w:rsidP="003276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E6CEFA9" w14:textId="77777777" w:rsidR="00127940" w:rsidRDefault="00127940">
      <w:pPr>
        <w:spacing w:after="0" w:line="240" w:lineRule="auto"/>
        <w:rPr>
          <w:rFonts w:asciiTheme="minorHAnsi" w:hAnsiTheme="minorHAnsi" w:cstheme="minorHAnsi"/>
          <w:sz w:val="28"/>
        </w:rPr>
      </w:pPr>
    </w:p>
    <w:p w14:paraId="2432E76F" w14:textId="77777777" w:rsidR="00127940" w:rsidRDefault="00127940">
      <w:pPr>
        <w:spacing w:after="0" w:line="240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tbl>
      <w:tblPr>
        <w:tblStyle w:val="TableGrid1"/>
        <w:tblW w:w="10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817"/>
        <w:gridCol w:w="9072"/>
        <w:gridCol w:w="1101"/>
      </w:tblGrid>
      <w:tr w:rsidR="00127940" w:rsidRPr="003A09E1" w14:paraId="212369A9" w14:textId="77777777" w:rsidTr="00D4542F">
        <w:trPr>
          <w:cantSplit/>
          <w:trHeight w:val="266"/>
        </w:trPr>
        <w:tc>
          <w:tcPr>
            <w:tcW w:w="9889" w:type="dxa"/>
            <w:gridSpan w:val="2"/>
          </w:tcPr>
          <w:p w14:paraId="4FE55A46" w14:textId="65E09293" w:rsidR="00127940" w:rsidRPr="003A09E1" w:rsidRDefault="00127940" w:rsidP="0012794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206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Question 1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  <w:r w:rsidR="00CF36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(15 marks) Use a new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writing booklet.</w:t>
            </w:r>
          </w:p>
        </w:tc>
        <w:tc>
          <w:tcPr>
            <w:tcW w:w="1101" w:type="dxa"/>
          </w:tcPr>
          <w:p w14:paraId="2CC51E2D" w14:textId="738C8890" w:rsidR="00127940" w:rsidRPr="003A09E1" w:rsidRDefault="00127940" w:rsidP="003276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5458F" w:rsidRPr="003A09E1" w14:paraId="3BED20C8" w14:textId="77777777" w:rsidTr="00D4542F">
        <w:trPr>
          <w:cantSplit/>
          <w:trHeight w:val="851"/>
        </w:trPr>
        <w:tc>
          <w:tcPr>
            <w:tcW w:w="817" w:type="dxa"/>
          </w:tcPr>
          <w:p w14:paraId="66992C8B" w14:textId="77777777" w:rsidR="0095458F" w:rsidRPr="003A09E1" w:rsidRDefault="0095458F" w:rsidP="0095458F">
            <w:pPr>
              <w:spacing w:after="0" w:line="240" w:lineRule="auto"/>
              <w:ind w:right="-149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9072" w:type="dxa"/>
          </w:tcPr>
          <w:p w14:paraId="29ECE104" w14:textId="56274118" w:rsidR="0069524A" w:rsidRPr="0069524A" w:rsidRDefault="0095458F" w:rsidP="00171CAB">
            <w:pPr>
              <w:ind w:left="851" w:right="663" w:hanging="851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    </w:t>
            </w:r>
            <w:r w:rsidR="0069524A" w:rsidRPr="0069524A">
              <w:rPr>
                <w:rFonts w:ascii="Times New Roman" w:hAnsi="Times New Roman" w:cs="Times New Roman"/>
                <w:sz w:val="24"/>
                <w:lang w:val="en-US"/>
              </w:rPr>
              <w:t xml:space="preserve">A particle of mass </w:t>
            </w:r>
            <w:r w:rsidR="0069524A" w:rsidRPr="0069524A">
              <w:rPr>
                <w:rFonts w:ascii="Times New Roman" w:hAnsi="Times New Roman" w:cs="Times New Roman"/>
                <w:i/>
                <w:sz w:val="24"/>
                <w:lang w:val="en-US"/>
              </w:rPr>
              <w:t>m</w:t>
            </w:r>
            <w:r w:rsidR="0069524A" w:rsidRPr="0069524A">
              <w:rPr>
                <w:rFonts w:ascii="Times New Roman" w:hAnsi="Times New Roman" w:cs="Times New Roman"/>
                <w:sz w:val="24"/>
                <w:lang w:val="en-US"/>
              </w:rPr>
              <w:t xml:space="preserve"> travels with a constant speed </w:t>
            </w:r>
            <w:r w:rsidR="0069524A" w:rsidRPr="0069524A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v </w:t>
            </w:r>
            <w:r w:rsidR="0069524A" w:rsidRPr="00B11301">
              <w:rPr>
                <w:rFonts w:ascii="Times New Roman" w:hAnsi="Times New Roman" w:cs="Times New Roman"/>
                <w:sz w:val="24"/>
                <w:lang w:val="en-US"/>
              </w:rPr>
              <w:t>m/s</w:t>
            </w:r>
            <w:r w:rsidR="0069524A" w:rsidRPr="0069524A">
              <w:rPr>
                <w:rFonts w:ascii="Times New Roman" w:hAnsi="Times New Roman" w:cs="Times New Roman"/>
                <w:sz w:val="24"/>
                <w:lang w:val="en-US"/>
              </w:rPr>
              <w:t xml:space="preserve"> in a horizontal</w:t>
            </w:r>
            <w:r w:rsidR="00695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9524A" w:rsidRPr="0069524A">
              <w:rPr>
                <w:rFonts w:ascii="Times New Roman" w:hAnsi="Times New Roman" w:cs="Times New Roman"/>
                <w:sz w:val="24"/>
                <w:lang w:val="en-US"/>
              </w:rPr>
              <w:t xml:space="preserve">circle of radius </w:t>
            </w:r>
            <w:r w:rsidR="0069524A" w:rsidRPr="0069524A">
              <w:rPr>
                <w:rFonts w:ascii="Times New Roman" w:hAnsi="Times New Roman" w:cs="Times New Roman"/>
                <w:i/>
                <w:sz w:val="24"/>
                <w:lang w:val="en-US"/>
              </w:rPr>
              <w:t>r</w:t>
            </w:r>
            <w:r w:rsidR="0069524A" w:rsidRPr="0069524A">
              <w:rPr>
                <w:rFonts w:ascii="Times New Roman" w:hAnsi="Times New Roman" w:cs="Times New Roman"/>
                <w:sz w:val="24"/>
                <w:lang w:val="en-US"/>
              </w:rPr>
              <w:t xml:space="preserve">, around a track banked at an angle of  </w:t>
            </w:r>
            <w:r w:rsidR="0069524A" w:rsidRPr="0069524A">
              <w:rPr>
                <w:rFonts w:ascii="Times New Roman" w:eastAsia="Calibri" w:hAnsi="Times New Roman" w:cs="Times New Roman"/>
                <w:position w:val="-6"/>
                <w:sz w:val="24"/>
                <w:lang w:val="en-US"/>
              </w:rPr>
              <w:object w:dxaOrig="200" w:dyaOrig="279" w14:anchorId="7FB88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3.5pt" o:ole="">
                  <v:imagedata r:id="rId20" o:title=""/>
                </v:shape>
                <o:OLEObject Type="Embed" ProgID="Equation.3" ShapeID="_x0000_i1025" DrawAspect="Content" ObjectID="_1629618030" r:id="rId21"/>
              </w:object>
            </w:r>
            <w:r w:rsidR="0069524A" w:rsidRPr="0069524A">
              <w:rPr>
                <w:rFonts w:ascii="Times New Roman" w:hAnsi="Times New Roman" w:cs="Times New Roman"/>
                <w:sz w:val="24"/>
                <w:lang w:val="en-US"/>
              </w:rPr>
              <w:t xml:space="preserve"> to the horizontal.</w:t>
            </w:r>
          </w:p>
          <w:p w14:paraId="1832556C" w14:textId="2D38863B" w:rsidR="0069524A" w:rsidRPr="0069524A" w:rsidRDefault="0069524A" w:rsidP="0069524A">
            <w:pPr>
              <w:ind w:left="720" w:right="662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  <w:r w:rsidRPr="0069524A">
              <w:rPr>
                <w:rFonts w:ascii="Times New Roman" w:hAnsi="Times New Roman" w:cs="Times New Roman"/>
                <w:sz w:val="24"/>
                <w:lang w:val="en-US"/>
              </w:rPr>
              <w:t>Show that</w:t>
            </w:r>
            <w:r w:rsidR="005024F9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Pr="0069524A">
              <w:rPr>
                <w:rFonts w:ascii="Times New Roman" w:hAnsi="Times New Roman" w:cs="Times New Roman"/>
                <w:sz w:val="24"/>
                <w:lang w:val="en-US"/>
              </w:rPr>
              <w:t xml:space="preserve"> if there is no tendency for the particle to slip sideways, then</w:t>
            </w:r>
          </w:p>
          <w:p w14:paraId="1D4EBA86" w14:textId="66713D4F" w:rsidR="0095458F" w:rsidRPr="00F57E5F" w:rsidRDefault="0069524A" w:rsidP="00F57E5F">
            <w:pPr>
              <w:ind w:right="662" w:firstLine="720"/>
              <w:rPr>
                <w:rFonts w:ascii="Times New Roman" w:hAnsi="Times New Roman" w:cs="Times New Roman"/>
                <w:sz w:val="24"/>
                <w:lang w:val="en-US"/>
              </w:rPr>
            </w:pPr>
            <w:r w:rsidRPr="0069524A"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69524A"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69524A"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69524A"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69524A">
              <w:rPr>
                <w:rFonts w:ascii="Times New Roman" w:eastAsia="Calibri" w:hAnsi="Times New Roman" w:cs="Times New Roman"/>
                <w:position w:val="-12"/>
                <w:sz w:val="24"/>
                <w:lang w:val="en-US"/>
              </w:rPr>
              <w:object w:dxaOrig="1380" w:dyaOrig="400" w14:anchorId="6555753D">
                <v:shape id="_x0000_i1026" type="#_x0000_t75" style="width:69pt;height:20.25pt" o:ole="">
                  <v:imagedata r:id="rId22" o:title=""/>
                </v:shape>
                <o:OLEObject Type="Embed" ProgID="Equation.DSMT4" ShapeID="_x0000_i1026" DrawAspect="Content" ObjectID="_1629618031" r:id="rId23"/>
              </w:object>
            </w:r>
          </w:p>
        </w:tc>
        <w:tc>
          <w:tcPr>
            <w:tcW w:w="1101" w:type="dxa"/>
          </w:tcPr>
          <w:p w14:paraId="70565AFA" w14:textId="715FEFC6" w:rsidR="0095458F" w:rsidRPr="003A09E1" w:rsidRDefault="0069524A" w:rsidP="0095458F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57E5F" w:rsidRPr="003A09E1" w14:paraId="0909905D" w14:textId="77777777" w:rsidTr="00D4542F">
        <w:trPr>
          <w:cantSplit/>
          <w:trHeight w:val="851"/>
        </w:trPr>
        <w:tc>
          <w:tcPr>
            <w:tcW w:w="817" w:type="dxa"/>
          </w:tcPr>
          <w:p w14:paraId="54CF6F38" w14:textId="77777777" w:rsidR="00F57E5F" w:rsidRPr="003A09E1" w:rsidRDefault="00F57E5F" w:rsidP="00F57E5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25214EBA" w14:textId="6A40FFE9" w:rsidR="00E30EAE" w:rsidRDefault="00F57E5F" w:rsidP="00E30EAE">
            <w:pPr>
              <w:spacing w:after="120" w:line="240" w:lineRule="auto"/>
              <w:ind w:left="851" w:hanging="851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(ii)    </w:t>
            </w:r>
            <w:r w:rsidR="00895ECA">
              <w:rPr>
                <w:rFonts w:ascii="Times New Roman" w:hAnsi="Times New Roman"/>
                <w:sz w:val="24"/>
                <w:szCs w:val="24"/>
              </w:rPr>
              <w:t>A vehicle is travelling around a circular curve of radius 500 metres. The distance</w:t>
            </w:r>
            <w:r w:rsidR="001F11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5ECA">
              <w:rPr>
                <w:rFonts w:ascii="Times New Roman" w:hAnsi="Times New Roman"/>
                <w:sz w:val="24"/>
                <w:szCs w:val="24"/>
              </w:rPr>
              <w:t>between the wheel</w:t>
            </w:r>
            <w:r w:rsidR="00E80449">
              <w:rPr>
                <w:rFonts w:ascii="Times New Roman" w:hAnsi="Times New Roman"/>
                <w:sz w:val="24"/>
                <w:szCs w:val="24"/>
              </w:rPr>
              <w:t>s</w:t>
            </w:r>
            <w:r w:rsidR="00895ECA">
              <w:rPr>
                <w:rFonts w:ascii="Times New Roman" w:hAnsi="Times New Roman"/>
                <w:sz w:val="24"/>
                <w:szCs w:val="24"/>
              </w:rPr>
              <w:t xml:space="preserve"> of the vehicle is 2 metres. When travelling at 72 </w:t>
            </w:r>
            <w:r w:rsidR="00895ECA" w:rsidRPr="00B11301">
              <w:rPr>
                <w:rFonts w:ascii="Times New Roman" w:hAnsi="Times New Roman"/>
                <w:sz w:val="24"/>
                <w:szCs w:val="24"/>
              </w:rPr>
              <w:t>km/h</w:t>
            </w:r>
            <w:r w:rsidR="00895ECA">
              <w:rPr>
                <w:rFonts w:ascii="Times New Roman" w:hAnsi="Times New Roman"/>
                <w:sz w:val="24"/>
                <w:szCs w:val="24"/>
              </w:rPr>
              <w:t>, there is no</w:t>
            </w:r>
            <w:r w:rsidR="001F11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5ECA">
              <w:rPr>
                <w:rFonts w:ascii="Times New Roman" w:hAnsi="Times New Roman"/>
                <w:sz w:val="24"/>
                <w:szCs w:val="24"/>
              </w:rPr>
              <w:t>tend</w:t>
            </w:r>
            <w:r w:rsidR="001F1106">
              <w:rPr>
                <w:rFonts w:ascii="Times New Roman" w:hAnsi="Times New Roman"/>
                <w:sz w:val="24"/>
                <w:szCs w:val="24"/>
              </w:rPr>
              <w:t>e</w:t>
            </w:r>
            <w:r w:rsidR="00895ECA">
              <w:rPr>
                <w:rFonts w:ascii="Times New Roman" w:hAnsi="Times New Roman"/>
                <w:sz w:val="24"/>
                <w:szCs w:val="24"/>
              </w:rPr>
              <w:t>nc</w:t>
            </w:r>
            <w:r w:rsidR="001F1106">
              <w:rPr>
                <w:rFonts w:ascii="Times New Roman" w:hAnsi="Times New Roman"/>
                <w:sz w:val="24"/>
                <w:szCs w:val="24"/>
              </w:rPr>
              <w:t>y</w:t>
            </w:r>
            <w:r w:rsidR="00895ECA">
              <w:rPr>
                <w:rFonts w:ascii="Times New Roman" w:hAnsi="Times New Roman"/>
                <w:sz w:val="24"/>
                <w:szCs w:val="24"/>
              </w:rPr>
              <w:t xml:space="preserve"> for the vehicle to slide.  Using </w:t>
            </w:r>
            <w:r w:rsidR="00895ECA">
              <w:rPr>
                <w:rFonts w:ascii="Times New Roman" w:hAnsi="Times New Roman"/>
                <w:i/>
                <w:sz w:val="24"/>
                <w:szCs w:val="24"/>
              </w:rPr>
              <w:t>g</w:t>
            </w:r>
            <w:r w:rsidR="00895ECA">
              <w:rPr>
                <w:rFonts w:ascii="Times New Roman" w:hAnsi="Times New Roman"/>
                <w:sz w:val="24"/>
                <w:szCs w:val="24"/>
              </w:rPr>
              <w:t xml:space="preserve"> = 10 </w:t>
            </w:r>
            <w:r w:rsidR="00895ECA" w:rsidRPr="00B11301">
              <w:rPr>
                <w:rFonts w:ascii="Times New Roman" w:hAnsi="Times New Roman"/>
                <w:sz w:val="24"/>
                <w:szCs w:val="24"/>
              </w:rPr>
              <w:t>m/s</w:t>
            </w:r>
            <w:r w:rsidR="003D6069" w:rsidRPr="003D6069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895EC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14:paraId="4E2CB436" w14:textId="379AE400" w:rsidR="00F57E5F" w:rsidRDefault="00E30EAE" w:rsidP="001F1106">
            <w:pPr>
              <w:spacing w:after="120" w:line="240" w:lineRule="auto"/>
              <w:ind w:left="1134" w:hanging="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616F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57E5F">
              <w:rPr>
                <w:rFonts w:ascii="Times New Roman" w:hAnsi="Times New Roman"/>
                <w:sz w:val="24"/>
                <w:szCs w:val="24"/>
              </w:rPr>
              <w:t>At what angle is the road inclined to the horizontal, correct to the nearest degree?</w:t>
            </w:r>
          </w:p>
          <w:p w14:paraId="34EA9BC0" w14:textId="7623958A" w:rsidR="0036618C" w:rsidRPr="0036618C" w:rsidRDefault="0036618C" w:rsidP="001F1106">
            <w:pPr>
              <w:spacing w:after="120" w:line="240" w:lineRule="auto"/>
              <w:ind w:left="1134" w:hanging="1134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01" w:type="dxa"/>
          </w:tcPr>
          <w:p w14:paraId="2765D783" w14:textId="1BCA9E56" w:rsidR="00F57E5F" w:rsidRPr="003A09E1" w:rsidRDefault="00F57E5F" w:rsidP="00F57E5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F57E5F" w:rsidRPr="003A09E1" w14:paraId="188A3B9E" w14:textId="77777777" w:rsidTr="00D4542F">
        <w:trPr>
          <w:cantSplit/>
          <w:trHeight w:val="851"/>
        </w:trPr>
        <w:tc>
          <w:tcPr>
            <w:tcW w:w="817" w:type="dxa"/>
          </w:tcPr>
          <w:p w14:paraId="4EF3F61C" w14:textId="77777777" w:rsidR="00F57E5F" w:rsidRPr="003A09E1" w:rsidRDefault="00F57E5F" w:rsidP="00F57E5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0A440910" w14:textId="4C29A898" w:rsidR="00F57E5F" w:rsidRPr="004031EE" w:rsidRDefault="004031EE" w:rsidP="004031EE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(iii) </w:t>
            </w:r>
            <w:r w:rsidR="0089214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6F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57E5F" w:rsidRPr="004031EE">
              <w:rPr>
                <w:rFonts w:ascii="Times New Roman" w:hAnsi="Times New Roman"/>
                <w:sz w:val="24"/>
                <w:szCs w:val="24"/>
              </w:rPr>
              <w:t xml:space="preserve">What is the distance of the outer wheels above the inner wheels? </w:t>
            </w:r>
          </w:p>
          <w:p w14:paraId="116EECA4" w14:textId="071AEC3B" w:rsidR="00F57E5F" w:rsidRPr="00616F66" w:rsidRDefault="00616F66" w:rsidP="00616F66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="00F57E5F" w:rsidRPr="00616F66">
              <w:rPr>
                <w:rFonts w:ascii="Times New Roman" w:hAnsi="Times New Roman"/>
                <w:sz w:val="24"/>
                <w:szCs w:val="24"/>
              </w:rPr>
              <w:t xml:space="preserve">(Give answer correct to the nearest cm)  </w:t>
            </w:r>
          </w:p>
          <w:p w14:paraId="00355E1A" w14:textId="6B395496" w:rsidR="00E221A8" w:rsidRPr="00F57E5F" w:rsidRDefault="00E221A8" w:rsidP="00F57E5F">
            <w:pPr>
              <w:pStyle w:val="ListParagraph"/>
              <w:spacing w:after="120" w:line="240" w:lineRule="auto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A67BB54" w14:textId="0477A631" w:rsidR="00F57E5F" w:rsidRPr="003A09E1" w:rsidRDefault="00F57E5F" w:rsidP="00F57E5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57E5F" w:rsidRPr="003A09E1" w14:paraId="75418CE0" w14:textId="77777777" w:rsidTr="001A4AE9">
        <w:trPr>
          <w:cantSplit/>
          <w:trHeight w:val="794"/>
        </w:trPr>
        <w:tc>
          <w:tcPr>
            <w:tcW w:w="817" w:type="dxa"/>
          </w:tcPr>
          <w:p w14:paraId="0A1DE3CA" w14:textId="77777777" w:rsidR="00F57E5F" w:rsidRPr="003A09E1" w:rsidRDefault="00F57E5F" w:rsidP="00E1162A">
            <w:pPr>
              <w:spacing w:after="0" w:line="240" w:lineRule="auto"/>
              <w:ind w:left="720" w:right="-147" w:hanging="72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9072" w:type="dxa"/>
          </w:tcPr>
          <w:p w14:paraId="063A9AA7" w14:textId="69D2613F" w:rsidR="00582898" w:rsidRDefault="00C61704" w:rsidP="001A4AE9">
            <w:pPr>
              <w:spacing w:after="120" w:line="240" w:lineRule="auto"/>
              <w:ind w:right="5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particle of mass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moves along the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="00FE293A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axis</w:t>
            </w:r>
            <w:r w:rsidR="002D01FA">
              <w:rPr>
                <w:rFonts w:ascii="Times New Roman" w:hAnsi="Times New Roman"/>
                <w:sz w:val="24"/>
                <w:szCs w:val="24"/>
              </w:rPr>
              <w:t xml:space="preserve">, beginning at </w:t>
            </w:r>
            <w:r w:rsidR="002D01FA" w:rsidRPr="00582898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="002D01FA">
              <w:rPr>
                <w:rFonts w:ascii="Times New Roman" w:hAnsi="Times New Roman"/>
                <w:sz w:val="24"/>
                <w:szCs w:val="24"/>
              </w:rPr>
              <w:t xml:space="preserve"> = 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37B87BAE" w14:textId="660925F5" w:rsidR="00F57E5F" w:rsidRPr="00C61704" w:rsidRDefault="00C61704" w:rsidP="001A4AE9">
            <w:pPr>
              <w:spacing w:after="120" w:line="240" w:lineRule="auto"/>
              <w:ind w:right="5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 experiences a resistive force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given by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R =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kv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where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a constant and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the velocity </w:t>
            </w:r>
            <w:r w:rsidR="003D6069">
              <w:rPr>
                <w:rFonts w:ascii="Times New Roman" w:hAnsi="Times New Roman"/>
                <w:sz w:val="24"/>
                <w:szCs w:val="24"/>
              </w:rPr>
              <w:t>of the particle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 </w:t>
            </w:r>
            <w:r w:rsidRPr="00C6170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01" w:type="dxa"/>
          </w:tcPr>
          <w:p w14:paraId="3B6D9031" w14:textId="77777777" w:rsidR="00F57E5F" w:rsidRPr="003A09E1" w:rsidRDefault="00F57E5F" w:rsidP="00C61704">
            <w:pPr>
              <w:spacing w:after="12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F57E5F" w:rsidRPr="003A09E1" w14:paraId="7EB932CE" w14:textId="77777777" w:rsidTr="00D4542F">
        <w:trPr>
          <w:cantSplit/>
          <w:trHeight w:val="851"/>
        </w:trPr>
        <w:tc>
          <w:tcPr>
            <w:tcW w:w="817" w:type="dxa"/>
          </w:tcPr>
          <w:p w14:paraId="6EC66ED9" w14:textId="77777777" w:rsidR="00F57E5F" w:rsidRDefault="00F57E5F" w:rsidP="00F57E5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4D97763D" w14:textId="5144BFAA" w:rsidR="00F57E5F" w:rsidRPr="00C61704" w:rsidRDefault="00F57E5F" w:rsidP="00F57E5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    </w:t>
            </w:r>
            <w:r w:rsidR="001A4AE9" w:rsidRPr="00C61704">
              <w:rPr>
                <w:rFonts w:ascii="Times New Roman" w:hAnsi="Times New Roman"/>
                <w:sz w:val="24"/>
                <w:szCs w:val="24"/>
              </w:rPr>
              <w:t>Show that</w:t>
            </w:r>
            <w:r w:rsidR="001A4A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61704">
              <w:rPr>
                <w:rFonts w:ascii="Times New Roman" w:hAnsi="Times New Roman"/>
                <w:sz w:val="24"/>
                <w:szCs w:val="24"/>
              </w:rPr>
              <w:t xml:space="preserve">its speed </w:t>
            </w:r>
            <w:r w:rsidR="00C61704">
              <w:rPr>
                <w:rFonts w:ascii="Times New Roman" w:hAnsi="Times New Roman"/>
                <w:i/>
                <w:sz w:val="24"/>
                <w:szCs w:val="24"/>
              </w:rPr>
              <w:t>v</w:t>
            </w:r>
            <w:r w:rsidR="00C61704">
              <w:rPr>
                <w:rFonts w:ascii="Times New Roman" w:hAnsi="Times New Roman"/>
                <w:sz w:val="24"/>
                <w:szCs w:val="24"/>
              </w:rPr>
              <w:t xml:space="preserve">, is given by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v 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sup>
              </m:sSup>
            </m:oMath>
            <w:r w:rsidR="00C61704">
              <w:rPr>
                <w:rFonts w:ascii="Times New Roman" w:eastAsiaTheme="minorEastAsia" w:hAnsi="Times New Roman"/>
                <w:sz w:val="24"/>
                <w:szCs w:val="24"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C61704">
              <w:rPr>
                <w:rFonts w:ascii="Times New Roman" w:eastAsiaTheme="minorEastAsia" w:hAnsi="Times New Roman"/>
                <w:sz w:val="24"/>
                <w:szCs w:val="24"/>
              </w:rPr>
              <w:t xml:space="preserve"> is the initial speed.</w:t>
            </w:r>
          </w:p>
        </w:tc>
        <w:tc>
          <w:tcPr>
            <w:tcW w:w="1101" w:type="dxa"/>
          </w:tcPr>
          <w:p w14:paraId="469FE24B" w14:textId="5CBAF4AE" w:rsidR="00F57E5F" w:rsidRPr="003A09E1" w:rsidRDefault="00B078D6" w:rsidP="00F57E5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57E5F" w:rsidRPr="003A09E1" w14:paraId="5CBEFF09" w14:textId="77777777" w:rsidTr="00995A45">
        <w:trPr>
          <w:cantSplit/>
          <w:trHeight w:val="1191"/>
        </w:trPr>
        <w:tc>
          <w:tcPr>
            <w:tcW w:w="817" w:type="dxa"/>
          </w:tcPr>
          <w:p w14:paraId="21DF07B1" w14:textId="77777777" w:rsidR="00F57E5F" w:rsidRDefault="00F57E5F" w:rsidP="00F57E5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236664F4" w14:textId="3746C968" w:rsidR="00603362" w:rsidRPr="00603362" w:rsidRDefault="00603362" w:rsidP="00603362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(ii)    </w:t>
            </w:r>
            <w:r w:rsidR="001A4AE9" w:rsidRPr="00603362">
              <w:rPr>
                <w:rFonts w:ascii="Times New Roman" w:hAnsi="Times New Roman"/>
                <w:sz w:val="24"/>
                <w:szCs w:val="24"/>
              </w:rPr>
              <w:t xml:space="preserve">Show that </w:t>
            </w:r>
            <w:r w:rsidR="00C61704" w:rsidRPr="00603362">
              <w:rPr>
                <w:rFonts w:ascii="Times New Roman" w:hAnsi="Times New Roman"/>
                <w:sz w:val="24"/>
                <w:szCs w:val="24"/>
              </w:rPr>
              <w:t>the dis</w:t>
            </w:r>
            <w:r w:rsidR="00A539E4">
              <w:rPr>
                <w:rFonts w:ascii="Times New Roman" w:hAnsi="Times New Roman"/>
                <w:sz w:val="24"/>
                <w:szCs w:val="24"/>
              </w:rPr>
              <w:t xml:space="preserve">placement </w:t>
            </w:r>
            <w:r w:rsidR="00AB44BD">
              <w:rPr>
                <w:rFonts w:ascii="Times New Roman" w:hAnsi="Times New Roman"/>
                <w:sz w:val="24"/>
                <w:szCs w:val="24"/>
              </w:rPr>
              <w:t>(</w:t>
            </w:r>
            <w:r w:rsidR="00AB44BD" w:rsidRPr="00AB44BD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="00AB44BD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A539E4">
              <w:rPr>
                <w:rFonts w:ascii="Times New Roman" w:hAnsi="Times New Roman"/>
                <w:sz w:val="24"/>
                <w:szCs w:val="24"/>
              </w:rPr>
              <w:t>of the particle after</w:t>
            </w:r>
            <w:r w:rsidR="00C61704" w:rsidRPr="00603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61704" w:rsidRPr="00603362"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 w:rsidR="00C61704" w:rsidRPr="00603362">
              <w:rPr>
                <w:rFonts w:ascii="Times New Roman" w:hAnsi="Times New Roman"/>
                <w:sz w:val="24"/>
                <w:szCs w:val="24"/>
              </w:rPr>
              <w:t xml:space="preserve"> seconds is given by</w:t>
            </w:r>
          </w:p>
          <w:p w14:paraId="0436D8B6" w14:textId="65770E24" w:rsidR="00F57E5F" w:rsidRPr="00603362" w:rsidRDefault="00C61704" w:rsidP="00603362">
            <w:pPr>
              <w:pStyle w:val="ListParagraph"/>
              <w:spacing w:after="120" w:line="240" w:lineRule="auto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603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x 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1 -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sup>
                  </m:sSup>
                </m:e>
              </m:d>
            </m:oMath>
            <w:r w:rsidRPr="00603362"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</w:p>
        </w:tc>
        <w:tc>
          <w:tcPr>
            <w:tcW w:w="1101" w:type="dxa"/>
          </w:tcPr>
          <w:p w14:paraId="47247590" w14:textId="381CAC86" w:rsidR="00F57E5F" w:rsidRPr="003A09E1" w:rsidRDefault="00F35B84" w:rsidP="00F57E5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DE037B" w:rsidRPr="003A09E1" w14:paraId="5BC5117B" w14:textId="77777777" w:rsidTr="00D4542F">
        <w:trPr>
          <w:cantSplit/>
          <w:trHeight w:val="851"/>
        </w:trPr>
        <w:tc>
          <w:tcPr>
            <w:tcW w:w="817" w:type="dxa"/>
          </w:tcPr>
          <w:p w14:paraId="29A0AE89" w14:textId="77777777" w:rsidR="00DE037B" w:rsidRDefault="00DE037B" w:rsidP="00F57E5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14549836" w14:textId="3E82A356" w:rsidR="00DE037B" w:rsidRDefault="00DE037B" w:rsidP="00F57E5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(iii)   </w:t>
            </w:r>
            <w:r w:rsidR="00603362" w:rsidRPr="00C61704">
              <w:rPr>
                <w:rFonts w:ascii="Times New Roman" w:hAnsi="Times New Roman"/>
                <w:sz w:val="24"/>
                <w:szCs w:val="24"/>
              </w:rPr>
              <w:t>Show that</w:t>
            </w:r>
            <w:r w:rsidR="00603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its limiting position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 is given by</w:t>
            </w:r>
            <w:r w:rsidR="00EC43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4309" w:rsidRPr="00EC4309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oMath>
            <w:r w:rsidRPr="006C086F">
              <w:rPr>
                <w:rFonts w:ascii="Times New Roman" w:eastAsiaTheme="minorEastAsia" w:hAnsi="Times New Roman"/>
                <w:sz w:val="28"/>
                <w:szCs w:val="28"/>
              </w:rPr>
              <w:t>.</w:t>
            </w:r>
          </w:p>
        </w:tc>
        <w:tc>
          <w:tcPr>
            <w:tcW w:w="1101" w:type="dxa"/>
          </w:tcPr>
          <w:p w14:paraId="0C600C50" w14:textId="29AC566D" w:rsidR="00DE037B" w:rsidRDefault="00DE037B" w:rsidP="00F57E5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F1F04" w:rsidRPr="003A09E1" w14:paraId="27FB8BC1" w14:textId="77777777" w:rsidTr="00D4542F">
        <w:trPr>
          <w:cantSplit/>
          <w:trHeight w:val="851"/>
        </w:trPr>
        <w:tc>
          <w:tcPr>
            <w:tcW w:w="817" w:type="dxa"/>
          </w:tcPr>
          <w:p w14:paraId="6DB52E57" w14:textId="77777777" w:rsidR="00FF1F04" w:rsidRDefault="00FF1F04" w:rsidP="00F57E5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5ABFC221" w14:textId="31276714" w:rsidR="00FF1F04" w:rsidRDefault="00FF1F04" w:rsidP="007D64AC">
            <w:pPr>
              <w:spacing w:after="120" w:line="240" w:lineRule="auto"/>
              <w:ind w:left="964" w:hanging="9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2D44">
              <w:rPr>
                <w:rFonts w:ascii="Times New Roman" w:hAnsi="Times New Roman"/>
                <w:b/>
                <w:sz w:val="24"/>
                <w:szCs w:val="24"/>
              </w:rPr>
              <w:t>Question 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212D44">
              <w:rPr>
                <w:rFonts w:ascii="Times New Roman" w:hAnsi="Times New Roman"/>
                <w:b/>
                <w:sz w:val="24"/>
                <w:szCs w:val="24"/>
              </w:rPr>
              <w:t xml:space="preserve"> continues on page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CF36D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01" w:type="dxa"/>
          </w:tcPr>
          <w:p w14:paraId="09875604" w14:textId="77777777" w:rsidR="00FF1F04" w:rsidRDefault="00FF1F04" w:rsidP="00F57E5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1FB7BB0" w14:textId="77777777" w:rsidR="001C68A8" w:rsidRDefault="001C68A8">
      <w:r>
        <w:br w:type="page"/>
      </w:r>
    </w:p>
    <w:tbl>
      <w:tblPr>
        <w:tblStyle w:val="TableGrid1"/>
        <w:tblW w:w="10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817"/>
        <w:gridCol w:w="9072"/>
        <w:gridCol w:w="1101"/>
      </w:tblGrid>
      <w:tr w:rsidR="00FF1F04" w:rsidRPr="003A09E1" w14:paraId="01B12D2E" w14:textId="77777777" w:rsidTr="001C68A8">
        <w:trPr>
          <w:cantSplit/>
          <w:trHeight w:val="454"/>
        </w:trPr>
        <w:tc>
          <w:tcPr>
            <w:tcW w:w="817" w:type="dxa"/>
          </w:tcPr>
          <w:p w14:paraId="673FBE22" w14:textId="178059A3" w:rsidR="00FF1F04" w:rsidRDefault="00FF1F04" w:rsidP="00F57E5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136E1B43" w14:textId="683D6CB5" w:rsidR="00FF1F04" w:rsidRDefault="00FF1F04" w:rsidP="00F57E5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  <w:r w:rsidRPr="00212D44">
              <w:rPr>
                <w:rFonts w:ascii="Times New Roman" w:hAnsi="Times New Roman"/>
                <w:b/>
                <w:sz w:val="24"/>
                <w:szCs w:val="24"/>
              </w:rPr>
              <w:t>Question 1</w:t>
            </w:r>
            <w:r w:rsidR="001C68A8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212D44">
              <w:rPr>
                <w:rFonts w:ascii="Times New Roman" w:hAnsi="Times New Roman"/>
                <w:b/>
                <w:sz w:val="24"/>
                <w:szCs w:val="24"/>
              </w:rPr>
              <w:t xml:space="preserve"> continue</w:t>
            </w:r>
            <w:r w:rsidR="001C68A8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101" w:type="dxa"/>
          </w:tcPr>
          <w:p w14:paraId="021884F4" w14:textId="77777777" w:rsidR="00FF1F04" w:rsidRDefault="00FF1F04" w:rsidP="00F57E5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D633F" w:rsidRPr="003A09E1" w14:paraId="69B1B14B" w14:textId="77777777" w:rsidTr="00D4542F">
        <w:trPr>
          <w:cantSplit/>
          <w:trHeight w:val="851"/>
        </w:trPr>
        <w:tc>
          <w:tcPr>
            <w:tcW w:w="817" w:type="dxa"/>
          </w:tcPr>
          <w:p w14:paraId="59F16859" w14:textId="77777777" w:rsidR="00CD633F" w:rsidRPr="003A09E1" w:rsidRDefault="00CD633F" w:rsidP="00CD633F">
            <w:pPr>
              <w:spacing w:after="0" w:line="240" w:lineRule="auto"/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(c)</w:t>
            </w:r>
          </w:p>
        </w:tc>
        <w:tc>
          <w:tcPr>
            <w:tcW w:w="9072" w:type="dxa"/>
          </w:tcPr>
          <w:p w14:paraId="28BB8299" w14:textId="77777777" w:rsidR="004056FF" w:rsidRPr="00743381" w:rsidRDefault="004056FF" w:rsidP="004056FF">
            <w:pPr>
              <w:rPr>
                <w:rFonts w:ascii="Times New Roman" w:hAnsi="Times New Roman" w:cs="Times New Roman"/>
                <w:sz w:val="24"/>
              </w:rPr>
            </w:pPr>
            <w:r w:rsidRPr="00743381">
              <w:rPr>
                <w:rFonts w:ascii="Times New Roman" w:hAnsi="Times New Roman" w:cs="Times New Roman"/>
                <w:i/>
                <w:sz w:val="24"/>
              </w:rPr>
              <w:t>ABC</w:t>
            </w:r>
            <w:r w:rsidRPr="00743381">
              <w:rPr>
                <w:rFonts w:ascii="Times New Roman" w:hAnsi="Times New Roman" w:cs="Times New Roman"/>
                <w:sz w:val="24"/>
              </w:rPr>
              <w:t xml:space="preserve"> is an equilateral triangle inscribed in a circle. </w:t>
            </w:r>
            <w:r w:rsidRPr="00743381">
              <w:rPr>
                <w:rFonts w:ascii="Times New Roman" w:hAnsi="Times New Roman" w:cs="Times New Roman"/>
                <w:i/>
                <w:sz w:val="24"/>
              </w:rPr>
              <w:t>P</w:t>
            </w:r>
            <w:r w:rsidRPr="00743381">
              <w:rPr>
                <w:rFonts w:ascii="Times New Roman" w:hAnsi="Times New Roman" w:cs="Times New Roman"/>
                <w:sz w:val="24"/>
              </w:rPr>
              <w:t xml:space="preserve"> is a point on the minor arc </w:t>
            </w:r>
            <w:r w:rsidRPr="00743381">
              <w:rPr>
                <w:rFonts w:ascii="Times New Roman" w:hAnsi="Times New Roman" w:cs="Times New Roman"/>
                <w:i/>
                <w:sz w:val="24"/>
              </w:rPr>
              <w:t>BC</w:t>
            </w:r>
            <w:r w:rsidRPr="00743381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14:paraId="3C8DE76C" w14:textId="50B4F5B4" w:rsidR="004056FF" w:rsidRPr="00743381" w:rsidRDefault="007A3894" w:rsidP="004056FF">
            <w:pPr>
              <w:rPr>
                <w:rFonts w:ascii="Times New Roman" w:eastAsiaTheme="minorEastAsia" w:hAnsi="Times New Roman" w:cs="Times New Roman"/>
                <w:i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996160" behindDoc="0" locked="0" layoutInCell="1" allowOverlap="1" wp14:anchorId="174F7474" wp14:editId="6E710F85">
                  <wp:simplePos x="0" y="0"/>
                  <wp:positionH relativeFrom="column">
                    <wp:posOffset>1340485</wp:posOffset>
                  </wp:positionH>
                  <wp:positionV relativeFrom="paragraph">
                    <wp:posOffset>226695</wp:posOffset>
                  </wp:positionV>
                  <wp:extent cx="2535260" cy="265176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Q 16 c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243" cy="266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56FF" w:rsidRPr="00743381">
              <w:rPr>
                <w:rFonts w:ascii="Times New Roman" w:hAnsi="Times New Roman" w:cs="Times New Roman"/>
                <w:sz w:val="24"/>
              </w:rPr>
              <w:t xml:space="preserve">Prove </w:t>
            </w:r>
            <w:r w:rsidR="004056FF">
              <w:rPr>
                <w:rFonts w:ascii="Times New Roman" w:hAnsi="Times New Roman" w:cs="Times New Roman"/>
                <w:sz w:val="24"/>
              </w:rPr>
              <w:t xml:space="preserve">that </w:t>
            </w:r>
            <m:oMath>
              <m:r>
                <w:rPr>
                  <w:rFonts w:ascii="Cambria Math" w:hAnsi="Cambria Math" w:cs="Times New Roman"/>
                  <w:sz w:val="24"/>
                </w:rPr>
                <m:t>PA = PB + PC</m:t>
              </m:r>
            </m:oMath>
            <w:r w:rsidR="004056FF"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3A51FED4" w14:textId="53A7ABBD" w:rsidR="00CD633F" w:rsidRDefault="00CD633F" w:rsidP="00A319A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6ED47631" w14:textId="5154AD62" w:rsidR="004056FF" w:rsidRDefault="004056FF" w:rsidP="00A319A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61330D50" w14:textId="15017454" w:rsidR="004056FF" w:rsidRDefault="004056FF" w:rsidP="00A319A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5CA0C94C" w14:textId="6BF2D1FB" w:rsidR="004056FF" w:rsidRDefault="004056FF" w:rsidP="00A319A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73ED2CCE" w14:textId="1A31CB65" w:rsidR="004056FF" w:rsidRDefault="004056FF" w:rsidP="00A319A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6EFCE9B0" w14:textId="77777777" w:rsidR="004056FF" w:rsidRDefault="004056FF" w:rsidP="00A319A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03AE0E09" w14:textId="77777777" w:rsidR="004056FF" w:rsidRDefault="004056FF" w:rsidP="00A319A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5CEDB555" w14:textId="1BABAB84" w:rsidR="004056FF" w:rsidRDefault="004056FF" w:rsidP="00A319A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3FA5C365" w14:textId="77777777" w:rsidR="004056FF" w:rsidRDefault="004056FF" w:rsidP="00A319A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74074C1C" w14:textId="77777777" w:rsidR="004056FF" w:rsidRDefault="004056FF" w:rsidP="00A319A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  <w:p w14:paraId="1D3D13AC" w14:textId="31B39056" w:rsidR="004056FF" w:rsidRPr="00EB39F2" w:rsidRDefault="004056FF" w:rsidP="00A319AF">
            <w:pPr>
              <w:spacing w:after="120" w:line="240" w:lineRule="auto"/>
              <w:ind w:left="964" w:hanging="9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4B287231" w14:textId="32570976" w:rsidR="00CD633F" w:rsidRPr="003A09E1" w:rsidRDefault="00DE037B" w:rsidP="00CD633F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D633F" w:rsidRPr="003A09E1" w14:paraId="617BC41A" w14:textId="77777777" w:rsidTr="00D4542F">
        <w:trPr>
          <w:cantSplit/>
          <w:trHeight w:val="851"/>
        </w:trPr>
        <w:tc>
          <w:tcPr>
            <w:tcW w:w="817" w:type="dxa"/>
            <w:vAlign w:val="center"/>
          </w:tcPr>
          <w:p w14:paraId="2570EA96" w14:textId="77777777" w:rsidR="00CD633F" w:rsidRDefault="00CD633F" w:rsidP="00CD633F">
            <w:pPr>
              <w:tabs>
                <w:tab w:val="left" w:pos="-284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72" w:type="dxa"/>
            <w:vAlign w:val="center"/>
          </w:tcPr>
          <w:p w14:paraId="77E44BC3" w14:textId="77777777" w:rsidR="00CD633F" w:rsidRDefault="00CD633F" w:rsidP="00CD63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End of Paper</w:t>
            </w:r>
          </w:p>
        </w:tc>
        <w:tc>
          <w:tcPr>
            <w:tcW w:w="1101" w:type="dxa"/>
            <w:vAlign w:val="center"/>
          </w:tcPr>
          <w:p w14:paraId="0C3B7ECA" w14:textId="77777777" w:rsidR="00CD633F" w:rsidRPr="003A09E1" w:rsidRDefault="00CD633F" w:rsidP="00CD63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41F068A" w14:textId="77777777" w:rsidR="004903A0" w:rsidRDefault="00127940" w:rsidP="004903A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p w14:paraId="154AC7F5" w14:textId="5F8952FF" w:rsidR="005458C3" w:rsidRPr="00475572" w:rsidRDefault="00CF36DE" w:rsidP="005458C3">
      <w:pPr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Carlingford High School</w:t>
      </w:r>
    </w:p>
    <w:p w14:paraId="70E5C417" w14:textId="77777777" w:rsidR="005458C3" w:rsidRPr="00475572" w:rsidRDefault="007C7A06" w:rsidP="005458C3">
      <w:pPr>
        <w:spacing w:after="0" w:line="240" w:lineRule="auto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2019</w:t>
      </w:r>
    </w:p>
    <w:p w14:paraId="39A08823" w14:textId="77777777" w:rsidR="005458C3" w:rsidRPr="00475572" w:rsidRDefault="005458C3" w:rsidP="005458C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5572">
        <w:rPr>
          <w:rFonts w:ascii="Times New Roman" w:hAnsi="Times New Roman"/>
          <w:sz w:val="28"/>
          <w:szCs w:val="28"/>
        </w:rPr>
        <w:t>TRIAL</w:t>
      </w:r>
    </w:p>
    <w:p w14:paraId="5E938233" w14:textId="77777777" w:rsidR="005458C3" w:rsidRPr="00475572" w:rsidRDefault="005458C3" w:rsidP="005458C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5572">
        <w:rPr>
          <w:rFonts w:ascii="Times New Roman" w:hAnsi="Times New Roman"/>
          <w:sz w:val="28"/>
          <w:szCs w:val="28"/>
        </w:rPr>
        <w:t xml:space="preserve">HIGHER SCHOOL CERTIFICATE </w:t>
      </w:r>
    </w:p>
    <w:p w14:paraId="5BF6D669" w14:textId="77777777" w:rsidR="005458C3" w:rsidRPr="00475572" w:rsidRDefault="005458C3" w:rsidP="005458C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5572">
        <w:rPr>
          <w:rFonts w:ascii="Times New Roman" w:hAnsi="Times New Roman"/>
          <w:sz w:val="28"/>
          <w:szCs w:val="28"/>
        </w:rPr>
        <w:t>EXAMINATION</w:t>
      </w:r>
    </w:p>
    <w:p w14:paraId="278C6BF6" w14:textId="77777777" w:rsidR="005458C3" w:rsidRPr="00475572" w:rsidRDefault="005458C3" w:rsidP="005458C3">
      <w:pPr>
        <w:spacing w:after="0" w:line="240" w:lineRule="auto"/>
        <w:rPr>
          <w:rFonts w:ascii="Times New Roman" w:hAnsi="Times New Roman"/>
          <w:sz w:val="28"/>
        </w:rPr>
      </w:pPr>
    </w:p>
    <w:p w14:paraId="511692D5" w14:textId="77777777" w:rsidR="005458C3" w:rsidRDefault="005458C3" w:rsidP="005458C3">
      <w:pPr>
        <w:spacing w:after="0" w:line="240" w:lineRule="auto"/>
        <w:rPr>
          <w:rFonts w:ascii="Times New Roman" w:hAnsi="Times New Roman"/>
          <w:sz w:val="28"/>
        </w:rPr>
      </w:pPr>
    </w:p>
    <w:p w14:paraId="6A0BE6BE" w14:textId="77777777" w:rsidR="005458C3" w:rsidRDefault="005458C3" w:rsidP="005458C3">
      <w:pPr>
        <w:spacing w:after="0" w:line="240" w:lineRule="auto"/>
        <w:rPr>
          <w:rFonts w:ascii="Times New Roman" w:hAnsi="Times New Roman"/>
          <w:sz w:val="28"/>
        </w:rPr>
      </w:pPr>
    </w:p>
    <w:p w14:paraId="65A00068" w14:textId="77777777" w:rsidR="005458C3" w:rsidRDefault="005458C3" w:rsidP="005458C3">
      <w:pPr>
        <w:spacing w:after="0" w:line="240" w:lineRule="auto"/>
        <w:rPr>
          <w:rFonts w:ascii="Times New Roman" w:hAnsi="Times New Roman"/>
          <w:sz w:val="28"/>
        </w:rPr>
      </w:pPr>
    </w:p>
    <w:p w14:paraId="463C7983" w14:textId="77777777" w:rsidR="005458C3" w:rsidRPr="00475572" w:rsidRDefault="005458C3" w:rsidP="005458C3">
      <w:pPr>
        <w:spacing w:after="0" w:line="240" w:lineRule="auto"/>
        <w:rPr>
          <w:rFonts w:ascii="Times New Roman" w:hAnsi="Times New Roman"/>
          <w:sz w:val="28"/>
        </w:rPr>
      </w:pPr>
    </w:p>
    <w:p w14:paraId="190E675E" w14:textId="77777777" w:rsidR="005458C3" w:rsidRPr="00475572" w:rsidRDefault="005458C3" w:rsidP="005458C3">
      <w:pPr>
        <w:spacing w:after="0" w:line="240" w:lineRule="auto"/>
        <w:rPr>
          <w:rFonts w:ascii="Times New Roman" w:hAnsi="Times New Roman"/>
          <w:sz w:val="28"/>
        </w:rPr>
      </w:pPr>
    </w:p>
    <w:p w14:paraId="58A02D48" w14:textId="77777777" w:rsidR="005458C3" w:rsidRPr="00475572" w:rsidRDefault="005458C3" w:rsidP="005458C3">
      <w:pPr>
        <w:spacing w:after="0" w:line="240" w:lineRule="auto"/>
        <w:rPr>
          <w:rFonts w:ascii="Times New Roman" w:hAnsi="Times New Roman"/>
          <w:sz w:val="28"/>
        </w:rPr>
      </w:pPr>
    </w:p>
    <w:p w14:paraId="13F5FC79" w14:textId="77777777" w:rsidR="005458C3" w:rsidRPr="00475572" w:rsidRDefault="005458C3" w:rsidP="005458C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EE37536" w14:textId="77777777" w:rsidR="005458C3" w:rsidRPr="00475572" w:rsidRDefault="005458C3" w:rsidP="005458C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7148EDA" w14:textId="77777777" w:rsidR="005458C3" w:rsidRPr="00475572" w:rsidRDefault="005458C3" w:rsidP="005458C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AB93329" w14:textId="77777777" w:rsidR="005458C3" w:rsidRPr="00475572" w:rsidRDefault="005458C3" w:rsidP="005458C3">
      <w:pPr>
        <w:spacing w:after="0" w:line="240" w:lineRule="auto"/>
        <w:jc w:val="center"/>
        <w:rPr>
          <w:rFonts w:ascii="Times New Roman" w:hAnsi="Times New Roman"/>
          <w:sz w:val="48"/>
          <w:szCs w:val="48"/>
        </w:rPr>
      </w:pPr>
      <w:r w:rsidRPr="00475572">
        <w:rPr>
          <w:rFonts w:ascii="Times New Roman" w:hAnsi="Times New Roman"/>
          <w:sz w:val="48"/>
          <w:szCs w:val="48"/>
        </w:rPr>
        <w:t>REFERENCE SHEET</w:t>
      </w:r>
    </w:p>
    <w:p w14:paraId="3DEC904D" w14:textId="77777777" w:rsidR="005458C3" w:rsidRPr="00475572" w:rsidRDefault="005458C3" w:rsidP="005458C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7689CBC" w14:textId="77777777" w:rsidR="005458C3" w:rsidRPr="00475572" w:rsidRDefault="005458C3" w:rsidP="005458C3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14:paraId="4351AC11" w14:textId="77777777" w:rsidR="005458C3" w:rsidRPr="00475572" w:rsidRDefault="005458C3" w:rsidP="005458C3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475572">
        <w:rPr>
          <w:rFonts w:ascii="Times New Roman" w:hAnsi="Times New Roman"/>
          <w:sz w:val="36"/>
          <w:szCs w:val="36"/>
        </w:rPr>
        <w:t>- Mathematics –</w:t>
      </w:r>
    </w:p>
    <w:p w14:paraId="2F42E4DD" w14:textId="77777777" w:rsidR="005458C3" w:rsidRPr="00475572" w:rsidRDefault="005458C3" w:rsidP="005458C3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14:paraId="3452C036" w14:textId="77777777" w:rsidR="005458C3" w:rsidRPr="00475572" w:rsidRDefault="005458C3" w:rsidP="005458C3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475572">
        <w:rPr>
          <w:rFonts w:ascii="Times New Roman" w:hAnsi="Times New Roman"/>
          <w:sz w:val="36"/>
          <w:szCs w:val="36"/>
        </w:rPr>
        <w:t>- Mathematics Extension 1–</w:t>
      </w:r>
    </w:p>
    <w:p w14:paraId="65A4ADDC" w14:textId="77777777" w:rsidR="005458C3" w:rsidRPr="00475572" w:rsidRDefault="005458C3" w:rsidP="005458C3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14:paraId="79AEAD61" w14:textId="77777777" w:rsidR="004903A0" w:rsidRDefault="005458C3" w:rsidP="005458C3">
      <w:pPr>
        <w:jc w:val="center"/>
      </w:pPr>
      <w:r w:rsidRPr="00475572">
        <w:rPr>
          <w:rFonts w:ascii="Times New Roman" w:hAnsi="Times New Roman"/>
          <w:sz w:val="36"/>
          <w:szCs w:val="36"/>
        </w:rPr>
        <w:t>- Mathematics Extension 2-</w:t>
      </w:r>
      <w:r w:rsidR="004903A0">
        <w:br w:type="page"/>
      </w:r>
    </w:p>
    <w:p w14:paraId="3D3E67FC" w14:textId="77777777" w:rsidR="004903A0" w:rsidRDefault="004903A0" w:rsidP="004903A0"/>
    <w:p w14:paraId="1E28113B" w14:textId="77777777" w:rsidR="004903A0" w:rsidRDefault="004903A0" w:rsidP="004903A0"/>
    <w:p w14:paraId="0229C061" w14:textId="77777777" w:rsidR="004903A0" w:rsidRDefault="004903A0" w:rsidP="004903A0">
      <w:r>
        <w:rPr>
          <w:noProof/>
          <w:lang w:eastAsia="en-AU"/>
        </w:rPr>
        <w:drawing>
          <wp:anchor distT="0" distB="0" distL="114300" distR="114300" simplePos="0" relativeHeight="251966464" behindDoc="0" locked="0" layoutInCell="1" allowOverlap="1" wp14:anchorId="7CC239B4" wp14:editId="422CADB2">
            <wp:simplePos x="0" y="0"/>
            <wp:positionH relativeFrom="column">
              <wp:posOffset>-1364974</wp:posOffset>
            </wp:positionH>
            <wp:positionV relativeFrom="paragraph">
              <wp:posOffset>383705</wp:posOffset>
            </wp:positionV>
            <wp:extent cx="9572616" cy="6608289"/>
            <wp:effectExtent l="0" t="381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6" r="4825"/>
                    <a:stretch/>
                  </pic:blipFill>
                  <pic:spPr bwMode="auto">
                    <a:xfrm rot="5400000">
                      <a:off x="0" y="0"/>
                      <a:ext cx="9577862" cy="661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608B5" w14:textId="77777777" w:rsidR="004903A0" w:rsidRDefault="004903A0" w:rsidP="004903A0"/>
    <w:p w14:paraId="4648B576" w14:textId="77777777" w:rsidR="004903A0" w:rsidRDefault="004903A0" w:rsidP="004903A0"/>
    <w:p w14:paraId="6E665910" w14:textId="77777777" w:rsidR="004903A0" w:rsidRDefault="004903A0" w:rsidP="004903A0"/>
    <w:p w14:paraId="6773BBE9" w14:textId="77777777" w:rsidR="004903A0" w:rsidRDefault="004903A0" w:rsidP="004903A0"/>
    <w:p w14:paraId="5DFCD8A5" w14:textId="77777777" w:rsidR="004903A0" w:rsidRDefault="004903A0" w:rsidP="004903A0"/>
    <w:p w14:paraId="48102D93" w14:textId="77777777" w:rsidR="004903A0" w:rsidRDefault="004903A0" w:rsidP="004903A0"/>
    <w:p w14:paraId="2FB12F01" w14:textId="77777777" w:rsidR="004903A0" w:rsidRDefault="004903A0" w:rsidP="004903A0"/>
    <w:p w14:paraId="3B650198" w14:textId="77777777" w:rsidR="004903A0" w:rsidRDefault="004903A0" w:rsidP="004903A0"/>
    <w:p w14:paraId="2CFB01F5" w14:textId="77777777" w:rsidR="004903A0" w:rsidRDefault="004903A0" w:rsidP="004903A0"/>
    <w:p w14:paraId="3486D066" w14:textId="77777777" w:rsidR="004903A0" w:rsidRDefault="004903A0" w:rsidP="004903A0"/>
    <w:p w14:paraId="32F59BF7" w14:textId="77777777" w:rsidR="004903A0" w:rsidRDefault="004903A0" w:rsidP="004903A0"/>
    <w:p w14:paraId="136D3471" w14:textId="77777777" w:rsidR="004903A0" w:rsidRDefault="004903A0" w:rsidP="004903A0"/>
    <w:p w14:paraId="5F818121" w14:textId="77777777" w:rsidR="004903A0" w:rsidRDefault="004903A0" w:rsidP="004903A0"/>
    <w:p w14:paraId="0643C408" w14:textId="77777777" w:rsidR="004903A0" w:rsidRDefault="004903A0" w:rsidP="004903A0"/>
    <w:p w14:paraId="70C40FBD" w14:textId="77777777" w:rsidR="004903A0" w:rsidRDefault="004903A0" w:rsidP="004903A0"/>
    <w:p w14:paraId="2C9CC5A4" w14:textId="77777777" w:rsidR="004903A0" w:rsidRDefault="004903A0" w:rsidP="004903A0"/>
    <w:p w14:paraId="1556E159" w14:textId="77777777" w:rsidR="004903A0" w:rsidRDefault="004903A0" w:rsidP="004903A0"/>
    <w:p w14:paraId="410FD2B9" w14:textId="77777777" w:rsidR="004903A0" w:rsidRDefault="004903A0" w:rsidP="004903A0"/>
    <w:p w14:paraId="1713D050" w14:textId="77777777" w:rsidR="004903A0" w:rsidRDefault="004903A0" w:rsidP="004903A0"/>
    <w:p w14:paraId="6E2B3D04" w14:textId="77777777" w:rsidR="004903A0" w:rsidRDefault="004903A0" w:rsidP="004903A0"/>
    <w:p w14:paraId="0BD0A5E3" w14:textId="77777777" w:rsidR="004903A0" w:rsidRDefault="004903A0" w:rsidP="004903A0"/>
    <w:p w14:paraId="5E78AA70" w14:textId="77777777" w:rsidR="004903A0" w:rsidRDefault="004903A0" w:rsidP="004903A0"/>
    <w:p w14:paraId="562F74A3" w14:textId="77777777" w:rsidR="004903A0" w:rsidRDefault="004903A0" w:rsidP="004903A0"/>
    <w:p w14:paraId="759A64E8" w14:textId="77777777" w:rsidR="004903A0" w:rsidRDefault="004903A0" w:rsidP="004903A0"/>
    <w:p w14:paraId="3F1E145D" w14:textId="77777777" w:rsidR="004903A0" w:rsidRDefault="004903A0" w:rsidP="004903A0"/>
    <w:p w14:paraId="000005D6" w14:textId="77777777" w:rsidR="004903A0" w:rsidRDefault="004903A0" w:rsidP="004903A0"/>
    <w:p w14:paraId="1BEC9240" w14:textId="77777777" w:rsidR="004903A0" w:rsidRDefault="004903A0" w:rsidP="004903A0"/>
    <w:p w14:paraId="5DB35ADF" w14:textId="77777777" w:rsidR="004903A0" w:rsidRDefault="004903A0" w:rsidP="004903A0"/>
    <w:p w14:paraId="44B1F86D" w14:textId="77777777" w:rsidR="004903A0" w:rsidRDefault="004903A0" w:rsidP="004903A0">
      <w:r>
        <w:rPr>
          <w:noProof/>
          <w:lang w:eastAsia="en-AU"/>
        </w:rPr>
        <w:drawing>
          <wp:anchor distT="0" distB="0" distL="114300" distR="114300" simplePos="0" relativeHeight="251967488" behindDoc="0" locked="0" layoutInCell="1" allowOverlap="1" wp14:anchorId="47105084" wp14:editId="57EDC366">
            <wp:simplePos x="0" y="0"/>
            <wp:positionH relativeFrom="column">
              <wp:posOffset>-1309881</wp:posOffset>
            </wp:positionH>
            <wp:positionV relativeFrom="paragraph">
              <wp:posOffset>486658</wp:posOffset>
            </wp:positionV>
            <wp:extent cx="9528859" cy="6631678"/>
            <wp:effectExtent l="952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" r="4128"/>
                    <a:stretch/>
                  </pic:blipFill>
                  <pic:spPr bwMode="auto">
                    <a:xfrm rot="5400000">
                      <a:off x="0" y="0"/>
                      <a:ext cx="9533051" cy="663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43826" w14:textId="77777777" w:rsidR="004903A0" w:rsidRDefault="004903A0" w:rsidP="004903A0"/>
    <w:p w14:paraId="233AFFBE" w14:textId="77777777" w:rsidR="004903A0" w:rsidRDefault="004903A0" w:rsidP="004903A0"/>
    <w:p w14:paraId="2971F245" w14:textId="77777777" w:rsidR="004903A0" w:rsidRDefault="004903A0" w:rsidP="004903A0"/>
    <w:p w14:paraId="1367F72B" w14:textId="77777777" w:rsidR="004903A0" w:rsidRDefault="004903A0" w:rsidP="004903A0"/>
    <w:p w14:paraId="1681E5A5" w14:textId="77777777" w:rsidR="004903A0" w:rsidRDefault="004903A0" w:rsidP="004903A0"/>
    <w:p w14:paraId="1053A730" w14:textId="77777777" w:rsidR="004903A0" w:rsidRDefault="004903A0" w:rsidP="004903A0"/>
    <w:p w14:paraId="74419169" w14:textId="77777777" w:rsidR="004903A0" w:rsidRDefault="004903A0" w:rsidP="004903A0"/>
    <w:p w14:paraId="12745319" w14:textId="77777777" w:rsidR="004903A0" w:rsidRDefault="004903A0" w:rsidP="004903A0"/>
    <w:p w14:paraId="13A49391" w14:textId="77777777" w:rsidR="004903A0" w:rsidRDefault="004903A0" w:rsidP="004903A0"/>
    <w:p w14:paraId="2BBDDEF8" w14:textId="77777777" w:rsidR="004903A0" w:rsidRDefault="004903A0" w:rsidP="004903A0"/>
    <w:p w14:paraId="2E1F99E6" w14:textId="77777777" w:rsidR="004903A0" w:rsidRDefault="004903A0" w:rsidP="004903A0"/>
    <w:p w14:paraId="0D5FE32D" w14:textId="77777777" w:rsidR="004903A0" w:rsidRDefault="004903A0" w:rsidP="004903A0"/>
    <w:p w14:paraId="329AE7ED" w14:textId="77777777" w:rsidR="004903A0" w:rsidRDefault="004903A0" w:rsidP="004903A0"/>
    <w:p w14:paraId="7BC039DF" w14:textId="77777777" w:rsidR="004903A0" w:rsidRDefault="004903A0" w:rsidP="004903A0"/>
    <w:p w14:paraId="18792ADB" w14:textId="77777777" w:rsidR="004903A0" w:rsidRDefault="004903A0" w:rsidP="004903A0"/>
    <w:p w14:paraId="7B6DDD5C" w14:textId="77777777" w:rsidR="004903A0" w:rsidRDefault="004903A0" w:rsidP="004903A0"/>
    <w:p w14:paraId="40D20F67" w14:textId="77777777" w:rsidR="004903A0" w:rsidRDefault="004903A0" w:rsidP="004903A0"/>
    <w:p w14:paraId="55A5BB5B" w14:textId="77777777" w:rsidR="004903A0" w:rsidRDefault="004903A0" w:rsidP="004903A0"/>
    <w:p w14:paraId="52118333" w14:textId="77777777" w:rsidR="004903A0" w:rsidRDefault="004903A0" w:rsidP="004903A0"/>
    <w:p w14:paraId="04E32003" w14:textId="77777777" w:rsidR="004903A0" w:rsidRDefault="004903A0" w:rsidP="004903A0"/>
    <w:p w14:paraId="184FB675" w14:textId="77777777" w:rsidR="004903A0" w:rsidRDefault="004903A0" w:rsidP="004903A0"/>
    <w:p w14:paraId="45177627" w14:textId="77777777" w:rsidR="004903A0" w:rsidRDefault="004903A0" w:rsidP="004903A0"/>
    <w:p w14:paraId="301C933B" w14:textId="77777777" w:rsidR="004903A0" w:rsidRDefault="004903A0" w:rsidP="004903A0"/>
    <w:p w14:paraId="534908D6" w14:textId="77777777" w:rsidR="004903A0" w:rsidRDefault="004903A0" w:rsidP="004903A0"/>
    <w:p w14:paraId="33E4E1BE" w14:textId="77777777" w:rsidR="004903A0" w:rsidRDefault="004903A0" w:rsidP="004903A0"/>
    <w:p w14:paraId="6EB5145B" w14:textId="77777777" w:rsidR="004903A0" w:rsidRDefault="004903A0" w:rsidP="004903A0"/>
    <w:p w14:paraId="33DADB33" w14:textId="77777777" w:rsidR="004903A0" w:rsidRDefault="004903A0" w:rsidP="004903A0"/>
    <w:p w14:paraId="6E17FBFB" w14:textId="77777777" w:rsidR="004903A0" w:rsidRDefault="004903A0" w:rsidP="004903A0"/>
    <w:p w14:paraId="292ABED3" w14:textId="77777777" w:rsidR="004903A0" w:rsidRDefault="004903A0" w:rsidP="004903A0">
      <w:r>
        <w:rPr>
          <w:noProof/>
          <w:lang w:eastAsia="en-AU"/>
        </w:rPr>
        <w:drawing>
          <wp:anchor distT="0" distB="0" distL="114300" distR="114300" simplePos="0" relativeHeight="251968512" behindDoc="0" locked="0" layoutInCell="1" allowOverlap="1" wp14:anchorId="576E0C06" wp14:editId="33D03891">
            <wp:simplePos x="0" y="0"/>
            <wp:positionH relativeFrom="column">
              <wp:posOffset>-1467279</wp:posOffset>
            </wp:positionH>
            <wp:positionV relativeFrom="paragraph">
              <wp:posOffset>334328</wp:posOffset>
            </wp:positionV>
            <wp:extent cx="9609718" cy="6802713"/>
            <wp:effectExtent l="0" t="6032" r="4762" b="4763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4" r="4257" b="-1134"/>
                    <a:stretch/>
                  </pic:blipFill>
                  <pic:spPr bwMode="auto">
                    <a:xfrm rot="5400000">
                      <a:off x="0" y="0"/>
                      <a:ext cx="9609718" cy="680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77B31" w14:textId="77777777" w:rsidR="004903A0" w:rsidRDefault="004903A0" w:rsidP="004903A0"/>
    <w:p w14:paraId="366DFF23" w14:textId="77777777" w:rsidR="004903A0" w:rsidRDefault="004903A0" w:rsidP="004903A0"/>
    <w:p w14:paraId="34E1B09E" w14:textId="77777777" w:rsidR="004903A0" w:rsidRDefault="004903A0" w:rsidP="004903A0"/>
    <w:p w14:paraId="51415B23" w14:textId="77777777" w:rsidR="004903A0" w:rsidRDefault="004903A0" w:rsidP="004903A0"/>
    <w:p w14:paraId="53524154" w14:textId="77777777" w:rsidR="004903A0" w:rsidRDefault="004903A0" w:rsidP="004903A0"/>
    <w:p w14:paraId="15A117C6" w14:textId="77777777" w:rsidR="004903A0" w:rsidRDefault="004903A0" w:rsidP="004903A0"/>
    <w:p w14:paraId="6019BBC1" w14:textId="77777777" w:rsidR="004903A0" w:rsidRDefault="004903A0" w:rsidP="004903A0"/>
    <w:p w14:paraId="5644B720" w14:textId="77777777" w:rsidR="004903A0" w:rsidRDefault="004903A0" w:rsidP="004903A0"/>
    <w:p w14:paraId="25322290" w14:textId="77777777" w:rsidR="004903A0" w:rsidRDefault="004903A0" w:rsidP="004903A0"/>
    <w:p w14:paraId="0F64C349" w14:textId="77777777" w:rsidR="004903A0" w:rsidRDefault="004903A0" w:rsidP="004903A0"/>
    <w:p w14:paraId="27A47A3F" w14:textId="77777777" w:rsidR="004903A0" w:rsidRDefault="004903A0" w:rsidP="004903A0"/>
    <w:p w14:paraId="6BF29B99" w14:textId="77777777" w:rsidR="004903A0" w:rsidRDefault="004903A0" w:rsidP="004903A0"/>
    <w:p w14:paraId="55483F2E" w14:textId="77777777" w:rsidR="004903A0" w:rsidRDefault="004903A0" w:rsidP="004903A0"/>
    <w:p w14:paraId="4FACB8A1" w14:textId="77777777" w:rsidR="004903A0" w:rsidRDefault="004903A0" w:rsidP="004903A0"/>
    <w:p w14:paraId="3033C810" w14:textId="77777777" w:rsidR="004903A0" w:rsidRDefault="004903A0" w:rsidP="004903A0"/>
    <w:p w14:paraId="4D8EE3E8" w14:textId="77777777" w:rsidR="004903A0" w:rsidRDefault="004903A0" w:rsidP="004903A0"/>
    <w:p w14:paraId="7DCA09CD" w14:textId="77777777" w:rsidR="004903A0" w:rsidRDefault="004903A0" w:rsidP="004903A0"/>
    <w:p w14:paraId="4AE70B76" w14:textId="77777777" w:rsidR="004903A0" w:rsidRDefault="004903A0" w:rsidP="004903A0"/>
    <w:p w14:paraId="1CAF8FCD" w14:textId="77777777" w:rsidR="004903A0" w:rsidRDefault="004903A0" w:rsidP="004903A0"/>
    <w:p w14:paraId="162C6E76" w14:textId="77777777" w:rsidR="004903A0" w:rsidRDefault="004903A0" w:rsidP="004903A0"/>
    <w:p w14:paraId="4196672E" w14:textId="77777777" w:rsidR="004903A0" w:rsidRDefault="004903A0" w:rsidP="004903A0"/>
    <w:p w14:paraId="42012009" w14:textId="77777777" w:rsidR="004903A0" w:rsidRDefault="004903A0" w:rsidP="004903A0"/>
    <w:p w14:paraId="4036C852" w14:textId="77777777" w:rsidR="004903A0" w:rsidRDefault="004903A0" w:rsidP="004903A0"/>
    <w:p w14:paraId="10AFBD78" w14:textId="77777777" w:rsidR="004903A0" w:rsidRDefault="004903A0" w:rsidP="004903A0">
      <w:pPr>
        <w:spacing w:after="0" w:line="240" w:lineRule="auto"/>
        <w:rPr>
          <w:rFonts w:asciiTheme="minorHAnsi" w:hAnsiTheme="minorHAnsi" w:cstheme="minorHAnsi"/>
          <w:sz w:val="28"/>
        </w:rPr>
      </w:pPr>
    </w:p>
    <w:p w14:paraId="4104699A" w14:textId="77777777" w:rsidR="004903A0" w:rsidRDefault="004903A0" w:rsidP="004903A0">
      <w:pPr>
        <w:spacing w:after="0" w:line="240" w:lineRule="auto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sz w:val="28"/>
        </w:rPr>
        <w:br w:type="page"/>
      </w:r>
    </w:p>
    <w:p w14:paraId="61541DF2" w14:textId="77777777" w:rsidR="00087600" w:rsidRPr="000F4225" w:rsidRDefault="004903A0" w:rsidP="004903A0">
      <w:pPr>
        <w:spacing w:after="0" w:line="240" w:lineRule="auto"/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T</w:t>
      </w:r>
      <w:r w:rsidR="00087600" w:rsidRPr="000F4225">
        <w:rPr>
          <w:rFonts w:asciiTheme="majorHAnsi" w:hAnsiTheme="majorHAnsi" w:cstheme="minorHAnsi"/>
          <w:b/>
          <w:sz w:val="28"/>
        </w:rPr>
        <w:t xml:space="preserve">rial HSC Examination </w:t>
      </w:r>
      <w:r w:rsidR="007C7A06">
        <w:rPr>
          <w:rFonts w:asciiTheme="majorHAnsi" w:hAnsiTheme="majorHAnsi" w:cstheme="minorHAnsi"/>
          <w:b/>
          <w:sz w:val="28"/>
        </w:rPr>
        <w:t>2019</w:t>
      </w:r>
    </w:p>
    <w:p w14:paraId="730DC76B" w14:textId="77777777" w:rsidR="009D2C92" w:rsidRPr="000F4225" w:rsidRDefault="00087600" w:rsidP="009D2C92">
      <w:pPr>
        <w:tabs>
          <w:tab w:val="left" w:pos="2040"/>
        </w:tabs>
        <w:spacing w:line="240" w:lineRule="auto"/>
        <w:ind w:left="720"/>
        <w:jc w:val="center"/>
        <w:rPr>
          <w:rFonts w:asciiTheme="majorHAnsi" w:hAnsiTheme="majorHAnsi" w:cstheme="minorHAnsi"/>
          <w:b/>
          <w:sz w:val="28"/>
        </w:rPr>
      </w:pPr>
      <w:r w:rsidRPr="000F4225">
        <w:rPr>
          <w:rFonts w:asciiTheme="majorHAnsi" w:hAnsiTheme="majorHAnsi" w:cstheme="minorHAnsi"/>
          <w:b/>
          <w:sz w:val="28"/>
        </w:rPr>
        <w:t xml:space="preserve">Mathematics </w:t>
      </w:r>
      <w:r w:rsidR="00932D3A">
        <w:rPr>
          <w:rFonts w:asciiTheme="majorHAnsi" w:hAnsiTheme="majorHAnsi" w:cstheme="minorHAnsi"/>
          <w:b/>
          <w:sz w:val="28"/>
        </w:rPr>
        <w:t xml:space="preserve">Extension 2 </w:t>
      </w:r>
      <w:r w:rsidR="009D2C92" w:rsidRPr="000F4225">
        <w:rPr>
          <w:rFonts w:asciiTheme="majorHAnsi" w:hAnsiTheme="majorHAnsi" w:cstheme="minorHAnsi"/>
          <w:b/>
          <w:sz w:val="28"/>
        </w:rPr>
        <w:t xml:space="preserve">Course </w:t>
      </w:r>
    </w:p>
    <w:p w14:paraId="72A85365" w14:textId="77777777" w:rsidR="000F4225" w:rsidRPr="000F4225" w:rsidRDefault="000F4225" w:rsidP="009D2C92">
      <w:pPr>
        <w:spacing w:line="240" w:lineRule="auto"/>
        <w:rPr>
          <w:rFonts w:asciiTheme="majorHAnsi" w:hAnsiTheme="majorHAnsi"/>
        </w:rPr>
      </w:pPr>
    </w:p>
    <w:p w14:paraId="3E944FE3" w14:textId="5B6C487C" w:rsidR="009D2C92" w:rsidRPr="000F4225" w:rsidRDefault="009D2C92" w:rsidP="009D2C92">
      <w:pPr>
        <w:spacing w:line="240" w:lineRule="auto"/>
        <w:rPr>
          <w:rFonts w:asciiTheme="majorHAnsi" w:hAnsiTheme="majorHAnsi" w:cstheme="minorHAnsi"/>
        </w:rPr>
      </w:pPr>
      <w:r w:rsidRPr="000F4225">
        <w:rPr>
          <w:rFonts w:asciiTheme="majorHAnsi" w:hAnsiTheme="majorHAnsi"/>
        </w:rPr>
        <w:tab/>
      </w:r>
      <w:r w:rsidRPr="000F4225">
        <w:rPr>
          <w:rFonts w:asciiTheme="majorHAnsi" w:hAnsiTheme="majorHAnsi"/>
        </w:rPr>
        <w:tab/>
      </w:r>
      <w:r w:rsidR="00420C12">
        <w:rPr>
          <w:rFonts w:asciiTheme="majorHAnsi" w:hAnsiTheme="majorHAnsi" w:cstheme="minorHAnsi"/>
        </w:rPr>
        <w:t>Student Number</w:t>
      </w:r>
      <w:r w:rsidRPr="000F4225">
        <w:rPr>
          <w:rFonts w:asciiTheme="majorHAnsi" w:hAnsiTheme="majorHAnsi" w:cstheme="minorHAnsi"/>
        </w:rPr>
        <w:t xml:space="preserve"> ________________________________       Teacher ________________________</w:t>
      </w:r>
    </w:p>
    <w:p w14:paraId="5AC99D97" w14:textId="77777777" w:rsidR="000F4225" w:rsidRDefault="000F4225" w:rsidP="000F4225">
      <w:pPr>
        <w:spacing w:after="0"/>
        <w:jc w:val="center"/>
        <w:rPr>
          <w:rFonts w:asciiTheme="majorHAnsi" w:eastAsia="Times New Roman" w:hAnsiTheme="majorHAnsi"/>
          <w:b/>
          <w:bCs/>
          <w:sz w:val="24"/>
          <w:szCs w:val="24"/>
          <w:lang w:eastAsia="en-AU"/>
        </w:rPr>
      </w:pPr>
    </w:p>
    <w:p w14:paraId="03AF99CD" w14:textId="77777777" w:rsidR="000F4225" w:rsidRPr="000F4225" w:rsidRDefault="000F4225" w:rsidP="000F4225">
      <w:pPr>
        <w:spacing w:after="0"/>
        <w:jc w:val="center"/>
        <w:rPr>
          <w:rFonts w:asciiTheme="majorHAnsi" w:eastAsia="Times New Roman" w:hAnsiTheme="majorHAnsi"/>
          <w:sz w:val="28"/>
          <w:szCs w:val="28"/>
          <w:lang w:eastAsia="en-AU"/>
        </w:rPr>
      </w:pPr>
      <w:r w:rsidRPr="000F4225">
        <w:rPr>
          <w:rFonts w:asciiTheme="majorHAnsi" w:eastAsia="Times New Roman" w:hAnsiTheme="majorHAnsi"/>
          <w:b/>
          <w:bCs/>
          <w:sz w:val="28"/>
          <w:szCs w:val="28"/>
          <w:lang w:eastAsia="en-AU"/>
        </w:rPr>
        <w:t>Section I</w:t>
      </w:r>
      <w:r w:rsidRPr="000F4225">
        <w:rPr>
          <w:rFonts w:asciiTheme="majorHAnsi" w:eastAsia="Times New Roman" w:hAnsiTheme="majorHAnsi"/>
          <w:sz w:val="28"/>
          <w:szCs w:val="28"/>
          <w:lang w:eastAsia="en-AU"/>
        </w:rPr>
        <w:t xml:space="preserve"> – </w:t>
      </w:r>
      <w:r w:rsidRPr="000F4225">
        <w:rPr>
          <w:rFonts w:asciiTheme="majorHAnsi" w:eastAsia="Times New Roman" w:hAnsiTheme="majorHAnsi"/>
          <w:b/>
          <w:bCs/>
          <w:sz w:val="28"/>
          <w:szCs w:val="28"/>
          <w:lang w:eastAsia="en-AU"/>
        </w:rPr>
        <w:t>Multiple Choice Answer Sheet</w:t>
      </w:r>
    </w:p>
    <w:p w14:paraId="02AC0F30" w14:textId="77777777" w:rsidR="000F4225" w:rsidRPr="000F4225" w:rsidRDefault="000F4225" w:rsidP="000F4225">
      <w:pPr>
        <w:spacing w:after="0" w:line="240" w:lineRule="auto"/>
        <w:jc w:val="center"/>
        <w:rPr>
          <w:rFonts w:asciiTheme="majorHAnsi" w:eastAsia="Times New Roman" w:hAnsiTheme="majorHAnsi"/>
          <w:sz w:val="24"/>
          <w:szCs w:val="24"/>
          <w:lang w:eastAsia="en-AU"/>
        </w:rPr>
      </w:pPr>
    </w:p>
    <w:p w14:paraId="1DCF6361" w14:textId="77777777" w:rsidR="000F4225" w:rsidRPr="000F4225" w:rsidRDefault="000F4225" w:rsidP="000F4225">
      <w:pPr>
        <w:spacing w:after="0"/>
        <w:rPr>
          <w:rFonts w:asciiTheme="majorHAnsi" w:eastAsia="Times New Roman" w:hAnsiTheme="majorHAnsi"/>
          <w:b/>
          <w:bCs/>
          <w:sz w:val="24"/>
          <w:szCs w:val="24"/>
          <w:lang w:eastAsia="en-AU"/>
        </w:rPr>
      </w:pPr>
      <w:r>
        <w:rPr>
          <w:rFonts w:asciiTheme="majorHAnsi" w:eastAsia="Times New Roman" w:hAnsiTheme="majorHAnsi"/>
          <w:b/>
          <w:bCs/>
          <w:sz w:val="24"/>
          <w:szCs w:val="24"/>
          <w:lang w:eastAsia="en-AU"/>
        </w:rPr>
        <w:t>A</w:t>
      </w:r>
      <w:r w:rsidRPr="000F4225">
        <w:rPr>
          <w:rFonts w:asciiTheme="majorHAnsi" w:eastAsia="Times New Roman" w:hAnsiTheme="majorHAnsi"/>
          <w:b/>
          <w:bCs/>
          <w:sz w:val="24"/>
          <w:szCs w:val="24"/>
          <w:lang w:eastAsia="en-AU"/>
        </w:rPr>
        <w:t>llow about 15 minutes for this section</w:t>
      </w:r>
    </w:p>
    <w:p w14:paraId="382449E5" w14:textId="77777777" w:rsidR="000F4225" w:rsidRPr="000F4225" w:rsidRDefault="000F4225" w:rsidP="000F4225">
      <w:pPr>
        <w:spacing w:after="0" w:line="240" w:lineRule="auto"/>
        <w:rPr>
          <w:rFonts w:asciiTheme="majorHAnsi" w:eastAsia="Times New Roman" w:hAnsiTheme="majorHAnsi"/>
          <w:sz w:val="24"/>
          <w:szCs w:val="24"/>
          <w:lang w:eastAsia="en-AU"/>
        </w:rPr>
      </w:pPr>
      <w:r w:rsidRPr="000F4225">
        <w:rPr>
          <w:rFonts w:asciiTheme="majorHAnsi" w:eastAsia="Times New Roman" w:hAnsiTheme="majorHAnsi"/>
          <w:sz w:val="24"/>
          <w:szCs w:val="24"/>
          <w:lang w:eastAsia="en-AU"/>
        </w:rPr>
        <w:t>Select the alternative A, B, C or D that best answers the question.  Fill in the response oval completely.</w:t>
      </w:r>
    </w:p>
    <w:p w14:paraId="6333B5DF" w14:textId="77777777" w:rsidR="000F4225" w:rsidRPr="000F4225" w:rsidRDefault="000F4225" w:rsidP="000F4225">
      <w:pPr>
        <w:spacing w:after="0" w:line="240" w:lineRule="auto"/>
        <w:rPr>
          <w:rFonts w:asciiTheme="majorHAnsi" w:eastAsia="Times New Roman" w:hAnsiTheme="majorHAnsi"/>
          <w:sz w:val="24"/>
          <w:szCs w:val="24"/>
          <w:lang w:eastAsia="en-AU"/>
        </w:rPr>
      </w:pPr>
    </w:p>
    <w:p w14:paraId="51D52A7D" w14:textId="77777777" w:rsidR="000F4225" w:rsidRPr="000F4225" w:rsidRDefault="000F4225" w:rsidP="000F4225">
      <w:pPr>
        <w:spacing w:after="0" w:line="240" w:lineRule="auto"/>
        <w:rPr>
          <w:rFonts w:asciiTheme="majorHAnsi" w:eastAsia="Times New Roman" w:hAnsiTheme="majorHAnsi"/>
          <w:sz w:val="12"/>
          <w:szCs w:val="12"/>
          <w:lang w:eastAsia="en-A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36"/>
        <w:gridCol w:w="1736"/>
        <w:gridCol w:w="1737"/>
        <w:gridCol w:w="1737"/>
        <w:gridCol w:w="1737"/>
        <w:gridCol w:w="1737"/>
      </w:tblGrid>
      <w:tr w:rsidR="000F4225" w:rsidRPr="000F4225" w14:paraId="126AEC6D" w14:textId="77777777" w:rsidTr="004763B6">
        <w:tc>
          <w:tcPr>
            <w:tcW w:w="1736" w:type="dxa"/>
          </w:tcPr>
          <w:p w14:paraId="79CBEEA0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b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b/>
                <w:sz w:val="24"/>
                <w:szCs w:val="24"/>
                <w:lang w:eastAsia="en-AU"/>
              </w:rPr>
              <w:t>Sample:</w:t>
            </w:r>
          </w:p>
        </w:tc>
        <w:tc>
          <w:tcPr>
            <w:tcW w:w="1736" w:type="dxa"/>
          </w:tcPr>
          <w:p w14:paraId="1F8E5B93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>2 + 4 =</w:t>
            </w:r>
          </w:p>
        </w:tc>
        <w:tc>
          <w:tcPr>
            <w:tcW w:w="1737" w:type="dxa"/>
          </w:tcPr>
          <w:p w14:paraId="335BDC29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>(A)  2</w:t>
            </w:r>
          </w:p>
        </w:tc>
        <w:tc>
          <w:tcPr>
            <w:tcW w:w="1737" w:type="dxa"/>
          </w:tcPr>
          <w:p w14:paraId="6619EEDA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>(B)  6</w:t>
            </w:r>
          </w:p>
        </w:tc>
        <w:tc>
          <w:tcPr>
            <w:tcW w:w="1737" w:type="dxa"/>
          </w:tcPr>
          <w:p w14:paraId="0BED18DC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>(C)  8</w:t>
            </w:r>
          </w:p>
        </w:tc>
        <w:tc>
          <w:tcPr>
            <w:tcW w:w="1737" w:type="dxa"/>
          </w:tcPr>
          <w:p w14:paraId="21DF6679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>(D)  9</w:t>
            </w:r>
          </w:p>
        </w:tc>
      </w:tr>
      <w:tr w:rsidR="000F4225" w:rsidRPr="000F4225" w14:paraId="06BD254A" w14:textId="77777777" w:rsidTr="004763B6">
        <w:tc>
          <w:tcPr>
            <w:tcW w:w="1736" w:type="dxa"/>
          </w:tcPr>
          <w:p w14:paraId="2AFCDB7B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b/>
                <w:sz w:val="8"/>
                <w:szCs w:val="8"/>
                <w:lang w:eastAsia="en-AU"/>
              </w:rPr>
            </w:pPr>
          </w:p>
        </w:tc>
        <w:tc>
          <w:tcPr>
            <w:tcW w:w="1736" w:type="dxa"/>
          </w:tcPr>
          <w:p w14:paraId="417CB4E8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8"/>
                <w:szCs w:val="8"/>
                <w:lang w:eastAsia="en-AU"/>
              </w:rPr>
            </w:pPr>
          </w:p>
        </w:tc>
        <w:tc>
          <w:tcPr>
            <w:tcW w:w="1737" w:type="dxa"/>
          </w:tcPr>
          <w:p w14:paraId="6834FD19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8"/>
                <w:szCs w:val="8"/>
                <w:lang w:eastAsia="en-AU"/>
              </w:rPr>
            </w:pPr>
          </w:p>
        </w:tc>
        <w:tc>
          <w:tcPr>
            <w:tcW w:w="1737" w:type="dxa"/>
          </w:tcPr>
          <w:p w14:paraId="53DE9999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8"/>
                <w:szCs w:val="8"/>
                <w:lang w:eastAsia="en-AU"/>
              </w:rPr>
            </w:pPr>
          </w:p>
        </w:tc>
        <w:tc>
          <w:tcPr>
            <w:tcW w:w="1737" w:type="dxa"/>
          </w:tcPr>
          <w:p w14:paraId="1DB7638B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8"/>
                <w:szCs w:val="8"/>
                <w:lang w:eastAsia="en-AU"/>
              </w:rPr>
            </w:pPr>
          </w:p>
        </w:tc>
        <w:tc>
          <w:tcPr>
            <w:tcW w:w="1737" w:type="dxa"/>
          </w:tcPr>
          <w:p w14:paraId="1F72809F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8"/>
                <w:szCs w:val="8"/>
                <w:lang w:eastAsia="en-AU"/>
              </w:rPr>
            </w:pPr>
          </w:p>
        </w:tc>
      </w:tr>
      <w:tr w:rsidR="000F4225" w:rsidRPr="000F4225" w14:paraId="722C7301" w14:textId="77777777" w:rsidTr="004763B6">
        <w:tc>
          <w:tcPr>
            <w:tcW w:w="1736" w:type="dxa"/>
            <w:vAlign w:val="center"/>
          </w:tcPr>
          <w:p w14:paraId="214C2CF9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</w:p>
        </w:tc>
        <w:tc>
          <w:tcPr>
            <w:tcW w:w="1736" w:type="dxa"/>
            <w:vAlign w:val="center"/>
          </w:tcPr>
          <w:p w14:paraId="026622EE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</w:p>
        </w:tc>
        <w:tc>
          <w:tcPr>
            <w:tcW w:w="1737" w:type="dxa"/>
            <w:vAlign w:val="center"/>
          </w:tcPr>
          <w:p w14:paraId="2356A91A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 xml:space="preserve">A  </w:t>
            </w:r>
            <w:r w:rsidRPr="000F4225">
              <w:rPr>
                <w:rFonts w:asciiTheme="majorHAnsi" w:eastAsia="Times New Roman" w:hAnsiTheme="majorHAnsi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5616EC37" wp14:editId="4870D624">
                  <wp:extent cx="190500" cy="133350"/>
                  <wp:effectExtent l="0" t="0" r="0" b="0"/>
                  <wp:docPr id="11" name="Picture 298" descr="ov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ov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4EA21D78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 xml:space="preserve">B  </w:t>
            </w:r>
            <w:r w:rsidRPr="000F4225">
              <w:rPr>
                <w:rFonts w:asciiTheme="majorHAnsi" w:eastAsia="Times New Roman" w:hAnsiTheme="majorHAnsi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2BD40CF4" wp14:editId="0101B95F">
                  <wp:extent cx="171450" cy="114300"/>
                  <wp:effectExtent l="0" t="0" r="0" b="0"/>
                  <wp:docPr id="12" name="Picture 299" descr="oval-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oval-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3C5158F7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 xml:space="preserve">C  </w:t>
            </w:r>
            <w:r w:rsidRPr="000F4225">
              <w:rPr>
                <w:rFonts w:asciiTheme="majorHAnsi" w:eastAsia="Times New Roman" w:hAnsiTheme="majorHAnsi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3A3124FD" wp14:editId="0A64CF96">
                  <wp:extent cx="190500" cy="133350"/>
                  <wp:effectExtent l="0" t="0" r="0" b="0"/>
                  <wp:docPr id="13" name="Picture 300" descr="ov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ov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17CEC371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 xml:space="preserve">D  </w:t>
            </w:r>
            <w:r w:rsidRPr="000F4225">
              <w:rPr>
                <w:rFonts w:asciiTheme="majorHAnsi" w:eastAsia="Times New Roman" w:hAnsiTheme="majorHAnsi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587C6BFB" wp14:editId="384768C1">
                  <wp:extent cx="190500" cy="133350"/>
                  <wp:effectExtent l="0" t="0" r="0" b="0"/>
                  <wp:docPr id="14" name="Picture 301" descr="ov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ov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4ECF8" w14:textId="77777777" w:rsidR="000F4225" w:rsidRPr="000F4225" w:rsidRDefault="000F4225" w:rsidP="000F4225">
      <w:pPr>
        <w:spacing w:after="0" w:line="240" w:lineRule="auto"/>
        <w:rPr>
          <w:rFonts w:asciiTheme="majorHAnsi" w:eastAsia="Times New Roman" w:hAnsiTheme="majorHAnsi"/>
          <w:sz w:val="24"/>
          <w:szCs w:val="24"/>
          <w:lang w:eastAsia="en-AU"/>
        </w:rPr>
      </w:pPr>
    </w:p>
    <w:p w14:paraId="2543A676" w14:textId="77777777" w:rsidR="000F4225" w:rsidRPr="000F4225" w:rsidRDefault="000F4225" w:rsidP="000F4225">
      <w:pPr>
        <w:spacing w:after="0" w:line="240" w:lineRule="auto"/>
        <w:rPr>
          <w:rFonts w:asciiTheme="majorHAnsi" w:eastAsia="Times New Roman" w:hAnsiTheme="majorHAnsi"/>
          <w:sz w:val="24"/>
          <w:szCs w:val="24"/>
          <w:lang w:eastAsia="en-AU"/>
        </w:rPr>
      </w:pPr>
      <w:r w:rsidRPr="000F4225">
        <w:rPr>
          <w:rFonts w:asciiTheme="majorHAnsi" w:eastAsia="Times New Roman" w:hAnsiTheme="majorHAnsi"/>
          <w:sz w:val="24"/>
          <w:szCs w:val="24"/>
          <w:lang w:eastAsia="en-AU"/>
        </w:rPr>
        <w:t>If you think you have made a mistake, put a cross through the incorrect answer and fill in the new answer.</w:t>
      </w:r>
    </w:p>
    <w:p w14:paraId="2F55B178" w14:textId="77777777" w:rsidR="000F4225" w:rsidRPr="000F4225" w:rsidRDefault="000F4225" w:rsidP="000F4225">
      <w:pPr>
        <w:spacing w:after="0" w:line="240" w:lineRule="auto"/>
        <w:rPr>
          <w:rFonts w:asciiTheme="majorHAnsi" w:eastAsia="Times New Roman" w:hAnsiTheme="majorHAnsi"/>
          <w:sz w:val="12"/>
          <w:szCs w:val="12"/>
          <w:lang w:eastAsia="en-A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36"/>
        <w:gridCol w:w="1736"/>
        <w:gridCol w:w="1737"/>
        <w:gridCol w:w="1737"/>
        <w:gridCol w:w="1737"/>
        <w:gridCol w:w="1737"/>
      </w:tblGrid>
      <w:tr w:rsidR="000F4225" w:rsidRPr="000F4225" w14:paraId="15BEEAE8" w14:textId="77777777" w:rsidTr="004763B6">
        <w:tc>
          <w:tcPr>
            <w:tcW w:w="1736" w:type="dxa"/>
            <w:vAlign w:val="center"/>
          </w:tcPr>
          <w:p w14:paraId="05860FB4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</w:p>
        </w:tc>
        <w:tc>
          <w:tcPr>
            <w:tcW w:w="1736" w:type="dxa"/>
            <w:vAlign w:val="center"/>
          </w:tcPr>
          <w:p w14:paraId="03152E55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</w:p>
        </w:tc>
        <w:tc>
          <w:tcPr>
            <w:tcW w:w="1737" w:type="dxa"/>
            <w:vAlign w:val="center"/>
          </w:tcPr>
          <w:p w14:paraId="5E9F205C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 xml:space="preserve">A  </w:t>
            </w:r>
            <w:r w:rsidRPr="000F4225">
              <w:rPr>
                <w:rFonts w:asciiTheme="majorHAnsi" w:eastAsia="Times New Roman" w:hAnsiTheme="majorHAnsi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268A9586" wp14:editId="2D96EE41">
                  <wp:extent cx="171450" cy="114300"/>
                  <wp:effectExtent l="0" t="0" r="0" b="0"/>
                  <wp:docPr id="15" name="Picture 302" descr="oval-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oval-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19A94D15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 xml:space="preserve">B  </w:t>
            </w:r>
            <w:r w:rsidRPr="000F4225">
              <w:rPr>
                <w:rFonts w:asciiTheme="majorHAnsi" w:eastAsia="Times New Roman" w:hAnsiTheme="majorHAnsi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23EEC69" wp14:editId="130045D9">
                  <wp:extent cx="171450" cy="114300"/>
                  <wp:effectExtent l="0" t="0" r="0" b="0"/>
                  <wp:docPr id="16" name="Picture 303" descr="oval-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oval-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0EFED914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 xml:space="preserve">C  </w:t>
            </w:r>
            <w:r w:rsidRPr="000F4225">
              <w:rPr>
                <w:rFonts w:asciiTheme="majorHAnsi" w:eastAsia="Times New Roman" w:hAnsiTheme="majorHAnsi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0C84572C" wp14:editId="4C10F572">
                  <wp:extent cx="190500" cy="133350"/>
                  <wp:effectExtent l="0" t="0" r="0" b="0"/>
                  <wp:docPr id="17" name="Picture 304" descr="ov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ov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61DA7B74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 xml:space="preserve">D  </w:t>
            </w:r>
            <w:r w:rsidRPr="000F4225">
              <w:rPr>
                <w:rFonts w:asciiTheme="majorHAnsi" w:eastAsia="Times New Roman" w:hAnsiTheme="majorHAnsi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41A4F4AD" wp14:editId="704B57A7">
                  <wp:extent cx="190500" cy="133350"/>
                  <wp:effectExtent l="0" t="0" r="0" b="0"/>
                  <wp:docPr id="18" name="Picture 305" descr="ov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ov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690FC" w14:textId="77777777" w:rsidR="000F4225" w:rsidRPr="000F4225" w:rsidRDefault="000F4225" w:rsidP="000F4225">
      <w:pPr>
        <w:spacing w:after="0" w:line="240" w:lineRule="auto"/>
        <w:rPr>
          <w:rFonts w:asciiTheme="majorHAnsi" w:eastAsia="Times New Roman" w:hAnsiTheme="majorHAnsi"/>
          <w:sz w:val="24"/>
          <w:szCs w:val="24"/>
          <w:lang w:eastAsia="en-AU"/>
        </w:rPr>
      </w:pPr>
    </w:p>
    <w:p w14:paraId="2634F10F" w14:textId="77777777" w:rsidR="000F4225" w:rsidRPr="000F4225" w:rsidRDefault="000F4225" w:rsidP="000F4225">
      <w:pPr>
        <w:spacing w:after="0" w:line="240" w:lineRule="auto"/>
        <w:rPr>
          <w:rFonts w:asciiTheme="majorHAnsi" w:eastAsia="Times New Roman" w:hAnsiTheme="majorHAnsi"/>
          <w:sz w:val="24"/>
          <w:szCs w:val="24"/>
          <w:lang w:eastAsia="en-AU"/>
        </w:rPr>
      </w:pPr>
      <w:r w:rsidRPr="000F4225">
        <w:rPr>
          <w:rFonts w:asciiTheme="majorHAnsi" w:eastAsia="Times New Roman" w:hAnsiTheme="majorHAnsi"/>
          <w:sz w:val="24"/>
          <w:szCs w:val="24"/>
          <w:lang w:eastAsia="en-AU"/>
        </w:rPr>
        <w:t xml:space="preserve">If you change your mind and have crossed out what you consider to be the correct answer, then indicate the correct answer by writing the word </w:t>
      </w:r>
      <w:r w:rsidRPr="000F4225">
        <w:rPr>
          <w:rFonts w:asciiTheme="majorHAnsi" w:eastAsia="Times New Roman" w:hAnsiTheme="majorHAnsi"/>
          <w:b/>
          <w:sz w:val="24"/>
          <w:szCs w:val="24"/>
          <w:lang w:eastAsia="en-AU"/>
        </w:rPr>
        <w:t>correct</w:t>
      </w:r>
      <w:r w:rsidRPr="000F4225">
        <w:rPr>
          <w:rFonts w:asciiTheme="majorHAnsi" w:eastAsia="Times New Roman" w:hAnsiTheme="majorHAnsi"/>
          <w:sz w:val="24"/>
          <w:szCs w:val="24"/>
          <w:lang w:eastAsia="en-AU"/>
        </w:rPr>
        <w:t xml:space="preserve"> and drawing an arrow as follows.</w:t>
      </w:r>
    </w:p>
    <w:p w14:paraId="58109A4C" w14:textId="77777777" w:rsidR="000F4225" w:rsidRPr="000F4225" w:rsidRDefault="000F4225" w:rsidP="000F4225">
      <w:pPr>
        <w:spacing w:after="0" w:line="240" w:lineRule="auto"/>
        <w:jc w:val="center"/>
        <w:rPr>
          <w:rFonts w:asciiTheme="majorHAnsi" w:eastAsia="Times New Roman" w:hAnsiTheme="majorHAnsi"/>
          <w:sz w:val="12"/>
          <w:szCs w:val="12"/>
          <w:lang w:eastAsia="en-A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36"/>
        <w:gridCol w:w="1736"/>
        <w:gridCol w:w="1737"/>
        <w:gridCol w:w="1737"/>
        <w:gridCol w:w="1737"/>
        <w:gridCol w:w="1737"/>
      </w:tblGrid>
      <w:tr w:rsidR="000F4225" w:rsidRPr="000F4225" w14:paraId="7869CAF1" w14:textId="77777777" w:rsidTr="004763B6">
        <w:tc>
          <w:tcPr>
            <w:tcW w:w="1736" w:type="dxa"/>
            <w:vAlign w:val="center"/>
          </w:tcPr>
          <w:p w14:paraId="0FFC4B40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</w:p>
        </w:tc>
        <w:tc>
          <w:tcPr>
            <w:tcW w:w="1736" w:type="dxa"/>
            <w:vAlign w:val="center"/>
          </w:tcPr>
          <w:p w14:paraId="5CDF9078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</w:p>
        </w:tc>
        <w:tc>
          <w:tcPr>
            <w:tcW w:w="1737" w:type="dxa"/>
            <w:vAlign w:val="center"/>
          </w:tcPr>
          <w:p w14:paraId="07B62A9B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16"/>
                <w:szCs w:val="16"/>
                <w:lang w:eastAsia="en-AU"/>
              </w:rPr>
            </w:pPr>
          </w:p>
          <w:p w14:paraId="728D3C12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 xml:space="preserve">A  </w:t>
            </w:r>
            <w:r w:rsidRPr="000F4225">
              <w:rPr>
                <w:rFonts w:asciiTheme="majorHAnsi" w:eastAsia="Times New Roman" w:hAnsiTheme="majorHAnsi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56E9476" wp14:editId="4E4230D5">
                  <wp:extent cx="171450" cy="114300"/>
                  <wp:effectExtent l="0" t="0" r="0" b="0"/>
                  <wp:docPr id="19" name="Picture 306" descr="oval-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oval-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2F466E7C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 xml:space="preserve">B  </w:t>
            </w:r>
            <w:r w:rsidRPr="000F4225">
              <w:rPr>
                <w:rFonts w:asciiTheme="majorHAnsi" w:eastAsia="Times New Roman" w:hAnsiTheme="majorHAnsi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5C583D89" wp14:editId="403D88A9">
                  <wp:extent cx="457200" cy="304800"/>
                  <wp:effectExtent l="0" t="0" r="0" b="0"/>
                  <wp:docPr id="20" name="Picture 307" descr="oval-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oval-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3C094CE9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16"/>
                <w:szCs w:val="16"/>
                <w:lang w:eastAsia="en-AU"/>
              </w:rPr>
            </w:pPr>
          </w:p>
          <w:p w14:paraId="4BD85385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 xml:space="preserve">C  </w:t>
            </w:r>
            <w:r w:rsidRPr="000F4225">
              <w:rPr>
                <w:rFonts w:asciiTheme="majorHAnsi" w:eastAsia="Times New Roman" w:hAnsiTheme="majorHAnsi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13B097B6" wp14:editId="78B8CC33">
                  <wp:extent cx="190500" cy="133350"/>
                  <wp:effectExtent l="0" t="0" r="0" b="0"/>
                  <wp:docPr id="21" name="Picture 308" descr="ov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ov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4508FD18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16"/>
                <w:szCs w:val="16"/>
                <w:lang w:eastAsia="en-AU"/>
              </w:rPr>
            </w:pPr>
          </w:p>
          <w:p w14:paraId="04E24B27" w14:textId="77777777" w:rsidR="000F4225" w:rsidRPr="000F4225" w:rsidRDefault="000F4225" w:rsidP="000F4225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</w:pPr>
            <w:r w:rsidRPr="000F4225">
              <w:rPr>
                <w:rFonts w:asciiTheme="majorHAnsi" w:eastAsia="Times New Roman" w:hAnsiTheme="majorHAnsi"/>
                <w:sz w:val="24"/>
                <w:szCs w:val="24"/>
                <w:lang w:eastAsia="en-AU"/>
              </w:rPr>
              <w:t xml:space="preserve">D  </w:t>
            </w:r>
            <w:r w:rsidRPr="000F4225">
              <w:rPr>
                <w:rFonts w:asciiTheme="majorHAnsi" w:eastAsia="Times New Roman" w:hAnsiTheme="majorHAnsi"/>
                <w:noProof/>
                <w:sz w:val="18"/>
                <w:szCs w:val="18"/>
                <w:lang w:eastAsia="en-AU"/>
              </w:rPr>
              <w:drawing>
                <wp:inline distT="0" distB="0" distL="0" distR="0" wp14:anchorId="647EAB60" wp14:editId="6A815C9C">
                  <wp:extent cx="190500" cy="133350"/>
                  <wp:effectExtent l="0" t="0" r="0" b="0"/>
                  <wp:docPr id="22" name="Picture 309" descr="ov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ov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B6D19" w14:textId="77777777" w:rsidR="00087600" w:rsidRPr="000F4225" w:rsidRDefault="00087600" w:rsidP="009D2C92">
      <w:pPr>
        <w:spacing w:after="120" w:line="240" w:lineRule="auto"/>
        <w:rPr>
          <w:rFonts w:asciiTheme="majorHAnsi" w:hAnsiTheme="majorHAnsi"/>
        </w:rPr>
        <w:sectPr w:rsidR="00087600" w:rsidRPr="000F4225" w:rsidSect="009D2C92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1EB52124" w14:textId="77777777" w:rsidR="009D2C92" w:rsidRPr="000F4225" w:rsidRDefault="009D2C92" w:rsidP="009D2C92">
      <w:pPr>
        <w:spacing w:after="120" w:line="240" w:lineRule="auto"/>
        <w:rPr>
          <w:rFonts w:asciiTheme="majorHAnsi" w:hAnsiTheme="majorHAnsi"/>
        </w:rPr>
        <w:sectPr w:rsidR="009D2C92" w:rsidRPr="000F4225" w:rsidSect="00087600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25C51961" w14:textId="77777777" w:rsidR="009D2C92" w:rsidRPr="000F4225" w:rsidRDefault="009D2C92" w:rsidP="009D2C92">
      <w:pPr>
        <w:spacing w:after="120" w:line="240" w:lineRule="auto"/>
        <w:ind w:firstLine="720"/>
        <w:rPr>
          <w:rFonts w:asciiTheme="majorHAnsi" w:hAnsiTheme="majorHAnsi" w:cstheme="minorHAnsi"/>
        </w:rPr>
      </w:pPr>
      <w:r w:rsidRPr="000F4225">
        <w:rPr>
          <w:rFonts w:asciiTheme="majorHAnsi" w:hAnsiTheme="majorHAnsi"/>
          <w:noProof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CACB99" wp14:editId="21F1A13F">
                <wp:simplePos x="0" y="0"/>
                <wp:positionH relativeFrom="column">
                  <wp:posOffset>1131570</wp:posOffset>
                </wp:positionH>
                <wp:positionV relativeFrom="paragraph">
                  <wp:posOffset>50800</wp:posOffset>
                </wp:positionV>
                <wp:extent cx="171450" cy="111125"/>
                <wp:effectExtent l="0" t="0" r="19050" b="2222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1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ADF6384" id="Oval 2" o:spid="_x0000_s1026" style="position:absolute;margin-left:89.1pt;margin-top:4pt;width:13.5pt;height: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"/>
            </w:pict>
          </mc:Fallback>
        </mc:AlternateContent>
      </w:r>
      <w:r w:rsidRPr="000F4225">
        <w:rPr>
          <w:rFonts w:asciiTheme="majorHAnsi" w:hAnsiTheme="majorHAnsi"/>
          <w:noProof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C3C0AF" wp14:editId="69C3C866">
                <wp:simplePos x="0" y="0"/>
                <wp:positionH relativeFrom="column">
                  <wp:posOffset>2335530</wp:posOffset>
                </wp:positionH>
                <wp:positionV relativeFrom="paragraph">
                  <wp:posOffset>22225</wp:posOffset>
                </wp:positionV>
                <wp:extent cx="171450" cy="110490"/>
                <wp:effectExtent l="0" t="0" r="19050" b="22860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04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DEFC6E6" id="Oval 4" o:spid="_x0000_s1026" style="position:absolute;margin-left:183.9pt;margin-top:1.75pt;width:13.5pt;height:8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"/>
            </w:pict>
          </mc:Fallback>
        </mc:AlternateContent>
      </w:r>
      <w:r w:rsidRPr="000F4225">
        <w:rPr>
          <w:rFonts w:asciiTheme="majorHAnsi" w:hAnsiTheme="majorHAnsi"/>
          <w:noProof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EBCE32" wp14:editId="6F51FF2C">
                <wp:simplePos x="0" y="0"/>
                <wp:positionH relativeFrom="column">
                  <wp:posOffset>2922270</wp:posOffset>
                </wp:positionH>
                <wp:positionV relativeFrom="paragraph">
                  <wp:posOffset>12700</wp:posOffset>
                </wp:positionV>
                <wp:extent cx="171450" cy="110490"/>
                <wp:effectExtent l="0" t="0" r="19050" b="22860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04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B3C9CE6" id="Oval 5" o:spid="_x0000_s1026" style="position:absolute;margin-left:230.1pt;margin-top:1pt;width:13.5pt;height:8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" filled="f"/>
            </w:pict>
          </mc:Fallback>
        </mc:AlternateContent>
      </w:r>
      <w:r w:rsidRPr="000F4225">
        <w:rPr>
          <w:rFonts w:asciiTheme="majorHAnsi" w:hAnsiTheme="majorHAnsi"/>
          <w:noProof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B71EDD" wp14:editId="0727E313">
                <wp:simplePos x="0" y="0"/>
                <wp:positionH relativeFrom="column">
                  <wp:posOffset>1710690</wp:posOffset>
                </wp:positionH>
                <wp:positionV relativeFrom="paragraph">
                  <wp:posOffset>31115</wp:posOffset>
                </wp:positionV>
                <wp:extent cx="171450" cy="111125"/>
                <wp:effectExtent l="0" t="0" r="19050" b="2222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1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FC7A7A6" id="Oval 3" o:spid="_x0000_s1026" style="position:absolute;margin-left:134.7pt;margin-top:2.45pt;width:13.5pt;height: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"/>
            </w:pict>
          </mc:Fallback>
        </mc:AlternateContent>
      </w:r>
      <w:r w:rsidRPr="000F4225">
        <w:rPr>
          <w:rFonts w:asciiTheme="majorHAnsi" w:hAnsiTheme="majorHAnsi" w:cstheme="minorHAnsi"/>
        </w:rPr>
        <w:t xml:space="preserve"> 1.</w:t>
      </w:r>
      <w:r w:rsidRPr="000F4225">
        <w:rPr>
          <w:rFonts w:asciiTheme="majorHAnsi" w:hAnsiTheme="majorHAnsi" w:cstheme="minorHAnsi"/>
        </w:rPr>
        <w:tab/>
        <w:t>A</w:t>
      </w:r>
      <w:r w:rsidRPr="000F4225">
        <w:rPr>
          <w:rFonts w:asciiTheme="majorHAnsi" w:hAnsiTheme="majorHAnsi" w:cstheme="minorHAnsi"/>
        </w:rPr>
        <w:tab/>
        <w:t xml:space="preserve">     B</w:t>
      </w:r>
      <w:r w:rsidRPr="000F4225">
        <w:rPr>
          <w:rFonts w:asciiTheme="majorHAnsi" w:hAnsiTheme="majorHAnsi" w:cstheme="minorHAnsi"/>
        </w:rPr>
        <w:tab/>
        <w:t xml:space="preserve">         C</w:t>
      </w:r>
      <w:r w:rsidRPr="000F4225">
        <w:rPr>
          <w:rFonts w:asciiTheme="majorHAnsi" w:hAnsiTheme="majorHAnsi" w:cstheme="minorHAnsi"/>
        </w:rPr>
        <w:tab/>
      </w:r>
      <w:r w:rsidRPr="000F4225">
        <w:rPr>
          <w:rFonts w:asciiTheme="majorHAnsi" w:hAnsiTheme="majorHAnsi" w:cstheme="minorHAnsi"/>
        </w:rPr>
        <w:tab/>
        <w:t xml:space="preserve"> D</w:t>
      </w:r>
    </w:p>
    <w:p w14:paraId="156B53AA" w14:textId="77777777" w:rsidR="009D2C92" w:rsidRPr="000F4225" w:rsidRDefault="009D2C92" w:rsidP="009D2C92">
      <w:pPr>
        <w:spacing w:after="120" w:line="240" w:lineRule="auto"/>
        <w:rPr>
          <w:rFonts w:asciiTheme="majorHAnsi" w:hAnsiTheme="majorHAnsi" w:cstheme="minorHAnsi"/>
        </w:rPr>
      </w:pP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3EFAC3" wp14:editId="2B26E0C9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6E19FB9" id="Oval 9" o:spid="_x0000_s1026" style="position:absolute;margin-left:230.85pt;margin-top:1.85pt;width:13.5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8A3F9C" wp14:editId="0BB70D2E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AA4DA6F" id="Oval 8" o:spid="_x0000_s1026" style="position:absolute;margin-left:182.4pt;margin-top:1.85pt;width:13.5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815875" wp14:editId="652B4390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83B4DD6" id="Oval 7" o:spid="_x0000_s1026" style="position:absolute;margin-left:133.95pt;margin-top:1.85pt;width:13.5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CBDAF5" wp14:editId="729BB534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486D517" id="Oval 6" o:spid="_x0000_s1026" style="position:absolute;margin-left:88.35pt;margin-top:1.85pt;width:13.5pt;height: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" filled="f"/>
            </w:pict>
          </mc:Fallback>
        </mc:AlternateContent>
      </w:r>
      <w:r w:rsidRPr="000F4225">
        <w:rPr>
          <w:rFonts w:asciiTheme="majorHAnsi" w:hAnsiTheme="majorHAnsi" w:cstheme="minorHAnsi"/>
        </w:rPr>
        <w:tab/>
        <w:t xml:space="preserve"> 2.</w:t>
      </w:r>
      <w:r w:rsidRPr="000F4225">
        <w:rPr>
          <w:rFonts w:asciiTheme="majorHAnsi" w:hAnsiTheme="majorHAnsi" w:cstheme="minorHAnsi"/>
        </w:rPr>
        <w:tab/>
        <w:t>A</w:t>
      </w:r>
      <w:r w:rsidRPr="000F4225">
        <w:rPr>
          <w:rFonts w:asciiTheme="majorHAnsi" w:hAnsiTheme="majorHAnsi" w:cstheme="minorHAnsi"/>
        </w:rPr>
        <w:tab/>
        <w:t xml:space="preserve">     B</w:t>
      </w:r>
      <w:r w:rsidRPr="000F4225">
        <w:rPr>
          <w:rFonts w:asciiTheme="majorHAnsi" w:hAnsiTheme="majorHAnsi" w:cstheme="minorHAnsi"/>
        </w:rPr>
        <w:tab/>
        <w:t xml:space="preserve">         C</w:t>
      </w:r>
      <w:r w:rsidRPr="000F4225">
        <w:rPr>
          <w:rFonts w:asciiTheme="majorHAnsi" w:hAnsiTheme="majorHAnsi" w:cstheme="minorHAnsi"/>
        </w:rPr>
        <w:tab/>
      </w:r>
      <w:r w:rsidRPr="000F4225">
        <w:rPr>
          <w:rFonts w:asciiTheme="majorHAnsi" w:hAnsiTheme="majorHAnsi" w:cstheme="minorHAnsi"/>
        </w:rPr>
        <w:tab/>
        <w:t xml:space="preserve"> D</w:t>
      </w:r>
    </w:p>
    <w:p w14:paraId="517567CA" w14:textId="77777777" w:rsidR="009D2C92" w:rsidRPr="000F4225" w:rsidRDefault="009D2C92" w:rsidP="009D2C92">
      <w:pPr>
        <w:spacing w:after="120" w:line="240" w:lineRule="auto"/>
        <w:rPr>
          <w:rFonts w:asciiTheme="majorHAnsi" w:hAnsiTheme="majorHAnsi" w:cstheme="minorHAnsi"/>
        </w:rPr>
      </w:pP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8381AD" wp14:editId="0212B85F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54F77A3" id="Oval 13" o:spid="_x0000_s1026" style="position:absolute;margin-left:230.85pt;margin-top:1.85pt;width:13.5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37C4EB" wp14:editId="2D8A2BE3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6DDC74D" id="Oval 12" o:spid="_x0000_s1026" style="position:absolute;margin-left:182.4pt;margin-top:1.85pt;width:13.5pt;height: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" filled="f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C27D02" wp14:editId="48426B86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25F7637" id="Oval 11" o:spid="_x0000_s1026" style="position:absolute;margin-left:133.95pt;margin-top:1.85pt;width:13.5pt;height: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23DD8E" wp14:editId="75F75D4F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B2A9094" id="Oval 10" o:spid="_x0000_s1026" style="position:absolute;margin-left:88.35pt;margin-top:1.85pt;width:13.5pt;height: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Pr="000F4225">
        <w:rPr>
          <w:rFonts w:asciiTheme="majorHAnsi" w:hAnsiTheme="majorHAnsi" w:cstheme="minorHAnsi"/>
        </w:rPr>
        <w:tab/>
        <w:t xml:space="preserve"> 3.</w:t>
      </w:r>
      <w:r w:rsidRPr="000F4225">
        <w:rPr>
          <w:rFonts w:asciiTheme="majorHAnsi" w:hAnsiTheme="majorHAnsi" w:cstheme="minorHAnsi"/>
        </w:rPr>
        <w:tab/>
        <w:t>A</w:t>
      </w:r>
      <w:r w:rsidRPr="000F4225">
        <w:rPr>
          <w:rFonts w:asciiTheme="majorHAnsi" w:hAnsiTheme="majorHAnsi" w:cstheme="minorHAnsi"/>
        </w:rPr>
        <w:tab/>
        <w:t xml:space="preserve">     B</w:t>
      </w:r>
      <w:r w:rsidRPr="000F4225">
        <w:rPr>
          <w:rFonts w:asciiTheme="majorHAnsi" w:hAnsiTheme="majorHAnsi" w:cstheme="minorHAnsi"/>
        </w:rPr>
        <w:tab/>
        <w:t xml:space="preserve">         C</w:t>
      </w:r>
      <w:r w:rsidRPr="000F4225">
        <w:rPr>
          <w:rFonts w:asciiTheme="majorHAnsi" w:hAnsiTheme="majorHAnsi" w:cstheme="minorHAnsi"/>
        </w:rPr>
        <w:tab/>
      </w:r>
      <w:r w:rsidRPr="000F4225">
        <w:rPr>
          <w:rFonts w:asciiTheme="majorHAnsi" w:hAnsiTheme="majorHAnsi" w:cstheme="minorHAnsi"/>
        </w:rPr>
        <w:tab/>
        <w:t xml:space="preserve"> D</w:t>
      </w:r>
    </w:p>
    <w:p w14:paraId="201B91B8" w14:textId="77777777" w:rsidR="009D2C92" w:rsidRPr="000F4225" w:rsidRDefault="009D2C92" w:rsidP="009D2C92">
      <w:pPr>
        <w:spacing w:after="120" w:line="240" w:lineRule="auto"/>
        <w:rPr>
          <w:rFonts w:asciiTheme="majorHAnsi" w:hAnsiTheme="majorHAnsi" w:cstheme="minorHAnsi"/>
        </w:rPr>
      </w:pP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C39FE7" wp14:editId="44DA32AA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B20E310" id="Oval 17" o:spid="_x0000_s1026" style="position:absolute;margin-left:230.85pt;margin-top:1.85pt;width:13.5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D6841F" wp14:editId="1D973D0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62F3C97" id="Oval 16" o:spid="_x0000_s1026" style="position:absolute;margin-left:182.4pt;margin-top:1.85pt;width:13.5pt;height: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0C1B7E" wp14:editId="4187903B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C385F90" id="Oval 15" o:spid="_x0000_s1026" style="position:absolute;margin-left:133.95pt;margin-top:1.85pt;width:13.5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B51103" wp14:editId="255A50F2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1F774AE" id="Oval 14" o:spid="_x0000_s1026" style="position:absolute;margin-left:88.35pt;margin-top:1.85pt;width:13.5pt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" filled="f"/>
            </w:pict>
          </mc:Fallback>
        </mc:AlternateContent>
      </w:r>
      <w:r w:rsidRPr="000F4225">
        <w:rPr>
          <w:rFonts w:asciiTheme="majorHAnsi" w:hAnsiTheme="majorHAnsi" w:cstheme="minorHAnsi"/>
        </w:rPr>
        <w:tab/>
        <w:t xml:space="preserve"> 4.</w:t>
      </w:r>
      <w:r w:rsidRPr="000F4225">
        <w:rPr>
          <w:rFonts w:asciiTheme="majorHAnsi" w:hAnsiTheme="majorHAnsi" w:cstheme="minorHAnsi"/>
        </w:rPr>
        <w:tab/>
        <w:t>A</w:t>
      </w:r>
      <w:r w:rsidRPr="000F4225">
        <w:rPr>
          <w:rFonts w:asciiTheme="majorHAnsi" w:hAnsiTheme="majorHAnsi" w:cstheme="minorHAnsi"/>
        </w:rPr>
        <w:tab/>
        <w:t xml:space="preserve">     B</w:t>
      </w:r>
      <w:r w:rsidRPr="000F4225">
        <w:rPr>
          <w:rFonts w:asciiTheme="majorHAnsi" w:hAnsiTheme="majorHAnsi" w:cstheme="minorHAnsi"/>
        </w:rPr>
        <w:tab/>
        <w:t xml:space="preserve">         C</w:t>
      </w:r>
      <w:r w:rsidRPr="000F4225">
        <w:rPr>
          <w:rFonts w:asciiTheme="majorHAnsi" w:hAnsiTheme="majorHAnsi" w:cstheme="minorHAnsi"/>
        </w:rPr>
        <w:tab/>
      </w:r>
      <w:r w:rsidRPr="000F4225">
        <w:rPr>
          <w:rFonts w:asciiTheme="majorHAnsi" w:hAnsiTheme="majorHAnsi" w:cstheme="minorHAnsi"/>
        </w:rPr>
        <w:tab/>
        <w:t xml:space="preserve"> D</w:t>
      </w:r>
    </w:p>
    <w:p w14:paraId="5CB1F172" w14:textId="77777777" w:rsidR="009D2C92" w:rsidRPr="000F4225" w:rsidRDefault="009D2C92" w:rsidP="009D2C92">
      <w:pPr>
        <w:spacing w:after="120" w:line="240" w:lineRule="auto"/>
        <w:rPr>
          <w:rFonts w:asciiTheme="majorHAnsi" w:hAnsiTheme="majorHAnsi" w:cstheme="minorHAnsi"/>
        </w:rPr>
      </w:pP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E017E1" wp14:editId="7400BC8C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B7672B8" id="Oval 21" o:spid="_x0000_s1026" style="position:absolute;margin-left:230.85pt;margin-top:1.85pt;width:13.5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4E2E56" wp14:editId="61546D3C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DC0A52A" id="Oval 20" o:spid="_x0000_s1026" style="position:absolute;margin-left:182.4pt;margin-top:1.85pt;width:13.5pt;height: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" filled="f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EF8862" wp14:editId="465025E4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8FF0C52" id="Oval 19" o:spid="_x0000_s1026" style="position:absolute;margin-left:133.95pt;margin-top:1.85pt;width:13.5pt;height: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CA7346" wp14:editId="70B4F6EE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7BB78CA" id="Oval 18" o:spid="_x0000_s1026" style="position:absolute;margin-left:88.35pt;margin-top:1.85pt;width:13.5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0F4225">
        <w:rPr>
          <w:rFonts w:asciiTheme="majorHAnsi" w:hAnsiTheme="majorHAnsi" w:cstheme="minorHAnsi"/>
        </w:rPr>
        <w:tab/>
        <w:t xml:space="preserve"> 5.</w:t>
      </w:r>
      <w:r w:rsidRPr="000F4225">
        <w:rPr>
          <w:rFonts w:asciiTheme="majorHAnsi" w:hAnsiTheme="majorHAnsi" w:cstheme="minorHAnsi"/>
        </w:rPr>
        <w:tab/>
        <w:t>A</w:t>
      </w:r>
      <w:r w:rsidRPr="000F4225">
        <w:rPr>
          <w:rFonts w:asciiTheme="majorHAnsi" w:hAnsiTheme="majorHAnsi" w:cstheme="minorHAnsi"/>
        </w:rPr>
        <w:tab/>
        <w:t xml:space="preserve">     B</w:t>
      </w:r>
      <w:r w:rsidRPr="000F4225">
        <w:rPr>
          <w:rFonts w:asciiTheme="majorHAnsi" w:hAnsiTheme="majorHAnsi" w:cstheme="minorHAnsi"/>
        </w:rPr>
        <w:tab/>
        <w:t xml:space="preserve">         C</w:t>
      </w:r>
      <w:r w:rsidRPr="000F4225">
        <w:rPr>
          <w:rFonts w:asciiTheme="majorHAnsi" w:hAnsiTheme="majorHAnsi" w:cstheme="minorHAnsi"/>
        </w:rPr>
        <w:tab/>
      </w:r>
      <w:r w:rsidRPr="000F4225">
        <w:rPr>
          <w:rFonts w:asciiTheme="majorHAnsi" w:hAnsiTheme="majorHAnsi" w:cstheme="minorHAnsi"/>
        </w:rPr>
        <w:tab/>
        <w:t xml:space="preserve"> D</w:t>
      </w:r>
    </w:p>
    <w:p w14:paraId="318885B2" w14:textId="77777777" w:rsidR="009D2C92" w:rsidRPr="000F4225" w:rsidRDefault="009D2C92" w:rsidP="009D2C92">
      <w:pPr>
        <w:spacing w:after="120" w:line="240" w:lineRule="auto"/>
        <w:rPr>
          <w:rFonts w:asciiTheme="majorHAnsi" w:hAnsiTheme="majorHAnsi" w:cstheme="minorHAnsi"/>
        </w:rPr>
      </w:pP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71F2A2" wp14:editId="53761987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74E0563" id="Oval 25" o:spid="_x0000_s1026" style="position:absolute;margin-left:230.85pt;margin-top:1.85pt;width:13.5pt;height: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BE205D" wp14:editId="3CEC8533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3AB6359" id="Oval 24" o:spid="_x0000_s1026" style="position:absolute;margin-left:182.4pt;margin-top:1.85pt;width:13.5pt;height: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BEC147" wp14:editId="2909B323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0846393" id="Oval 23" o:spid="_x0000_s1026" style="position:absolute;margin-left:133.95pt;margin-top:1.85pt;width:13.5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" filled="f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2A003B" wp14:editId="0A57D252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F524645" id="Oval 22" o:spid="_x0000_s1026" style="position:absolute;margin-left:88.35pt;margin-top:1.85pt;width:13.5pt;height: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0F4225">
        <w:rPr>
          <w:rFonts w:asciiTheme="majorHAnsi" w:hAnsiTheme="majorHAnsi" w:cstheme="minorHAnsi"/>
        </w:rPr>
        <w:tab/>
        <w:t xml:space="preserve"> 6.</w:t>
      </w:r>
      <w:r w:rsidRPr="000F4225">
        <w:rPr>
          <w:rFonts w:asciiTheme="majorHAnsi" w:hAnsiTheme="majorHAnsi" w:cstheme="minorHAnsi"/>
        </w:rPr>
        <w:tab/>
        <w:t>A</w:t>
      </w:r>
      <w:r w:rsidRPr="000F4225">
        <w:rPr>
          <w:rFonts w:asciiTheme="majorHAnsi" w:hAnsiTheme="majorHAnsi" w:cstheme="minorHAnsi"/>
        </w:rPr>
        <w:tab/>
        <w:t xml:space="preserve">     B</w:t>
      </w:r>
      <w:r w:rsidRPr="000F4225">
        <w:rPr>
          <w:rFonts w:asciiTheme="majorHAnsi" w:hAnsiTheme="majorHAnsi" w:cstheme="minorHAnsi"/>
        </w:rPr>
        <w:tab/>
        <w:t xml:space="preserve">         C</w:t>
      </w:r>
      <w:r w:rsidRPr="000F4225">
        <w:rPr>
          <w:rFonts w:asciiTheme="majorHAnsi" w:hAnsiTheme="majorHAnsi" w:cstheme="minorHAnsi"/>
        </w:rPr>
        <w:tab/>
      </w:r>
      <w:r w:rsidRPr="000F4225">
        <w:rPr>
          <w:rFonts w:asciiTheme="majorHAnsi" w:hAnsiTheme="majorHAnsi" w:cstheme="minorHAnsi"/>
        </w:rPr>
        <w:tab/>
        <w:t xml:space="preserve"> D</w:t>
      </w:r>
    </w:p>
    <w:p w14:paraId="5D7DCAFD" w14:textId="77777777" w:rsidR="009D2C92" w:rsidRPr="000F4225" w:rsidRDefault="009D2C92" w:rsidP="009D2C92">
      <w:pPr>
        <w:spacing w:after="120" w:line="240" w:lineRule="auto"/>
        <w:rPr>
          <w:rFonts w:asciiTheme="majorHAnsi" w:hAnsiTheme="majorHAnsi" w:cstheme="minorHAnsi"/>
        </w:rPr>
      </w:pP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2C4311" wp14:editId="4B15D49E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B5FAE84" id="Oval 29" o:spid="_x0000_s1026" style="position:absolute;margin-left:230.85pt;margin-top:1.85pt;width:13.5pt;height: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8A8B64" wp14:editId="21123493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0CB3C02" id="Oval 28" o:spid="_x0000_s1026" style="position:absolute;margin-left:182.4pt;margin-top:1.85pt;width:13.5pt;height: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77BC8D" wp14:editId="56893C32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DF49DE3" id="Oval 27" o:spid="_x0000_s1026" style="position:absolute;margin-left:133.95pt;margin-top:1.85pt;width:13.5pt;height: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D7353C" wp14:editId="00222E4B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F7EE259" id="Oval 26" o:spid="_x0000_s1026" style="position:absolute;margin-left:88.35pt;margin-top:1.85pt;width:13.5pt;height: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" filled="f"/>
            </w:pict>
          </mc:Fallback>
        </mc:AlternateContent>
      </w:r>
      <w:r w:rsidRPr="000F4225">
        <w:rPr>
          <w:rFonts w:asciiTheme="majorHAnsi" w:hAnsiTheme="majorHAnsi" w:cstheme="minorHAnsi"/>
        </w:rPr>
        <w:tab/>
        <w:t xml:space="preserve"> 7.</w:t>
      </w:r>
      <w:r w:rsidRPr="000F4225">
        <w:rPr>
          <w:rFonts w:asciiTheme="majorHAnsi" w:hAnsiTheme="majorHAnsi" w:cstheme="minorHAnsi"/>
        </w:rPr>
        <w:tab/>
        <w:t>A</w:t>
      </w:r>
      <w:r w:rsidRPr="000F4225">
        <w:rPr>
          <w:rFonts w:asciiTheme="majorHAnsi" w:hAnsiTheme="majorHAnsi" w:cstheme="minorHAnsi"/>
        </w:rPr>
        <w:tab/>
        <w:t xml:space="preserve">     B</w:t>
      </w:r>
      <w:r w:rsidRPr="000F4225">
        <w:rPr>
          <w:rFonts w:asciiTheme="majorHAnsi" w:hAnsiTheme="majorHAnsi" w:cstheme="minorHAnsi"/>
        </w:rPr>
        <w:tab/>
        <w:t xml:space="preserve">         C</w:t>
      </w:r>
      <w:r w:rsidRPr="000F4225">
        <w:rPr>
          <w:rFonts w:asciiTheme="majorHAnsi" w:hAnsiTheme="majorHAnsi" w:cstheme="minorHAnsi"/>
        </w:rPr>
        <w:tab/>
      </w:r>
      <w:r w:rsidRPr="000F4225">
        <w:rPr>
          <w:rFonts w:asciiTheme="majorHAnsi" w:hAnsiTheme="majorHAnsi" w:cstheme="minorHAnsi"/>
        </w:rPr>
        <w:tab/>
        <w:t xml:space="preserve"> D</w:t>
      </w:r>
    </w:p>
    <w:p w14:paraId="3DE13722" w14:textId="77777777" w:rsidR="009D2C92" w:rsidRPr="000F4225" w:rsidRDefault="009D2C92" w:rsidP="009D2C92">
      <w:pPr>
        <w:spacing w:after="120" w:line="240" w:lineRule="auto"/>
        <w:rPr>
          <w:rFonts w:asciiTheme="majorHAnsi" w:hAnsiTheme="majorHAnsi" w:cstheme="minorHAnsi"/>
        </w:rPr>
      </w:pP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56B183" wp14:editId="2AE4C642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DC7D4D4" id="Oval 33" o:spid="_x0000_s1026" style="position:absolute;margin-left:230.85pt;margin-top:1.85pt;width:13.5pt;height: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" filled="f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96A7C5" wp14:editId="1FAF0995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A1BDE1A" id="Oval 32" o:spid="_x0000_s1026" style="position:absolute;margin-left:182.4pt;margin-top:1.85pt;width:13.5pt;height: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0F6AE1" wp14:editId="7F83F3BB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9259A5A" id="Oval 31" o:spid="_x0000_s1026" style="position:absolute;margin-left:133.95pt;margin-top:1.85pt;width:13.5pt;height: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2A3D68" wp14:editId="6382649E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EF61F22" id="Oval 30" o:spid="_x0000_s1026" style="position:absolute;margin-left:88.35pt;margin-top:1.85pt;width:13.5pt;height: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Pr="000F4225">
        <w:rPr>
          <w:rFonts w:asciiTheme="majorHAnsi" w:hAnsiTheme="majorHAnsi" w:cstheme="minorHAnsi"/>
        </w:rPr>
        <w:tab/>
        <w:t xml:space="preserve"> 8.</w:t>
      </w:r>
      <w:r w:rsidRPr="000F4225">
        <w:rPr>
          <w:rFonts w:asciiTheme="majorHAnsi" w:hAnsiTheme="majorHAnsi" w:cstheme="minorHAnsi"/>
        </w:rPr>
        <w:tab/>
        <w:t>A</w:t>
      </w:r>
      <w:r w:rsidRPr="000F4225">
        <w:rPr>
          <w:rFonts w:asciiTheme="majorHAnsi" w:hAnsiTheme="majorHAnsi" w:cstheme="minorHAnsi"/>
        </w:rPr>
        <w:tab/>
        <w:t xml:space="preserve">     B</w:t>
      </w:r>
      <w:r w:rsidRPr="000F4225">
        <w:rPr>
          <w:rFonts w:asciiTheme="majorHAnsi" w:hAnsiTheme="majorHAnsi" w:cstheme="minorHAnsi"/>
        </w:rPr>
        <w:tab/>
        <w:t xml:space="preserve">         C</w:t>
      </w:r>
      <w:r w:rsidRPr="000F4225">
        <w:rPr>
          <w:rFonts w:asciiTheme="majorHAnsi" w:hAnsiTheme="majorHAnsi" w:cstheme="minorHAnsi"/>
        </w:rPr>
        <w:tab/>
      </w:r>
      <w:r w:rsidRPr="000F4225">
        <w:rPr>
          <w:rFonts w:asciiTheme="majorHAnsi" w:hAnsiTheme="majorHAnsi" w:cstheme="minorHAnsi"/>
        </w:rPr>
        <w:tab/>
        <w:t xml:space="preserve"> D</w:t>
      </w:r>
    </w:p>
    <w:p w14:paraId="040CEA6C" w14:textId="77777777" w:rsidR="009D2C92" w:rsidRPr="000F4225" w:rsidRDefault="009D2C92" w:rsidP="009D2C92">
      <w:pPr>
        <w:spacing w:after="120" w:line="240" w:lineRule="auto"/>
        <w:rPr>
          <w:rFonts w:asciiTheme="majorHAnsi" w:hAnsiTheme="majorHAnsi" w:cstheme="minorHAnsi"/>
        </w:rPr>
      </w:pP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5AF730" wp14:editId="68C9B497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AC111DD" id="Oval 37" o:spid="_x0000_s1026" style="position:absolute;margin-left:230.85pt;margin-top:1.85pt;width:13.5pt;height: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" filled="f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2201FD" wp14:editId="3CB3076D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41E23DC" id="Oval 36" o:spid="_x0000_s1026" style="position:absolute;margin-left:182.4pt;margin-top:1.85pt;width:13.5pt;height: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30A322" wp14:editId="53EF3494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B5190CE" id="Oval 35" o:spid="_x0000_s1026" style="position:absolute;margin-left:133.95pt;margin-top:1.85pt;width:13.5pt;height: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C0FAD1" wp14:editId="7862F0B9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BFEABF9" id="Oval 34" o:spid="_x0000_s1026" style="position:absolute;margin-left:88.35pt;margin-top:1.85pt;width:13.5pt;height: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0F4225">
        <w:rPr>
          <w:rFonts w:asciiTheme="majorHAnsi" w:hAnsiTheme="majorHAnsi" w:cstheme="minorHAnsi"/>
        </w:rPr>
        <w:tab/>
        <w:t xml:space="preserve"> 9.</w:t>
      </w:r>
      <w:r w:rsidRPr="000F4225">
        <w:rPr>
          <w:rFonts w:asciiTheme="majorHAnsi" w:hAnsiTheme="majorHAnsi" w:cstheme="minorHAnsi"/>
        </w:rPr>
        <w:tab/>
        <w:t>A</w:t>
      </w:r>
      <w:r w:rsidRPr="000F4225">
        <w:rPr>
          <w:rFonts w:asciiTheme="majorHAnsi" w:hAnsiTheme="majorHAnsi" w:cstheme="minorHAnsi"/>
        </w:rPr>
        <w:tab/>
        <w:t xml:space="preserve">     B</w:t>
      </w:r>
      <w:r w:rsidRPr="000F4225">
        <w:rPr>
          <w:rFonts w:asciiTheme="majorHAnsi" w:hAnsiTheme="majorHAnsi" w:cstheme="minorHAnsi"/>
        </w:rPr>
        <w:tab/>
        <w:t xml:space="preserve">         C</w:t>
      </w:r>
      <w:r w:rsidRPr="000F4225">
        <w:rPr>
          <w:rFonts w:asciiTheme="majorHAnsi" w:hAnsiTheme="majorHAnsi" w:cstheme="minorHAnsi"/>
        </w:rPr>
        <w:tab/>
      </w:r>
      <w:r w:rsidRPr="000F4225">
        <w:rPr>
          <w:rFonts w:asciiTheme="majorHAnsi" w:hAnsiTheme="majorHAnsi" w:cstheme="minorHAnsi"/>
        </w:rPr>
        <w:tab/>
        <w:t xml:space="preserve"> D</w:t>
      </w:r>
    </w:p>
    <w:p w14:paraId="7E89E741" w14:textId="77777777" w:rsidR="009D2C92" w:rsidRPr="000F4225" w:rsidRDefault="009D2C92" w:rsidP="009D2C92">
      <w:pPr>
        <w:spacing w:after="120" w:line="240" w:lineRule="auto"/>
        <w:rPr>
          <w:rFonts w:asciiTheme="majorHAnsi" w:hAnsiTheme="majorHAnsi" w:cstheme="minorHAnsi"/>
        </w:rPr>
      </w:pP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B9F062" wp14:editId="264786CA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A753B65" id="Oval 41" o:spid="_x0000_s1026" style="position:absolute;margin-left:230.85pt;margin-top:1.85pt;width:13.5pt;height: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" filled="f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0ACD26" wp14:editId="366CF582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E2B528E" id="Oval 40" o:spid="_x0000_s1026" style="position:absolute;margin-left:182.4pt;margin-top:1.85pt;width:13.5pt;height: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1359BE" wp14:editId="3A667583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B2214C1" id="Oval 39" o:spid="_x0000_s1026" style="position:absolute;margin-left:133.95pt;margin-top:1.85pt;width:13.5pt;height: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0F4225">
        <w:rPr>
          <w:rFonts w:asciiTheme="majorHAnsi" w:hAnsiTheme="maj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B6F1DE" wp14:editId="10698BDF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9744F50" id="Oval 38" o:spid="_x0000_s1026" style="position:absolute;margin-left:88.35pt;margin-top:1.85pt;width:13.5pt;height: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Pr="000F4225">
        <w:rPr>
          <w:rFonts w:asciiTheme="majorHAnsi" w:hAnsiTheme="majorHAnsi" w:cstheme="minorHAnsi"/>
        </w:rPr>
        <w:tab/>
        <w:t xml:space="preserve"> 10.</w:t>
      </w:r>
      <w:r w:rsidRPr="000F4225">
        <w:rPr>
          <w:rFonts w:asciiTheme="majorHAnsi" w:hAnsiTheme="majorHAnsi" w:cstheme="minorHAnsi"/>
        </w:rPr>
        <w:tab/>
        <w:t>A</w:t>
      </w:r>
      <w:r w:rsidRPr="000F4225">
        <w:rPr>
          <w:rFonts w:asciiTheme="majorHAnsi" w:hAnsiTheme="majorHAnsi" w:cstheme="minorHAnsi"/>
        </w:rPr>
        <w:tab/>
        <w:t xml:space="preserve">     B</w:t>
      </w:r>
      <w:r w:rsidRPr="000F4225">
        <w:rPr>
          <w:rFonts w:asciiTheme="majorHAnsi" w:hAnsiTheme="majorHAnsi" w:cstheme="minorHAnsi"/>
        </w:rPr>
        <w:tab/>
        <w:t xml:space="preserve">         C</w:t>
      </w:r>
      <w:r w:rsidRPr="000F4225">
        <w:rPr>
          <w:rFonts w:asciiTheme="majorHAnsi" w:hAnsiTheme="majorHAnsi" w:cstheme="minorHAnsi"/>
        </w:rPr>
        <w:tab/>
      </w:r>
      <w:r w:rsidRPr="000F4225">
        <w:rPr>
          <w:rFonts w:asciiTheme="majorHAnsi" w:hAnsiTheme="majorHAnsi" w:cstheme="minorHAnsi"/>
        </w:rPr>
        <w:tab/>
        <w:t xml:space="preserve"> D</w:t>
      </w:r>
    </w:p>
    <w:p w14:paraId="0B79A765" w14:textId="77777777" w:rsidR="009D2C92" w:rsidRPr="000F4225" w:rsidRDefault="009D2C92" w:rsidP="00087600">
      <w:pPr>
        <w:spacing w:after="120" w:line="240" w:lineRule="auto"/>
        <w:rPr>
          <w:rFonts w:asciiTheme="majorHAnsi" w:hAnsiTheme="majorHAnsi" w:cstheme="minorHAnsi"/>
        </w:rPr>
      </w:pPr>
      <w:r w:rsidRPr="000F4225">
        <w:rPr>
          <w:rFonts w:asciiTheme="majorHAnsi" w:hAnsiTheme="majorHAnsi" w:cstheme="minorHAnsi"/>
        </w:rPr>
        <w:tab/>
        <w:t xml:space="preserve"> </w:t>
      </w:r>
    </w:p>
    <w:p w14:paraId="55178E0E" w14:textId="77777777" w:rsidR="009D2C92" w:rsidRPr="009D2C92" w:rsidRDefault="009D2C92" w:rsidP="009D2C92">
      <w:pPr>
        <w:sectPr w:rsidR="009D2C92" w:rsidRPr="009D2C92" w:rsidSect="0008760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3B18A0E" w14:textId="77777777" w:rsidR="009D2C92" w:rsidRPr="009D2C92" w:rsidRDefault="009D2C92" w:rsidP="009D2C92"/>
    <w:p w14:paraId="4D09DBD4" w14:textId="77777777" w:rsidR="00620828" w:rsidRDefault="00620828"/>
    <w:sectPr w:rsidR="00620828" w:rsidSect="0008760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825D4" w14:textId="77777777" w:rsidR="00CF36DE" w:rsidRDefault="00CF36DE" w:rsidP="00E24335">
      <w:pPr>
        <w:spacing w:after="0" w:line="240" w:lineRule="auto"/>
      </w:pPr>
      <w:r>
        <w:separator/>
      </w:r>
    </w:p>
  </w:endnote>
  <w:endnote w:type="continuationSeparator" w:id="0">
    <w:p w14:paraId="43FE8FB2" w14:textId="77777777" w:rsidR="00CF36DE" w:rsidRDefault="00CF36DE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F060C" w14:textId="77777777" w:rsidR="00CF36DE" w:rsidRDefault="00CF36DE" w:rsidP="00CF36DE">
    <w:pPr>
      <w:pStyle w:val="Footer"/>
      <w:jc w:val="center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554519260"/>
      <w:docPartObj>
        <w:docPartGallery w:val="Page Numbers (Bottom of Page)"/>
        <w:docPartUnique/>
      </w:docPartObj>
    </w:sdtPr>
    <w:sdtEndPr/>
    <w:sdtContent>
      <w:p w14:paraId="0FD097E4" w14:textId="361CEB68" w:rsidR="00CF36DE" w:rsidRDefault="00CF36DE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- </w:t>
        </w:r>
        <w:r>
          <w:rPr>
            <w:rFonts w:asciiTheme="minorHAnsi" w:eastAsiaTheme="minorEastAsia" w:hAnsiTheme="minorHAnsi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/>
          </w:rPr>
          <w:fldChar w:fldCharType="separate"/>
        </w:r>
        <w:r w:rsidR="00FC40CD" w:rsidRPr="00FC40CD">
          <w:rPr>
            <w:rFonts w:asciiTheme="majorHAnsi" w:eastAsiaTheme="majorEastAsia" w:hAnsiTheme="majorHAnsi" w:cstheme="majorBidi"/>
            <w:noProof/>
            <w:sz w:val="28"/>
            <w:szCs w:val="28"/>
          </w:rPr>
          <w:t>20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-</w:t>
        </w:r>
      </w:p>
    </w:sdtContent>
  </w:sdt>
  <w:p w14:paraId="505FBC9A" w14:textId="77777777" w:rsidR="00CF36DE" w:rsidRDefault="00CF3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2DABC" w14:textId="77777777" w:rsidR="00CF36DE" w:rsidRDefault="00CF36DE" w:rsidP="00E24335">
      <w:pPr>
        <w:spacing w:after="0" w:line="240" w:lineRule="auto"/>
      </w:pPr>
      <w:r>
        <w:separator/>
      </w:r>
    </w:p>
  </w:footnote>
  <w:footnote w:type="continuationSeparator" w:id="0">
    <w:p w14:paraId="2F169818" w14:textId="77777777" w:rsidR="00CF36DE" w:rsidRDefault="00CF36DE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8EF54" w14:textId="77777777" w:rsidR="00CF36DE" w:rsidRPr="00DD3062" w:rsidRDefault="00CF36DE">
    <w:pPr>
      <w:pStyle w:val="Header"/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7D44E" w14:textId="77777777" w:rsidR="00CF36DE" w:rsidRPr="000D4274" w:rsidRDefault="00CF36DE" w:rsidP="000D4274">
    <w:pPr>
      <w:pStyle w:val="Header"/>
      <w:tabs>
        <w:tab w:val="clear" w:pos="9026"/>
        <w:tab w:val="left" w:pos="7050"/>
      </w:tabs>
      <w:rPr>
        <w:rFonts w:ascii="Lucida Calligraphy" w:hAnsi="Lucida Calligraphy"/>
        <w:sz w:val="40"/>
        <w:szCs w:val="4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018"/>
    <w:multiLevelType w:val="hybridMultilevel"/>
    <w:tmpl w:val="7BA83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061A"/>
    <w:multiLevelType w:val="hybridMultilevel"/>
    <w:tmpl w:val="60BEF19E"/>
    <w:lvl w:ilvl="0" w:tplc="EED89D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0B34"/>
    <w:multiLevelType w:val="hybridMultilevel"/>
    <w:tmpl w:val="02283AF4"/>
    <w:lvl w:ilvl="0" w:tplc="F482E18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DDE"/>
    <w:multiLevelType w:val="hybridMultilevel"/>
    <w:tmpl w:val="40AEA294"/>
    <w:lvl w:ilvl="0" w:tplc="B3B4B2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53526"/>
    <w:multiLevelType w:val="hybridMultilevel"/>
    <w:tmpl w:val="5442DE26"/>
    <w:lvl w:ilvl="0" w:tplc="97448D82">
      <w:start w:val="1"/>
      <w:numFmt w:val="lowerRoman"/>
      <w:lvlText w:val="(%1)"/>
      <w:lvlJc w:val="left"/>
      <w:pPr>
        <w:ind w:left="1080" w:hanging="72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92262"/>
    <w:multiLevelType w:val="hybridMultilevel"/>
    <w:tmpl w:val="6478E242"/>
    <w:lvl w:ilvl="0" w:tplc="AD7E6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B1D76"/>
    <w:multiLevelType w:val="hybridMultilevel"/>
    <w:tmpl w:val="119601A4"/>
    <w:lvl w:ilvl="0" w:tplc="577A73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90C2F"/>
    <w:multiLevelType w:val="hybridMultilevel"/>
    <w:tmpl w:val="331896B4"/>
    <w:lvl w:ilvl="0" w:tplc="CFBE3DAA">
      <w:start w:val="1"/>
      <w:numFmt w:val="upperLetter"/>
      <w:lvlText w:val="%1."/>
      <w:lvlJc w:val="left"/>
      <w:pPr>
        <w:ind w:left="480" w:hanging="360"/>
      </w:pPr>
      <w:rPr>
        <w:sz w:val="24"/>
      </w:rPr>
    </w:lvl>
    <w:lvl w:ilvl="1" w:tplc="0C090019">
      <w:start w:val="1"/>
      <w:numFmt w:val="lowerLetter"/>
      <w:lvlText w:val="%2."/>
      <w:lvlJc w:val="left"/>
      <w:pPr>
        <w:ind w:left="1200" w:hanging="360"/>
      </w:pPr>
    </w:lvl>
    <w:lvl w:ilvl="2" w:tplc="0C09001B">
      <w:start w:val="1"/>
      <w:numFmt w:val="lowerRoman"/>
      <w:lvlText w:val="%3."/>
      <w:lvlJc w:val="right"/>
      <w:pPr>
        <w:ind w:left="1920" w:hanging="180"/>
      </w:pPr>
    </w:lvl>
    <w:lvl w:ilvl="3" w:tplc="0C09000F">
      <w:start w:val="1"/>
      <w:numFmt w:val="decimal"/>
      <w:lvlText w:val="%4."/>
      <w:lvlJc w:val="left"/>
      <w:pPr>
        <w:ind w:left="2640" w:hanging="360"/>
      </w:pPr>
    </w:lvl>
    <w:lvl w:ilvl="4" w:tplc="0C090019">
      <w:start w:val="1"/>
      <w:numFmt w:val="lowerLetter"/>
      <w:lvlText w:val="%5."/>
      <w:lvlJc w:val="left"/>
      <w:pPr>
        <w:ind w:left="3360" w:hanging="360"/>
      </w:pPr>
    </w:lvl>
    <w:lvl w:ilvl="5" w:tplc="0C09001B">
      <w:start w:val="1"/>
      <w:numFmt w:val="lowerRoman"/>
      <w:lvlText w:val="%6."/>
      <w:lvlJc w:val="right"/>
      <w:pPr>
        <w:ind w:left="4080" w:hanging="180"/>
      </w:pPr>
    </w:lvl>
    <w:lvl w:ilvl="6" w:tplc="0C09000F">
      <w:start w:val="1"/>
      <w:numFmt w:val="decimal"/>
      <w:lvlText w:val="%7."/>
      <w:lvlJc w:val="left"/>
      <w:pPr>
        <w:ind w:left="4800" w:hanging="360"/>
      </w:pPr>
    </w:lvl>
    <w:lvl w:ilvl="7" w:tplc="0C090019">
      <w:start w:val="1"/>
      <w:numFmt w:val="lowerLetter"/>
      <w:lvlText w:val="%8."/>
      <w:lvlJc w:val="left"/>
      <w:pPr>
        <w:ind w:left="5520" w:hanging="360"/>
      </w:pPr>
    </w:lvl>
    <w:lvl w:ilvl="8" w:tplc="0C09001B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D0B47F3"/>
    <w:multiLevelType w:val="hybridMultilevel"/>
    <w:tmpl w:val="FA566BCC"/>
    <w:lvl w:ilvl="0" w:tplc="D72AE4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A68FB"/>
    <w:multiLevelType w:val="hybridMultilevel"/>
    <w:tmpl w:val="7BE816AE"/>
    <w:lvl w:ilvl="0" w:tplc="504268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5295C"/>
    <w:multiLevelType w:val="hybridMultilevel"/>
    <w:tmpl w:val="EC84491E"/>
    <w:lvl w:ilvl="0" w:tplc="A290DF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13626"/>
    <w:multiLevelType w:val="hybridMultilevel"/>
    <w:tmpl w:val="1F5A07C0"/>
    <w:lvl w:ilvl="0" w:tplc="E0A01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E57B4"/>
    <w:multiLevelType w:val="hybridMultilevel"/>
    <w:tmpl w:val="B19E7472"/>
    <w:lvl w:ilvl="0" w:tplc="A38228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12071"/>
    <w:multiLevelType w:val="hybridMultilevel"/>
    <w:tmpl w:val="0D1EA248"/>
    <w:lvl w:ilvl="0" w:tplc="D7C432E0">
      <w:start w:val="1"/>
      <w:numFmt w:val="lowerRoman"/>
      <w:lvlText w:val="%1."/>
      <w:lvlJc w:val="left"/>
      <w:pPr>
        <w:ind w:left="1080" w:hanging="72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C0322"/>
    <w:multiLevelType w:val="hybridMultilevel"/>
    <w:tmpl w:val="12EA087A"/>
    <w:lvl w:ilvl="0" w:tplc="04BC0708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" w15:restartNumberingAfterBreak="0">
    <w:nsid w:val="3B3E6B50"/>
    <w:multiLevelType w:val="hybridMultilevel"/>
    <w:tmpl w:val="EC367D90"/>
    <w:lvl w:ilvl="0" w:tplc="3760CCD0">
      <w:start w:val="1"/>
      <w:numFmt w:val="upperLetter"/>
      <w:lvlText w:val="%1."/>
      <w:lvlJc w:val="left"/>
      <w:pPr>
        <w:ind w:left="540" w:hanging="360"/>
      </w:pPr>
    </w:lvl>
    <w:lvl w:ilvl="1" w:tplc="0C090019">
      <w:start w:val="1"/>
      <w:numFmt w:val="lowerLetter"/>
      <w:lvlText w:val="%2."/>
      <w:lvlJc w:val="left"/>
      <w:pPr>
        <w:ind w:left="1260" w:hanging="360"/>
      </w:pPr>
    </w:lvl>
    <w:lvl w:ilvl="2" w:tplc="0C09001B">
      <w:start w:val="1"/>
      <w:numFmt w:val="lowerRoman"/>
      <w:lvlText w:val="%3."/>
      <w:lvlJc w:val="right"/>
      <w:pPr>
        <w:ind w:left="1980" w:hanging="180"/>
      </w:pPr>
    </w:lvl>
    <w:lvl w:ilvl="3" w:tplc="0C09000F">
      <w:start w:val="1"/>
      <w:numFmt w:val="decimal"/>
      <w:lvlText w:val="%4."/>
      <w:lvlJc w:val="left"/>
      <w:pPr>
        <w:ind w:left="2700" w:hanging="360"/>
      </w:pPr>
    </w:lvl>
    <w:lvl w:ilvl="4" w:tplc="0C090019">
      <w:start w:val="1"/>
      <w:numFmt w:val="lowerLetter"/>
      <w:lvlText w:val="%5."/>
      <w:lvlJc w:val="left"/>
      <w:pPr>
        <w:ind w:left="3420" w:hanging="360"/>
      </w:pPr>
    </w:lvl>
    <w:lvl w:ilvl="5" w:tplc="0C09001B">
      <w:start w:val="1"/>
      <w:numFmt w:val="lowerRoman"/>
      <w:lvlText w:val="%6."/>
      <w:lvlJc w:val="right"/>
      <w:pPr>
        <w:ind w:left="4140" w:hanging="180"/>
      </w:pPr>
    </w:lvl>
    <w:lvl w:ilvl="6" w:tplc="0C09000F">
      <w:start w:val="1"/>
      <w:numFmt w:val="decimal"/>
      <w:lvlText w:val="%7."/>
      <w:lvlJc w:val="left"/>
      <w:pPr>
        <w:ind w:left="4860" w:hanging="360"/>
      </w:pPr>
    </w:lvl>
    <w:lvl w:ilvl="7" w:tplc="0C090019">
      <w:start w:val="1"/>
      <w:numFmt w:val="lowerLetter"/>
      <w:lvlText w:val="%8."/>
      <w:lvlJc w:val="left"/>
      <w:pPr>
        <w:ind w:left="5580" w:hanging="360"/>
      </w:pPr>
    </w:lvl>
    <w:lvl w:ilvl="8" w:tplc="0C09001B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3C251ADA"/>
    <w:multiLevelType w:val="hybridMultilevel"/>
    <w:tmpl w:val="A35228E0"/>
    <w:lvl w:ilvl="0" w:tplc="0282A7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31AF9"/>
    <w:multiLevelType w:val="hybridMultilevel"/>
    <w:tmpl w:val="0690FACA"/>
    <w:lvl w:ilvl="0" w:tplc="33E682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34380"/>
    <w:multiLevelType w:val="hybridMultilevel"/>
    <w:tmpl w:val="23140CFA"/>
    <w:lvl w:ilvl="0" w:tplc="AA18FCF6">
      <w:start w:val="1"/>
      <w:numFmt w:val="upperLetter"/>
      <w:lvlText w:val="%1."/>
      <w:lvlJc w:val="left"/>
      <w:pPr>
        <w:ind w:left="4140" w:hanging="3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0F7025"/>
    <w:multiLevelType w:val="hybridMultilevel"/>
    <w:tmpl w:val="DB8E86EA"/>
    <w:lvl w:ilvl="0" w:tplc="945617C8">
      <w:start w:val="2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spacing w:val="0"/>
        <w:w w:val="100"/>
        <w:position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A691A"/>
    <w:multiLevelType w:val="hybridMultilevel"/>
    <w:tmpl w:val="AFBADECC"/>
    <w:lvl w:ilvl="0" w:tplc="C00E49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844FF"/>
    <w:multiLevelType w:val="hybridMultilevel"/>
    <w:tmpl w:val="106408BE"/>
    <w:lvl w:ilvl="0" w:tplc="A666276E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2683E"/>
    <w:multiLevelType w:val="hybridMultilevel"/>
    <w:tmpl w:val="E1D079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629B5"/>
    <w:multiLevelType w:val="hybridMultilevel"/>
    <w:tmpl w:val="67F45682"/>
    <w:lvl w:ilvl="0" w:tplc="6B7E5F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1B47"/>
    <w:multiLevelType w:val="hybridMultilevel"/>
    <w:tmpl w:val="3EBE6534"/>
    <w:lvl w:ilvl="0" w:tplc="FD5C4C94">
      <w:start w:val="7"/>
      <w:numFmt w:val="bullet"/>
      <w:lvlText w:val="-"/>
      <w:lvlJc w:val="left"/>
      <w:pPr>
        <w:ind w:left="408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0" w15:restartNumberingAfterBreak="0">
    <w:nsid w:val="543C3C6A"/>
    <w:multiLevelType w:val="hybridMultilevel"/>
    <w:tmpl w:val="EE26F156"/>
    <w:lvl w:ilvl="0" w:tplc="F7E469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76550"/>
    <w:multiLevelType w:val="hybridMultilevel"/>
    <w:tmpl w:val="DA38441A"/>
    <w:lvl w:ilvl="0" w:tplc="C7129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E1B9D"/>
    <w:multiLevelType w:val="hybridMultilevel"/>
    <w:tmpl w:val="F98AB228"/>
    <w:lvl w:ilvl="0" w:tplc="EF54063E">
      <w:start w:val="3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3124A"/>
    <w:multiLevelType w:val="hybridMultilevel"/>
    <w:tmpl w:val="9AB0E196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C652C"/>
    <w:multiLevelType w:val="hybridMultilevel"/>
    <w:tmpl w:val="FEBAB72E"/>
    <w:lvl w:ilvl="0" w:tplc="29225B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695874"/>
    <w:multiLevelType w:val="hybridMultilevel"/>
    <w:tmpl w:val="70F25C42"/>
    <w:lvl w:ilvl="0" w:tplc="7D78FD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F6F32"/>
    <w:multiLevelType w:val="hybridMultilevel"/>
    <w:tmpl w:val="A08EF164"/>
    <w:lvl w:ilvl="0" w:tplc="2D14D5FC">
      <w:start w:val="7"/>
      <w:numFmt w:val="bullet"/>
      <w:lvlText w:val="-"/>
      <w:lvlJc w:val="left"/>
      <w:pPr>
        <w:ind w:left="768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7" w15:restartNumberingAfterBreak="0">
    <w:nsid w:val="71DA1289"/>
    <w:multiLevelType w:val="multilevel"/>
    <w:tmpl w:val="02AE50C0"/>
    <w:numStyleLink w:val="Examstyle"/>
  </w:abstractNum>
  <w:abstractNum w:abstractNumId="38" w15:restartNumberingAfterBreak="0">
    <w:nsid w:val="76D0652E"/>
    <w:multiLevelType w:val="hybridMultilevel"/>
    <w:tmpl w:val="A9C6816E"/>
    <w:lvl w:ilvl="0" w:tplc="739C99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04D2C"/>
    <w:multiLevelType w:val="hybridMultilevel"/>
    <w:tmpl w:val="B476A53C"/>
    <w:lvl w:ilvl="0" w:tplc="C4B267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7536D"/>
    <w:multiLevelType w:val="hybridMultilevel"/>
    <w:tmpl w:val="A66CF6CC"/>
    <w:lvl w:ilvl="0" w:tplc="1334F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A5434F"/>
    <w:multiLevelType w:val="hybridMultilevel"/>
    <w:tmpl w:val="49F82DF2"/>
    <w:lvl w:ilvl="0" w:tplc="07082C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22"/>
  </w:num>
  <w:num w:numId="6">
    <w:abstractNumId w:val="21"/>
  </w:num>
  <w:num w:numId="7">
    <w:abstractNumId w:val="17"/>
  </w:num>
  <w:num w:numId="8">
    <w:abstractNumId w:val="1"/>
  </w:num>
  <w:num w:numId="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24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1"/>
  </w:num>
  <w:num w:numId="16">
    <w:abstractNumId w:val="20"/>
  </w:num>
  <w:num w:numId="17">
    <w:abstractNumId w:val="31"/>
  </w:num>
  <w:num w:numId="18">
    <w:abstractNumId w:val="12"/>
  </w:num>
  <w:num w:numId="19">
    <w:abstractNumId w:val="25"/>
  </w:num>
  <w:num w:numId="20">
    <w:abstractNumId w:val="39"/>
  </w:num>
  <w:num w:numId="21">
    <w:abstractNumId w:val="23"/>
  </w:num>
  <w:num w:numId="22">
    <w:abstractNumId w:val="5"/>
  </w:num>
  <w:num w:numId="23">
    <w:abstractNumId w:val="38"/>
  </w:num>
  <w:num w:numId="24">
    <w:abstractNumId w:val="14"/>
  </w:num>
  <w:num w:numId="25">
    <w:abstractNumId w:val="19"/>
  </w:num>
  <w:num w:numId="26">
    <w:abstractNumId w:val="7"/>
  </w:num>
  <w:num w:numId="27">
    <w:abstractNumId w:val="40"/>
  </w:num>
  <w:num w:numId="28">
    <w:abstractNumId w:val="34"/>
  </w:num>
  <w:num w:numId="29">
    <w:abstractNumId w:val="8"/>
  </w:num>
  <w:num w:numId="30">
    <w:abstractNumId w:val="13"/>
  </w:num>
  <w:num w:numId="31">
    <w:abstractNumId w:val="11"/>
  </w:num>
  <w:num w:numId="32">
    <w:abstractNumId w:val="15"/>
  </w:num>
  <w:num w:numId="33">
    <w:abstractNumId w:val="30"/>
  </w:num>
  <w:num w:numId="34">
    <w:abstractNumId w:val="28"/>
  </w:num>
  <w:num w:numId="35">
    <w:abstractNumId w:val="0"/>
  </w:num>
  <w:num w:numId="36">
    <w:abstractNumId w:val="27"/>
  </w:num>
  <w:num w:numId="37">
    <w:abstractNumId w:val="29"/>
  </w:num>
  <w:num w:numId="38">
    <w:abstractNumId w:val="36"/>
  </w:num>
  <w:num w:numId="39">
    <w:abstractNumId w:val="37"/>
  </w:num>
  <w:num w:numId="40">
    <w:abstractNumId w:val="6"/>
  </w:num>
  <w:num w:numId="41">
    <w:abstractNumId w:val="35"/>
  </w:num>
  <w:num w:numId="42">
    <w:abstractNumId w:val="16"/>
  </w:num>
  <w:num w:numId="43">
    <w:abstractNumId w:val="2"/>
  </w:num>
  <w:num w:numId="44">
    <w:abstractNumId w:val="32"/>
  </w:num>
  <w:num w:numId="45">
    <w:abstractNumId w:val="0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96"/>
    <w:rsid w:val="00004606"/>
    <w:rsid w:val="00007AE4"/>
    <w:rsid w:val="00010603"/>
    <w:rsid w:val="000224D2"/>
    <w:rsid w:val="00026B0E"/>
    <w:rsid w:val="00031826"/>
    <w:rsid w:val="00034138"/>
    <w:rsid w:val="00041693"/>
    <w:rsid w:val="00050EAF"/>
    <w:rsid w:val="00053FEC"/>
    <w:rsid w:val="00054524"/>
    <w:rsid w:val="0006151D"/>
    <w:rsid w:val="00065B48"/>
    <w:rsid w:val="00066CC3"/>
    <w:rsid w:val="00067AB3"/>
    <w:rsid w:val="00067F58"/>
    <w:rsid w:val="00073790"/>
    <w:rsid w:val="000770C2"/>
    <w:rsid w:val="00084B20"/>
    <w:rsid w:val="00085125"/>
    <w:rsid w:val="00087600"/>
    <w:rsid w:val="00095FA8"/>
    <w:rsid w:val="00097664"/>
    <w:rsid w:val="000A7170"/>
    <w:rsid w:val="000A7D3C"/>
    <w:rsid w:val="000B39B7"/>
    <w:rsid w:val="000B5C89"/>
    <w:rsid w:val="000C75DD"/>
    <w:rsid w:val="000D4274"/>
    <w:rsid w:val="000D63CE"/>
    <w:rsid w:val="000F41E0"/>
    <w:rsid w:val="000F4225"/>
    <w:rsid w:val="000F7CA4"/>
    <w:rsid w:val="001041E6"/>
    <w:rsid w:val="00113F13"/>
    <w:rsid w:val="00117FB4"/>
    <w:rsid w:val="00122C62"/>
    <w:rsid w:val="00127940"/>
    <w:rsid w:val="001338CB"/>
    <w:rsid w:val="00151893"/>
    <w:rsid w:val="00157EC5"/>
    <w:rsid w:val="00171CAB"/>
    <w:rsid w:val="00173546"/>
    <w:rsid w:val="001745FF"/>
    <w:rsid w:val="0018418B"/>
    <w:rsid w:val="0019427A"/>
    <w:rsid w:val="0019733E"/>
    <w:rsid w:val="001A1C7B"/>
    <w:rsid w:val="001A47D4"/>
    <w:rsid w:val="001A4AE9"/>
    <w:rsid w:val="001B24FA"/>
    <w:rsid w:val="001B44BB"/>
    <w:rsid w:val="001B68E1"/>
    <w:rsid w:val="001C68A8"/>
    <w:rsid w:val="001D6041"/>
    <w:rsid w:val="001D604F"/>
    <w:rsid w:val="001E1B7C"/>
    <w:rsid w:val="001F1106"/>
    <w:rsid w:val="001F2230"/>
    <w:rsid w:val="00202063"/>
    <w:rsid w:val="00206600"/>
    <w:rsid w:val="00207EB9"/>
    <w:rsid w:val="002105CB"/>
    <w:rsid w:val="00212D44"/>
    <w:rsid w:val="00213AE6"/>
    <w:rsid w:val="00216251"/>
    <w:rsid w:val="002224F4"/>
    <w:rsid w:val="0022467C"/>
    <w:rsid w:val="00241443"/>
    <w:rsid w:val="002443DA"/>
    <w:rsid w:val="00245CC2"/>
    <w:rsid w:val="00257AE3"/>
    <w:rsid w:val="00274D8A"/>
    <w:rsid w:val="00277C0A"/>
    <w:rsid w:val="00285C6F"/>
    <w:rsid w:val="00292957"/>
    <w:rsid w:val="002A2C71"/>
    <w:rsid w:val="002A3D0B"/>
    <w:rsid w:val="002A5EC8"/>
    <w:rsid w:val="002C3D82"/>
    <w:rsid w:val="002D01FA"/>
    <w:rsid w:val="002D5FED"/>
    <w:rsid w:val="002D6042"/>
    <w:rsid w:val="002F08A0"/>
    <w:rsid w:val="002F3CB3"/>
    <w:rsid w:val="002F7D75"/>
    <w:rsid w:val="003070C8"/>
    <w:rsid w:val="00312470"/>
    <w:rsid w:val="003157FF"/>
    <w:rsid w:val="003209A1"/>
    <w:rsid w:val="00322ED1"/>
    <w:rsid w:val="0032344C"/>
    <w:rsid w:val="00325E7C"/>
    <w:rsid w:val="00327648"/>
    <w:rsid w:val="00327C7D"/>
    <w:rsid w:val="003308A2"/>
    <w:rsid w:val="00335B15"/>
    <w:rsid w:val="00336031"/>
    <w:rsid w:val="0035324F"/>
    <w:rsid w:val="0036618C"/>
    <w:rsid w:val="0037310E"/>
    <w:rsid w:val="00392118"/>
    <w:rsid w:val="0039392B"/>
    <w:rsid w:val="003945CB"/>
    <w:rsid w:val="003A09E1"/>
    <w:rsid w:val="003A233B"/>
    <w:rsid w:val="003A5079"/>
    <w:rsid w:val="003A7BBA"/>
    <w:rsid w:val="003B64A2"/>
    <w:rsid w:val="003C102E"/>
    <w:rsid w:val="003D6069"/>
    <w:rsid w:val="003D7596"/>
    <w:rsid w:val="003E4A95"/>
    <w:rsid w:val="003F6FCC"/>
    <w:rsid w:val="003F73B0"/>
    <w:rsid w:val="0040170F"/>
    <w:rsid w:val="004031EE"/>
    <w:rsid w:val="004055AD"/>
    <w:rsid w:val="004056FF"/>
    <w:rsid w:val="00411CC9"/>
    <w:rsid w:val="00414F04"/>
    <w:rsid w:val="00415CF0"/>
    <w:rsid w:val="004160D2"/>
    <w:rsid w:val="00420771"/>
    <w:rsid w:val="00420C12"/>
    <w:rsid w:val="00423C45"/>
    <w:rsid w:val="0042549B"/>
    <w:rsid w:val="00436CE1"/>
    <w:rsid w:val="004458F1"/>
    <w:rsid w:val="00445A9D"/>
    <w:rsid w:val="00451FA4"/>
    <w:rsid w:val="00466EC2"/>
    <w:rsid w:val="00466ED7"/>
    <w:rsid w:val="00471F90"/>
    <w:rsid w:val="00473D83"/>
    <w:rsid w:val="004763B6"/>
    <w:rsid w:val="0047646A"/>
    <w:rsid w:val="004903A0"/>
    <w:rsid w:val="004A7FD9"/>
    <w:rsid w:val="004B4666"/>
    <w:rsid w:val="004C501E"/>
    <w:rsid w:val="004C51B6"/>
    <w:rsid w:val="004E1905"/>
    <w:rsid w:val="004E1F9D"/>
    <w:rsid w:val="004F25C7"/>
    <w:rsid w:val="005024F9"/>
    <w:rsid w:val="00507784"/>
    <w:rsid w:val="00510D5A"/>
    <w:rsid w:val="005133C7"/>
    <w:rsid w:val="0051438A"/>
    <w:rsid w:val="00514C72"/>
    <w:rsid w:val="0051774C"/>
    <w:rsid w:val="005203EF"/>
    <w:rsid w:val="00521CF8"/>
    <w:rsid w:val="00531E47"/>
    <w:rsid w:val="005458C3"/>
    <w:rsid w:val="00546F0D"/>
    <w:rsid w:val="00563A3D"/>
    <w:rsid w:val="00567028"/>
    <w:rsid w:val="00582898"/>
    <w:rsid w:val="00584476"/>
    <w:rsid w:val="00592800"/>
    <w:rsid w:val="00594F93"/>
    <w:rsid w:val="005A370B"/>
    <w:rsid w:val="005A6248"/>
    <w:rsid w:val="005B3C1C"/>
    <w:rsid w:val="005C31AA"/>
    <w:rsid w:val="005D4581"/>
    <w:rsid w:val="005D7584"/>
    <w:rsid w:val="005E028C"/>
    <w:rsid w:val="005E182C"/>
    <w:rsid w:val="005E3D07"/>
    <w:rsid w:val="005F01FB"/>
    <w:rsid w:val="005F176B"/>
    <w:rsid w:val="00603362"/>
    <w:rsid w:val="00605251"/>
    <w:rsid w:val="00612927"/>
    <w:rsid w:val="00614847"/>
    <w:rsid w:val="00616F66"/>
    <w:rsid w:val="00620828"/>
    <w:rsid w:val="00623945"/>
    <w:rsid w:val="0062510B"/>
    <w:rsid w:val="00625214"/>
    <w:rsid w:val="00637BFD"/>
    <w:rsid w:val="006475DB"/>
    <w:rsid w:val="0066005A"/>
    <w:rsid w:val="00661F04"/>
    <w:rsid w:val="00674A0B"/>
    <w:rsid w:val="00675E5C"/>
    <w:rsid w:val="00676A45"/>
    <w:rsid w:val="00682A34"/>
    <w:rsid w:val="00687BF4"/>
    <w:rsid w:val="0069524A"/>
    <w:rsid w:val="006A135F"/>
    <w:rsid w:val="006A1847"/>
    <w:rsid w:val="006A1D1F"/>
    <w:rsid w:val="006A69F4"/>
    <w:rsid w:val="006C086F"/>
    <w:rsid w:val="006D4A82"/>
    <w:rsid w:val="006E26F0"/>
    <w:rsid w:val="00701B7F"/>
    <w:rsid w:val="0070532A"/>
    <w:rsid w:val="00706863"/>
    <w:rsid w:val="0071117D"/>
    <w:rsid w:val="007123B8"/>
    <w:rsid w:val="0071319E"/>
    <w:rsid w:val="007222B1"/>
    <w:rsid w:val="007261EE"/>
    <w:rsid w:val="007274C2"/>
    <w:rsid w:val="00736EAD"/>
    <w:rsid w:val="00740959"/>
    <w:rsid w:val="007433B1"/>
    <w:rsid w:val="00743C3C"/>
    <w:rsid w:val="007452A3"/>
    <w:rsid w:val="00762464"/>
    <w:rsid w:val="00762CBC"/>
    <w:rsid w:val="007649DE"/>
    <w:rsid w:val="00770060"/>
    <w:rsid w:val="00770280"/>
    <w:rsid w:val="0077682C"/>
    <w:rsid w:val="00785685"/>
    <w:rsid w:val="007A3894"/>
    <w:rsid w:val="007A55CA"/>
    <w:rsid w:val="007A5EA3"/>
    <w:rsid w:val="007C1930"/>
    <w:rsid w:val="007C7A06"/>
    <w:rsid w:val="007D64AC"/>
    <w:rsid w:val="007E34C7"/>
    <w:rsid w:val="007E5D85"/>
    <w:rsid w:val="007F7E44"/>
    <w:rsid w:val="00810231"/>
    <w:rsid w:val="008177A0"/>
    <w:rsid w:val="0082287C"/>
    <w:rsid w:val="008254C5"/>
    <w:rsid w:val="00830B05"/>
    <w:rsid w:val="00850485"/>
    <w:rsid w:val="00860ADE"/>
    <w:rsid w:val="008658F7"/>
    <w:rsid w:val="008709AC"/>
    <w:rsid w:val="00873DB3"/>
    <w:rsid w:val="00875FF7"/>
    <w:rsid w:val="00882BB5"/>
    <w:rsid w:val="0088339F"/>
    <w:rsid w:val="008839FB"/>
    <w:rsid w:val="008856EB"/>
    <w:rsid w:val="00885E78"/>
    <w:rsid w:val="0089006F"/>
    <w:rsid w:val="008916EE"/>
    <w:rsid w:val="0089214B"/>
    <w:rsid w:val="0089499C"/>
    <w:rsid w:val="00894A1B"/>
    <w:rsid w:val="00895ECA"/>
    <w:rsid w:val="008B071B"/>
    <w:rsid w:val="008C09EE"/>
    <w:rsid w:val="008C27ED"/>
    <w:rsid w:val="008D0976"/>
    <w:rsid w:val="008D1868"/>
    <w:rsid w:val="008D3E75"/>
    <w:rsid w:val="008D7248"/>
    <w:rsid w:val="008E6605"/>
    <w:rsid w:val="008F1A72"/>
    <w:rsid w:val="008F33D0"/>
    <w:rsid w:val="0090105F"/>
    <w:rsid w:val="00903F26"/>
    <w:rsid w:val="009055AB"/>
    <w:rsid w:val="00915C54"/>
    <w:rsid w:val="009179D4"/>
    <w:rsid w:val="0092530F"/>
    <w:rsid w:val="00927DBB"/>
    <w:rsid w:val="00932B35"/>
    <w:rsid w:val="00932D3A"/>
    <w:rsid w:val="009331B9"/>
    <w:rsid w:val="00950826"/>
    <w:rsid w:val="00952C94"/>
    <w:rsid w:val="0095458F"/>
    <w:rsid w:val="00982F90"/>
    <w:rsid w:val="009932D4"/>
    <w:rsid w:val="00995A45"/>
    <w:rsid w:val="00995DC9"/>
    <w:rsid w:val="00996134"/>
    <w:rsid w:val="009A138B"/>
    <w:rsid w:val="009A3048"/>
    <w:rsid w:val="009A6651"/>
    <w:rsid w:val="009B7AB9"/>
    <w:rsid w:val="009C237F"/>
    <w:rsid w:val="009C3CFC"/>
    <w:rsid w:val="009D2C92"/>
    <w:rsid w:val="009D38C6"/>
    <w:rsid w:val="009E147F"/>
    <w:rsid w:val="009F2F22"/>
    <w:rsid w:val="009F48B8"/>
    <w:rsid w:val="00A12774"/>
    <w:rsid w:val="00A277D4"/>
    <w:rsid w:val="00A3116E"/>
    <w:rsid w:val="00A319AF"/>
    <w:rsid w:val="00A34DAC"/>
    <w:rsid w:val="00A37E81"/>
    <w:rsid w:val="00A4031E"/>
    <w:rsid w:val="00A40AF5"/>
    <w:rsid w:val="00A417C8"/>
    <w:rsid w:val="00A45E9A"/>
    <w:rsid w:val="00A51578"/>
    <w:rsid w:val="00A539E4"/>
    <w:rsid w:val="00A54369"/>
    <w:rsid w:val="00A64AFA"/>
    <w:rsid w:val="00A66A0F"/>
    <w:rsid w:val="00A73E31"/>
    <w:rsid w:val="00A756CB"/>
    <w:rsid w:val="00A83447"/>
    <w:rsid w:val="00A84C84"/>
    <w:rsid w:val="00A9621B"/>
    <w:rsid w:val="00AA16A9"/>
    <w:rsid w:val="00AB44BD"/>
    <w:rsid w:val="00AC1C1E"/>
    <w:rsid w:val="00AC3F46"/>
    <w:rsid w:val="00AC43B8"/>
    <w:rsid w:val="00AC7450"/>
    <w:rsid w:val="00AD1A3A"/>
    <w:rsid w:val="00AD1F24"/>
    <w:rsid w:val="00AF2E16"/>
    <w:rsid w:val="00B006DF"/>
    <w:rsid w:val="00B01959"/>
    <w:rsid w:val="00B066B4"/>
    <w:rsid w:val="00B078D6"/>
    <w:rsid w:val="00B11301"/>
    <w:rsid w:val="00B22277"/>
    <w:rsid w:val="00B265F3"/>
    <w:rsid w:val="00B26967"/>
    <w:rsid w:val="00B26E3B"/>
    <w:rsid w:val="00B3256F"/>
    <w:rsid w:val="00B40C77"/>
    <w:rsid w:val="00B40CAA"/>
    <w:rsid w:val="00B43581"/>
    <w:rsid w:val="00B4655D"/>
    <w:rsid w:val="00B56A89"/>
    <w:rsid w:val="00B664A0"/>
    <w:rsid w:val="00B67412"/>
    <w:rsid w:val="00B714A6"/>
    <w:rsid w:val="00B80071"/>
    <w:rsid w:val="00B83CDE"/>
    <w:rsid w:val="00B927B4"/>
    <w:rsid w:val="00BB3107"/>
    <w:rsid w:val="00BB4B59"/>
    <w:rsid w:val="00BB5049"/>
    <w:rsid w:val="00BC29E9"/>
    <w:rsid w:val="00BC45AC"/>
    <w:rsid w:val="00BC5E3A"/>
    <w:rsid w:val="00BC7F25"/>
    <w:rsid w:val="00BD436B"/>
    <w:rsid w:val="00BD6FF3"/>
    <w:rsid w:val="00BE52BC"/>
    <w:rsid w:val="00C02771"/>
    <w:rsid w:val="00C0561C"/>
    <w:rsid w:val="00C07DA6"/>
    <w:rsid w:val="00C136EE"/>
    <w:rsid w:val="00C1498F"/>
    <w:rsid w:val="00C204B9"/>
    <w:rsid w:val="00C239EA"/>
    <w:rsid w:val="00C25037"/>
    <w:rsid w:val="00C25988"/>
    <w:rsid w:val="00C33A64"/>
    <w:rsid w:val="00C36889"/>
    <w:rsid w:val="00C42D61"/>
    <w:rsid w:val="00C51128"/>
    <w:rsid w:val="00C6163A"/>
    <w:rsid w:val="00C61704"/>
    <w:rsid w:val="00C63F07"/>
    <w:rsid w:val="00C66284"/>
    <w:rsid w:val="00C67F16"/>
    <w:rsid w:val="00C94C70"/>
    <w:rsid w:val="00CA4510"/>
    <w:rsid w:val="00CA68A9"/>
    <w:rsid w:val="00CA7D3F"/>
    <w:rsid w:val="00CB3DDA"/>
    <w:rsid w:val="00CB6F3C"/>
    <w:rsid w:val="00CC16DD"/>
    <w:rsid w:val="00CD429F"/>
    <w:rsid w:val="00CD4CCE"/>
    <w:rsid w:val="00CD54BB"/>
    <w:rsid w:val="00CD5A40"/>
    <w:rsid w:val="00CD633F"/>
    <w:rsid w:val="00CE134B"/>
    <w:rsid w:val="00CE2DDA"/>
    <w:rsid w:val="00CE3D77"/>
    <w:rsid w:val="00CE7CE5"/>
    <w:rsid w:val="00CF36DE"/>
    <w:rsid w:val="00CF50A0"/>
    <w:rsid w:val="00CF562C"/>
    <w:rsid w:val="00CF66FE"/>
    <w:rsid w:val="00D01508"/>
    <w:rsid w:val="00D165E5"/>
    <w:rsid w:val="00D17D1B"/>
    <w:rsid w:val="00D17F91"/>
    <w:rsid w:val="00D26439"/>
    <w:rsid w:val="00D43E1A"/>
    <w:rsid w:val="00D4542F"/>
    <w:rsid w:val="00D63A49"/>
    <w:rsid w:val="00D66639"/>
    <w:rsid w:val="00D70E06"/>
    <w:rsid w:val="00DA45BD"/>
    <w:rsid w:val="00DA6E55"/>
    <w:rsid w:val="00DB3794"/>
    <w:rsid w:val="00DB5487"/>
    <w:rsid w:val="00DB77AB"/>
    <w:rsid w:val="00DC5194"/>
    <w:rsid w:val="00DC7041"/>
    <w:rsid w:val="00DD3062"/>
    <w:rsid w:val="00DE037B"/>
    <w:rsid w:val="00DE4DD4"/>
    <w:rsid w:val="00DF1B9B"/>
    <w:rsid w:val="00DF28EC"/>
    <w:rsid w:val="00DF3261"/>
    <w:rsid w:val="00E00421"/>
    <w:rsid w:val="00E0362C"/>
    <w:rsid w:val="00E07879"/>
    <w:rsid w:val="00E1162A"/>
    <w:rsid w:val="00E20CEA"/>
    <w:rsid w:val="00E221A8"/>
    <w:rsid w:val="00E24335"/>
    <w:rsid w:val="00E30EAE"/>
    <w:rsid w:val="00E3398D"/>
    <w:rsid w:val="00E417C3"/>
    <w:rsid w:val="00E4666E"/>
    <w:rsid w:val="00E47FD6"/>
    <w:rsid w:val="00E572BA"/>
    <w:rsid w:val="00E625D9"/>
    <w:rsid w:val="00E62A9D"/>
    <w:rsid w:val="00E64843"/>
    <w:rsid w:val="00E64C94"/>
    <w:rsid w:val="00E71ED7"/>
    <w:rsid w:val="00E73A2B"/>
    <w:rsid w:val="00E76018"/>
    <w:rsid w:val="00E80449"/>
    <w:rsid w:val="00E8094C"/>
    <w:rsid w:val="00E820F1"/>
    <w:rsid w:val="00E858C4"/>
    <w:rsid w:val="00E86BBC"/>
    <w:rsid w:val="00E918FC"/>
    <w:rsid w:val="00E96123"/>
    <w:rsid w:val="00EA3DE5"/>
    <w:rsid w:val="00EB099B"/>
    <w:rsid w:val="00EB17DB"/>
    <w:rsid w:val="00EB39F2"/>
    <w:rsid w:val="00EC4309"/>
    <w:rsid w:val="00ED0868"/>
    <w:rsid w:val="00ED1FB6"/>
    <w:rsid w:val="00ED42B1"/>
    <w:rsid w:val="00EE6832"/>
    <w:rsid w:val="00EE7941"/>
    <w:rsid w:val="00F00A00"/>
    <w:rsid w:val="00F03C32"/>
    <w:rsid w:val="00F14200"/>
    <w:rsid w:val="00F27D76"/>
    <w:rsid w:val="00F33CE0"/>
    <w:rsid w:val="00F35B84"/>
    <w:rsid w:val="00F45971"/>
    <w:rsid w:val="00F52D5E"/>
    <w:rsid w:val="00F53068"/>
    <w:rsid w:val="00F57E5F"/>
    <w:rsid w:val="00F60441"/>
    <w:rsid w:val="00F6428C"/>
    <w:rsid w:val="00F670BA"/>
    <w:rsid w:val="00F764D4"/>
    <w:rsid w:val="00FA4557"/>
    <w:rsid w:val="00FA5773"/>
    <w:rsid w:val="00FB5C12"/>
    <w:rsid w:val="00FB6EBA"/>
    <w:rsid w:val="00FC104E"/>
    <w:rsid w:val="00FC40CD"/>
    <w:rsid w:val="00FC42CD"/>
    <w:rsid w:val="00FC491B"/>
    <w:rsid w:val="00FC5275"/>
    <w:rsid w:val="00FC5FD5"/>
    <w:rsid w:val="00FD7BFC"/>
    <w:rsid w:val="00FE293A"/>
    <w:rsid w:val="00FE46BE"/>
    <w:rsid w:val="00FE5E65"/>
    <w:rsid w:val="00FF0683"/>
    <w:rsid w:val="00FF1257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98BEBB1"/>
  <w15:docId w15:val="{94D0F513-2869-44B5-9C1D-5D89C1BE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44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E24335"/>
    <w:rPr>
      <w:rFonts w:eastAsia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4E1F9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F9D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3A09E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7596"/>
    <w:rPr>
      <w:color w:val="808080"/>
    </w:rPr>
  </w:style>
  <w:style w:type="table" w:customStyle="1" w:styleId="TableGrid2">
    <w:name w:val="Table Grid2"/>
    <w:basedOn w:val="TableNormal"/>
    <w:next w:val="TableGrid"/>
    <w:rsid w:val="00ED0868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7.jpe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9.wmf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oleObject" Target="embeddings/oleObject2.bin"/><Relationship Id="rId28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8.jpg"/><Relationship Id="rId31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0.wmf"/><Relationship Id="rId27" Type="http://schemas.openxmlformats.org/officeDocument/2006/relationships/image" Target="media/image14.png"/><Relationship Id="rId30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Stoneley\AppData\Local\Temp\Temp1_Re__Western_Maths_Exams_2019.zip\Template%20WME%20HSC%20Ext%202%20Exam%20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8F02-3E69-4C4A-B7BC-3B701580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WME HSC Ext 2 Exam 2019.dotx</Template>
  <TotalTime>2</TotalTime>
  <Pages>20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WME HSC Mathematics Ext 2 Exam 2019</vt:lpstr>
    </vt:vector>
  </TitlesOfParts>
  <Manager>Garry Thorn</Manager>
  <Company>Western Mathematics Exams Pty Ltd</Company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WME HSC Mathematics Ext 2 Exam 2019</dc:title>
  <dc:creator>Ray Stoneley</dc:creator>
  <cp:lastModifiedBy>Cheng, Ken</cp:lastModifiedBy>
  <cp:revision>2</cp:revision>
  <cp:lastPrinted>2019-05-28T14:37:00Z</cp:lastPrinted>
  <dcterms:created xsi:type="dcterms:W3CDTF">2019-09-10T00:54:00Z</dcterms:created>
  <dcterms:modified xsi:type="dcterms:W3CDTF">2019-09-10T00:54:00Z</dcterms:modified>
</cp:coreProperties>
</file>