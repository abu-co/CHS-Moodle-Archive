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E1492C" w14:textId="3E903B21" w:rsidR="002158C2" w:rsidRDefault="002158C2">
      <w:pPr>
        <w:rPr>
          <w:b/>
          <w:bCs/>
          <w:sz w:val="48"/>
        </w:rPr>
      </w:pPr>
    </w:p>
    <w:p w14:paraId="3E39459E" w14:textId="77777777" w:rsidR="00704B53" w:rsidRDefault="00704B53">
      <w:pPr>
        <w:rPr>
          <w:b/>
          <w:bCs/>
          <w:sz w:val="48"/>
        </w:rPr>
      </w:pPr>
      <w:bookmarkStart w:id="0" w:name="_GoBack"/>
      <w:bookmarkEnd w:id="0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48"/>
        <w:gridCol w:w="3300"/>
        <w:gridCol w:w="4496"/>
        <w:gridCol w:w="1218"/>
      </w:tblGrid>
      <w:tr w:rsidR="002158C2" w14:paraId="5AD3477C" w14:textId="77777777" w:rsidTr="00635063">
        <w:trPr>
          <w:cantSplit/>
        </w:trPr>
        <w:tc>
          <w:tcPr>
            <w:tcW w:w="9962" w:type="dxa"/>
            <w:gridSpan w:val="4"/>
          </w:tcPr>
          <w:p w14:paraId="22C0D5B5" w14:textId="77777777" w:rsidR="002158C2" w:rsidRPr="002158C2" w:rsidRDefault="002158C2" w:rsidP="002158C2">
            <w:pPr>
              <w:tabs>
                <w:tab w:val="left" w:pos="2040"/>
              </w:tabs>
              <w:jc w:val="center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 w:rsidRPr="002158C2">
              <w:rPr>
                <w:rFonts w:asciiTheme="majorHAnsi" w:hAnsiTheme="majorHAnsi"/>
                <w:b/>
                <w:bCs/>
                <w:sz w:val="32"/>
                <w:szCs w:val="32"/>
              </w:rPr>
              <w:t>Multiple Choice Worked Solutions</w:t>
            </w:r>
          </w:p>
        </w:tc>
      </w:tr>
      <w:tr w:rsidR="00E63F76" w14:paraId="1523A571" w14:textId="77777777" w:rsidTr="00635063">
        <w:trPr>
          <w:cantSplit/>
        </w:trPr>
        <w:tc>
          <w:tcPr>
            <w:tcW w:w="948" w:type="dxa"/>
          </w:tcPr>
          <w:p w14:paraId="766A4BDE" w14:textId="77777777" w:rsidR="00E63F76" w:rsidRDefault="00E63F76" w:rsidP="002158C2">
            <w:pPr>
              <w:tabs>
                <w:tab w:val="left" w:pos="204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7796" w:type="dxa"/>
            <w:gridSpan w:val="2"/>
          </w:tcPr>
          <w:p w14:paraId="66ED6C19" w14:textId="77777777" w:rsidR="00E63F76" w:rsidRPr="002158C2" w:rsidRDefault="00E63F76" w:rsidP="002158C2">
            <w:pPr>
              <w:tabs>
                <w:tab w:val="left" w:pos="204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Working</w:t>
            </w:r>
          </w:p>
        </w:tc>
        <w:tc>
          <w:tcPr>
            <w:tcW w:w="1218" w:type="dxa"/>
          </w:tcPr>
          <w:p w14:paraId="3D58DD04" w14:textId="77777777" w:rsidR="00E63F76" w:rsidRPr="002158C2" w:rsidRDefault="00E63F76" w:rsidP="002158C2">
            <w:pPr>
              <w:tabs>
                <w:tab w:val="left" w:pos="204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Answer</w:t>
            </w:r>
          </w:p>
        </w:tc>
      </w:tr>
      <w:tr w:rsidR="002158C2" w14:paraId="14829D63" w14:textId="77777777" w:rsidTr="00635063">
        <w:trPr>
          <w:cantSplit/>
        </w:trPr>
        <w:tc>
          <w:tcPr>
            <w:tcW w:w="948" w:type="dxa"/>
          </w:tcPr>
          <w:p w14:paraId="138EA25E" w14:textId="77777777" w:rsidR="002158C2" w:rsidRPr="002158C2" w:rsidRDefault="002158C2" w:rsidP="002158C2">
            <w:pPr>
              <w:tabs>
                <w:tab w:val="left" w:pos="204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796" w:type="dxa"/>
            <w:gridSpan w:val="2"/>
          </w:tcPr>
          <w:p w14:paraId="5ECC8F3C" w14:textId="28A89789" w:rsidR="002158C2" w:rsidRPr="00295D1E" w:rsidRDefault="00295D1E" w:rsidP="002158C2">
            <w:pPr>
              <w:tabs>
                <w:tab w:val="left" w:pos="2040"/>
              </w:tabs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Directrices:x = ±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  ,  Foci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 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, 0</m:t>
                    </m:r>
                  </m:e>
                </m:d>
              </m:oMath>
            </m:oMathPara>
          </w:p>
          <w:p w14:paraId="69DD8D37" w14:textId="0CF7C5DA" w:rsidR="00295D1E" w:rsidRPr="00295D1E" w:rsidRDefault="00295D1E" w:rsidP="00295D1E">
            <w:pPr>
              <w:tabs>
                <w:tab w:val="left" w:pos="2040"/>
              </w:tabs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Directrices:x = ±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e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  ,  Foci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±ae, 0</m:t>
                    </m:r>
                  </m:e>
                </m:d>
              </m:oMath>
            </m:oMathPara>
          </w:p>
          <w:p w14:paraId="6047F128" w14:textId="77777777" w:rsidR="00295D1E" w:rsidRPr="00295D1E" w:rsidRDefault="00295D1E" w:rsidP="00295D1E">
            <w:pPr>
              <w:tabs>
                <w:tab w:val="left" w:pos="2040"/>
              </w:tabs>
              <w:jc w:val="center"/>
            </w:pPr>
          </w:p>
          <w:p w14:paraId="1AAF988A" w14:textId="4A62C43F" w:rsidR="00295D1E" w:rsidRPr="00295D1E" w:rsidRDefault="00704B53" w:rsidP="002158C2">
            <w:pPr>
              <w:tabs>
                <w:tab w:val="left" w:pos="2040"/>
              </w:tabs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e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  - - - ( 1)          </m:t>
                </m:r>
              </m:oMath>
            </m:oMathPara>
          </w:p>
          <w:p w14:paraId="2FF80DC1" w14:textId="5C22E1D1" w:rsidR="00295D1E" w:rsidRPr="00295D1E" w:rsidRDefault="004319F7" w:rsidP="002158C2">
            <w:pPr>
              <w:tabs>
                <w:tab w:val="left" w:pos="2040"/>
              </w:tabs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ae=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21</m:t>
                    </m:r>
                  </m:e>
                </m:rad>
                <m:r>
                  <w:rPr>
                    <w:rFonts w:ascii="Cambria Math" w:hAnsi="Cambria Math"/>
                  </w:rPr>
                  <m:t>----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oMath>
            </m:oMathPara>
          </w:p>
          <w:p w14:paraId="29BCC798" w14:textId="2D1FCA8D" w:rsidR="00295D1E" w:rsidRPr="00295D1E" w:rsidRDefault="00295D1E" w:rsidP="00295D1E">
            <w:pPr>
              <w:tabs>
                <w:tab w:val="left" w:pos="2040"/>
              </w:tabs>
              <w:rPr>
                <w:bCs/>
              </w:rPr>
            </w:pPr>
            <w:r w:rsidRPr="00295D1E">
              <w:rPr>
                <w:bCs/>
              </w:rPr>
              <w:t xml:space="preserve">From (2)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 xml:space="preserve">a = 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21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  sub into (1)</m:t>
              </m:r>
            </m:oMath>
          </w:p>
          <w:p w14:paraId="656C8C17" w14:textId="708AC0B3" w:rsidR="00295D1E" w:rsidRPr="00A55CF5" w:rsidRDefault="00704B53" w:rsidP="00295D1E">
            <w:pPr>
              <w:tabs>
                <w:tab w:val="left" w:pos="2040"/>
              </w:tabs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/>
                      </w:rPr>
                      <m:t>e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  </m:t>
                </m:r>
              </m:oMath>
            </m:oMathPara>
          </w:p>
          <w:p w14:paraId="160F8CDD" w14:textId="77777777" w:rsidR="00A55CF5" w:rsidRPr="00295D1E" w:rsidRDefault="00A55CF5" w:rsidP="00295D1E">
            <w:pPr>
              <w:tabs>
                <w:tab w:val="left" w:pos="2040"/>
              </w:tabs>
            </w:pPr>
          </w:p>
          <w:p w14:paraId="3BF79E23" w14:textId="751157EA" w:rsidR="00295D1E" w:rsidRPr="00295D1E" w:rsidRDefault="00704B53" w:rsidP="00295D1E">
            <w:pPr>
              <w:tabs>
                <w:tab w:val="left" w:pos="2040"/>
              </w:tabs>
              <w:rPr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e>
                    </m:ra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 xml:space="preserve"> 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  </m:t>
                </m:r>
              </m:oMath>
            </m:oMathPara>
          </w:p>
          <w:p w14:paraId="025CF533" w14:textId="77777777" w:rsidR="00035ACD" w:rsidRDefault="00035ACD" w:rsidP="00295D1E">
            <w:pPr>
              <w:tabs>
                <w:tab w:val="left" w:pos="2040"/>
              </w:tabs>
              <w:rPr>
                <w:bCs/>
                <w:i/>
              </w:rPr>
            </w:pPr>
          </w:p>
          <w:p w14:paraId="1647BD9F" w14:textId="26E034F9" w:rsidR="00295D1E" w:rsidRPr="00295D1E" w:rsidRDefault="00704B53" w:rsidP="00295D1E">
            <w:pPr>
              <w:tabs>
                <w:tab w:val="left" w:pos="2040"/>
              </w:tabs>
              <w:rPr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 xml:space="preserve"> 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  </m:t>
                </m:r>
              </m:oMath>
            </m:oMathPara>
          </w:p>
          <w:p w14:paraId="3D02512D" w14:textId="77777777" w:rsidR="00035ACD" w:rsidRDefault="00035ACD" w:rsidP="00295D1E">
            <w:pPr>
              <w:tabs>
                <w:tab w:val="left" w:pos="2040"/>
              </w:tabs>
              <w:rPr>
                <w:bCs/>
                <w:i/>
              </w:rPr>
            </w:pPr>
          </w:p>
          <w:p w14:paraId="3F394154" w14:textId="4337569B" w:rsidR="00295D1E" w:rsidRPr="00295D1E" w:rsidRDefault="00704B53" w:rsidP="00295D1E">
            <w:pPr>
              <w:tabs>
                <w:tab w:val="left" w:pos="2040"/>
              </w:tabs>
              <w:rPr>
                <w:b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= 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  <w:p w14:paraId="6586326D" w14:textId="77777777" w:rsidR="00035ACD" w:rsidRDefault="00035ACD" w:rsidP="00295D1E">
            <w:pPr>
              <w:tabs>
                <w:tab w:val="left" w:pos="2040"/>
              </w:tabs>
            </w:pPr>
          </w:p>
          <w:p w14:paraId="4CACB632" w14:textId="1CF1062A" w:rsidR="00295D1E" w:rsidRPr="00876C00" w:rsidRDefault="00876C00" w:rsidP="00295D1E">
            <w:pPr>
              <w:tabs>
                <w:tab w:val="left" w:pos="2040"/>
              </w:tabs>
              <w:rPr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e = ±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  <w:p w14:paraId="645FE82C" w14:textId="77777777" w:rsidR="00035ACD" w:rsidRDefault="00035ACD" w:rsidP="00876C00">
            <w:pPr>
              <w:tabs>
                <w:tab w:val="left" w:pos="2040"/>
              </w:tabs>
            </w:pPr>
          </w:p>
          <w:p w14:paraId="06DC33DC" w14:textId="68497023" w:rsidR="00876C00" w:rsidRPr="00876C00" w:rsidRDefault="00876C00" w:rsidP="00876C00">
            <w:pPr>
              <w:tabs>
                <w:tab w:val="left" w:pos="2040"/>
              </w:tabs>
              <w:rPr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e = 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, since e &gt; 1</m:t>
                </m:r>
              </m:oMath>
            </m:oMathPara>
          </w:p>
          <w:p w14:paraId="61F79A1B" w14:textId="69F08F0C" w:rsidR="00876C00" w:rsidRPr="00295D1E" w:rsidRDefault="00876C00" w:rsidP="00295D1E">
            <w:pPr>
              <w:tabs>
                <w:tab w:val="left" w:pos="2040"/>
              </w:tabs>
              <w:rPr>
                <w:bCs/>
              </w:rPr>
            </w:pPr>
          </w:p>
        </w:tc>
        <w:tc>
          <w:tcPr>
            <w:tcW w:w="1218" w:type="dxa"/>
          </w:tcPr>
          <w:p w14:paraId="72DFF338" w14:textId="74C34CC2" w:rsidR="002158C2" w:rsidRPr="002158C2" w:rsidRDefault="00201620" w:rsidP="002158C2">
            <w:pPr>
              <w:tabs>
                <w:tab w:val="left" w:pos="204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</w:tr>
      <w:tr w:rsidR="002158C2" w14:paraId="6B670F66" w14:textId="77777777" w:rsidTr="00635063">
        <w:trPr>
          <w:cantSplit/>
        </w:trPr>
        <w:tc>
          <w:tcPr>
            <w:tcW w:w="948" w:type="dxa"/>
          </w:tcPr>
          <w:p w14:paraId="71DCA41F" w14:textId="77777777" w:rsidR="002158C2" w:rsidRPr="002158C2" w:rsidRDefault="002158C2" w:rsidP="002158C2">
            <w:pPr>
              <w:tabs>
                <w:tab w:val="left" w:pos="204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796" w:type="dxa"/>
            <w:gridSpan w:val="2"/>
          </w:tcPr>
          <w:p w14:paraId="55D06AAF" w14:textId="77777777" w:rsidR="002158C2" w:rsidRPr="00876C00" w:rsidRDefault="00704B53" w:rsidP="002158C2">
            <w:pPr>
              <w:tabs>
                <w:tab w:val="left" w:pos="2040"/>
              </w:tabs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+ 3y - 4x =10                   (1, 2)</m:t>
                </m:r>
              </m:oMath>
            </m:oMathPara>
          </w:p>
          <w:p w14:paraId="5047CCA9" w14:textId="77777777" w:rsidR="00876C00" w:rsidRPr="00876C00" w:rsidRDefault="00876C00" w:rsidP="002158C2">
            <w:pPr>
              <w:tabs>
                <w:tab w:val="left" w:pos="2040"/>
              </w:tabs>
              <w:jc w:val="center"/>
              <w:rPr>
                <w:bCs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2x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+ 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.3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+ 3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- 4 = 0</m:t>
                </m:r>
              </m:oMath>
            </m:oMathPara>
          </w:p>
          <w:p w14:paraId="04D68982" w14:textId="77777777" w:rsidR="00876C00" w:rsidRPr="00876C00" w:rsidRDefault="00704B53" w:rsidP="002158C2">
            <w:pPr>
              <w:tabs>
                <w:tab w:val="left" w:pos="2040"/>
              </w:tabs>
              <w:jc w:val="center"/>
              <w:rPr>
                <w:bCs/>
                <w:i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+ 3 </m:t>
                    </m:r>
                  </m:e>
                </m:d>
                <m:f>
                  <m:f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 = 4 - 2x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  <w:p w14:paraId="66934EE3" w14:textId="77777777" w:rsidR="00876C00" w:rsidRPr="0062465E" w:rsidRDefault="00704B53" w:rsidP="002158C2">
            <w:pPr>
              <w:tabs>
                <w:tab w:val="left" w:pos="2040"/>
              </w:tabs>
              <w:jc w:val="center"/>
              <w:rPr>
                <w:bCs/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= 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4 - 2x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 + 3 </m:t>
                        </m:r>
                      </m:e>
                    </m:d>
                  </m:den>
                </m:f>
              </m:oMath>
            </m:oMathPara>
          </w:p>
          <w:p w14:paraId="3AC10143" w14:textId="4A21B22A" w:rsidR="0062465E" w:rsidRPr="0062465E" w:rsidRDefault="0062465E" w:rsidP="0062465E">
            <w:pPr>
              <w:tabs>
                <w:tab w:val="left" w:pos="2040"/>
              </w:tabs>
              <w:rPr>
                <w:bCs/>
              </w:rPr>
            </w:pPr>
            <w:r w:rsidRPr="0062465E">
              <w:rPr>
                <w:bCs/>
              </w:rPr>
              <w:t>At (1, 2)</w:t>
            </w:r>
          </w:p>
          <w:p w14:paraId="55802FCB" w14:textId="725D5705" w:rsidR="0062465E" w:rsidRPr="0062465E" w:rsidRDefault="00704B53" w:rsidP="0062465E">
            <w:pPr>
              <w:tabs>
                <w:tab w:val="left" w:pos="2040"/>
              </w:tabs>
              <w:rPr>
                <w:bCs/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4 - 2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+ 3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= 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4 - 16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 + 3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= 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-12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15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= -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oMath>
            </m:oMathPara>
          </w:p>
          <w:p w14:paraId="4CEA3C48" w14:textId="77777777" w:rsidR="0062465E" w:rsidRPr="0062465E" w:rsidRDefault="0062465E" w:rsidP="0062465E">
            <w:pPr>
              <w:tabs>
                <w:tab w:val="left" w:pos="2040"/>
              </w:tabs>
              <w:rPr>
                <w:bCs/>
                <w:i/>
              </w:rPr>
            </w:pPr>
          </w:p>
          <w:p w14:paraId="38912C34" w14:textId="0DB12A84" w:rsidR="0062465E" w:rsidRPr="0062465E" w:rsidRDefault="0062465E" w:rsidP="0062465E">
            <w:pPr>
              <w:tabs>
                <w:tab w:val="left" w:pos="2040"/>
              </w:tabs>
              <w:rPr>
                <w:bCs/>
              </w:rPr>
            </w:pPr>
            <w:r w:rsidRPr="0062465E">
              <w:rPr>
                <w:bCs/>
              </w:rPr>
              <w:t>Gr</w:t>
            </w:r>
            <w:r>
              <w:rPr>
                <w:bCs/>
              </w:rPr>
              <w:t>a</w:t>
            </w:r>
            <w:r w:rsidRPr="0062465E">
              <w:rPr>
                <w:bCs/>
              </w:rPr>
              <w:t xml:space="preserve">dient of Normal = </w:t>
            </w:r>
            <m:oMath>
              <m:f>
                <m:fPr>
                  <m:ctrlPr>
                    <w:rPr>
                      <w:rFonts w:ascii="Cambria Math" w:hAnsi="Cambria Math"/>
                      <w:b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den>
              </m:f>
            </m:oMath>
          </w:p>
        </w:tc>
        <w:tc>
          <w:tcPr>
            <w:tcW w:w="1218" w:type="dxa"/>
          </w:tcPr>
          <w:p w14:paraId="345992F2" w14:textId="02A77CBF" w:rsidR="002158C2" w:rsidRPr="002158C2" w:rsidRDefault="00142062" w:rsidP="002158C2">
            <w:pPr>
              <w:tabs>
                <w:tab w:val="left" w:pos="204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</w:tr>
      <w:tr w:rsidR="002158C2" w14:paraId="4542491A" w14:textId="77777777" w:rsidTr="00635063">
        <w:trPr>
          <w:cantSplit/>
        </w:trPr>
        <w:tc>
          <w:tcPr>
            <w:tcW w:w="948" w:type="dxa"/>
          </w:tcPr>
          <w:p w14:paraId="6BC6B2D0" w14:textId="77777777" w:rsidR="002158C2" w:rsidRPr="002158C2" w:rsidRDefault="002158C2" w:rsidP="002158C2">
            <w:pPr>
              <w:tabs>
                <w:tab w:val="left" w:pos="204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3</w:t>
            </w:r>
          </w:p>
        </w:tc>
        <w:tc>
          <w:tcPr>
            <w:tcW w:w="7796" w:type="dxa"/>
            <w:gridSpan w:val="2"/>
          </w:tcPr>
          <w:p w14:paraId="70B2B7E2" w14:textId="77777777" w:rsidR="004F7FE1" w:rsidRDefault="004F7FE1" w:rsidP="004F7FE1">
            <w:r>
              <w:t xml:space="preserve">Let </w:t>
            </w:r>
            <w:r w:rsidRPr="00673F30">
              <w:rPr>
                <w:position w:val="-10"/>
              </w:rPr>
              <w:object w:dxaOrig="1240" w:dyaOrig="380" w14:anchorId="20E80A9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2.25pt;height:18.75pt" o:ole="">
                  <v:imagedata r:id="rId7" o:title=""/>
                </v:shape>
                <o:OLEObject Type="Embed" ProgID="Equation.3" ShapeID="_x0000_i1025" DrawAspect="Content" ObjectID="_1629618267" r:id="rId8"/>
              </w:object>
            </w:r>
            <w:r>
              <w:t xml:space="preserve">    (</w:t>
            </w:r>
            <w:r>
              <w:rPr>
                <w:i/>
              </w:rPr>
              <w:t>x</w:t>
            </w:r>
            <w:r>
              <w:t xml:space="preserve"> and </w:t>
            </w:r>
            <w:r>
              <w:rPr>
                <w:i/>
              </w:rPr>
              <w:t>y</w:t>
            </w:r>
            <w:r>
              <w:t xml:space="preserve"> real)</w:t>
            </w:r>
          </w:p>
          <w:p w14:paraId="13455BC8" w14:textId="77777777" w:rsidR="004F7FE1" w:rsidRDefault="004F7FE1" w:rsidP="004F7FE1">
            <w:pPr>
              <w:rPr>
                <w:i/>
              </w:rPr>
            </w:pPr>
            <w:r>
              <w:t xml:space="preserve">         </w:t>
            </w:r>
            <w:r>
              <w:sym w:font="Symbol" w:char="F05C"/>
            </w:r>
            <w:r>
              <w:rPr>
                <w:i/>
              </w:rPr>
              <w:t xml:space="preserve">A </w:t>
            </w:r>
            <w:r>
              <w:t xml:space="preserve"> =  </w:t>
            </w:r>
            <w:r>
              <w:rPr>
                <w:i/>
              </w:rPr>
              <w:t>x</w:t>
            </w:r>
            <w:r>
              <w:rPr>
                <w:vertAlign w:val="superscript"/>
              </w:rPr>
              <w:t>2</w:t>
            </w:r>
            <w:r>
              <w:t xml:space="preserve"> – y</w:t>
            </w:r>
            <w:r>
              <w:rPr>
                <w:vertAlign w:val="superscript"/>
              </w:rPr>
              <w:t>2</w:t>
            </w:r>
            <w:r>
              <w:t xml:space="preserve"> + 2xy</w:t>
            </w:r>
            <w:r>
              <w:rPr>
                <w:i/>
              </w:rPr>
              <w:t>i</w:t>
            </w:r>
          </w:p>
          <w:p w14:paraId="66DEB2BD" w14:textId="4F9ED671" w:rsidR="004F7FE1" w:rsidRDefault="004F7FE1" w:rsidP="004F7FE1">
            <w:r>
              <w:t xml:space="preserve">         </w:t>
            </w:r>
            <w:r>
              <w:sym w:font="Symbol" w:char="F05C"/>
            </w:r>
            <w:r>
              <w:rPr>
                <w:i/>
              </w:rPr>
              <w:t xml:space="preserve"> x</w:t>
            </w:r>
            <w:r>
              <w:rPr>
                <w:vertAlign w:val="superscript"/>
              </w:rPr>
              <w:t>2</w:t>
            </w:r>
            <w:r>
              <w:t xml:space="preserve"> – </w:t>
            </w:r>
            <w:r>
              <w:rPr>
                <w:i/>
              </w:rPr>
              <w:t>y</w:t>
            </w:r>
            <w:r>
              <w:rPr>
                <w:vertAlign w:val="superscript"/>
              </w:rPr>
              <w:t>2</w:t>
            </w:r>
            <w:r>
              <w:t xml:space="preserve"> = </w:t>
            </w:r>
            <w:r w:rsidR="00B951E9">
              <w:t>–16</w:t>
            </w:r>
            <w:r>
              <w:t xml:space="preserve"> -------------------(1)   </w:t>
            </w:r>
          </w:p>
          <w:p w14:paraId="087BE783" w14:textId="14014BBE" w:rsidR="004F7FE1" w:rsidRDefault="004F7FE1" w:rsidP="004F7FE1">
            <w:r>
              <w:t xml:space="preserve">             </w:t>
            </w:r>
            <w:r w:rsidRPr="006236AD">
              <w:rPr>
                <w:i/>
              </w:rPr>
              <w:t>2</w:t>
            </w:r>
            <w:r>
              <w:rPr>
                <w:i/>
              </w:rPr>
              <w:t>xy</w:t>
            </w:r>
            <w:r>
              <w:t xml:space="preserve"> = </w:t>
            </w:r>
            <w:r>
              <w:object w:dxaOrig="200" w:dyaOrig="120" w14:anchorId="00EB0F36">
                <v:shape id="_x0000_i1026" type="#_x0000_t75" style="width:9.75pt;height:6pt" o:ole="">
                  <v:imagedata r:id="rId9" o:title=""/>
                </v:shape>
                <o:OLEObject Type="Embed" ProgID="Equation.3" ShapeID="_x0000_i1026" DrawAspect="Content" ObjectID="_1629618268" r:id="rId10"/>
              </w:object>
            </w:r>
            <w:r w:rsidR="00B951E9">
              <w:t>30</w:t>
            </w:r>
          </w:p>
          <w:p w14:paraId="146D40D1" w14:textId="77777777" w:rsidR="004F7FE1" w:rsidRDefault="004F7FE1" w:rsidP="004F7FE1">
            <w:pPr>
              <w:rPr>
                <w:i/>
              </w:rPr>
            </w:pPr>
            <w:r>
              <w:t xml:space="preserve">                                        </w:t>
            </w:r>
          </w:p>
          <w:p w14:paraId="3E5C5C8E" w14:textId="77777777" w:rsidR="004F7FE1" w:rsidRDefault="004F7FE1" w:rsidP="004F7FE1">
            <w:r w:rsidRPr="00673F30">
              <w:rPr>
                <w:position w:val="-10"/>
              </w:rPr>
              <w:object w:dxaOrig="3180" w:dyaOrig="420" w14:anchorId="54B3419D">
                <v:shape id="_x0000_i1027" type="#_x0000_t75" style="width:159pt;height:21pt" o:ole="">
                  <v:imagedata r:id="rId11" o:title=""/>
                </v:shape>
                <o:OLEObject Type="Embed" ProgID="Equation.3" ShapeID="_x0000_i1027" DrawAspect="Content" ObjectID="_1629618269" r:id="rId12"/>
              </w:object>
            </w:r>
          </w:p>
          <w:p w14:paraId="78578A20" w14:textId="565BAEF9" w:rsidR="004F7FE1" w:rsidRPr="006236AD" w:rsidRDefault="004F7FE1" w:rsidP="004F7FE1">
            <w:pPr>
              <w:rPr>
                <w:i/>
                <w:vertAlign w:val="superscript"/>
              </w:rPr>
            </w:pPr>
            <w:r>
              <w:t xml:space="preserve">                  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–16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w:object w:dxaOrig="200" w:dyaOrig="120" w14:anchorId="35D1EF99">
                          <v:shape id="_x0000_i1030" type="#_x0000_t75" style="width:9.75pt;height:6pt" o:ole="">
                            <v:imagedata r:id="rId9" o:title=""/>
                          </v:shape>
                          <o:OLEObject Type="Embed" ProgID="Equation.3" ShapeID="_x0000_i1030" DrawAspect="Content" ObjectID="_1629618270" r:id="rId13"/>
                        </w:objec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  <w:p w14:paraId="515AE5F6" w14:textId="2F43B884" w:rsidR="004F7FE1" w:rsidRDefault="004F7FE1" w:rsidP="004F7FE1">
            <w:r>
              <w:t xml:space="preserve">                   = </w:t>
            </w:r>
            <w:r w:rsidR="00D62722">
              <w:t>1156</w:t>
            </w:r>
          </w:p>
          <w:p w14:paraId="2734DD6B" w14:textId="2CF5F768" w:rsidR="004F7FE1" w:rsidRPr="001628A2" w:rsidRDefault="004F7FE1" w:rsidP="004F7FE1">
            <w:r>
              <w:t xml:space="preserve">   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=34</m:t>
              </m:r>
            </m:oMath>
            <w:r>
              <w:t xml:space="preserve">     ------------------- (2)</w:t>
            </w:r>
          </w:p>
          <w:p w14:paraId="321F1D8D" w14:textId="77777777" w:rsidR="004F7FE1" w:rsidRPr="001628A2" w:rsidRDefault="004F7FE1" w:rsidP="004F7FE1"/>
          <w:p w14:paraId="6EBD6F3B" w14:textId="0A669BBC" w:rsidR="004F7FE1" w:rsidRDefault="004F7FE1" w:rsidP="004F7FE1">
            <w:r>
              <w:t xml:space="preserve">(1) + (2)       </w:t>
            </w:r>
            <m:oMath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=-16+34= 18      →     x = ±3</m:t>
              </m:r>
            </m:oMath>
            <w:r>
              <w:t xml:space="preserve">  </w:t>
            </w:r>
          </w:p>
          <w:p w14:paraId="74610F6F" w14:textId="7410A40F" w:rsidR="004F7FE1" w:rsidRDefault="00704B53" w:rsidP="004F7FE1"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 xml:space="preserve">       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=34--16=50      →     y= ±5</m:t>
              </m:r>
            </m:oMath>
            <w:r w:rsidR="004F7FE1">
              <w:t xml:space="preserve"> </w:t>
            </w:r>
          </w:p>
          <w:p w14:paraId="20888F0D" w14:textId="5B10A509" w:rsidR="004F7FE1" w:rsidRDefault="004F7FE1" w:rsidP="004F7FE1">
            <w:r>
              <w:t xml:space="preserve">Since </w:t>
            </w:r>
            <w:r w:rsidRPr="006236AD">
              <w:rPr>
                <w:i/>
              </w:rPr>
              <w:t>2</w:t>
            </w:r>
            <w:r>
              <w:rPr>
                <w:i/>
              </w:rPr>
              <w:t>xy</w:t>
            </w:r>
            <w:r>
              <w:t xml:space="preserve"> = </w:t>
            </w:r>
            <w:r>
              <w:object w:dxaOrig="200" w:dyaOrig="120" w14:anchorId="363D820B">
                <v:shape id="_x0000_i1031" type="#_x0000_t75" style="width:9.75pt;height:6pt" o:ole="">
                  <v:imagedata r:id="rId9" o:title=""/>
                </v:shape>
                <o:OLEObject Type="Embed" ProgID="Equation.3" ShapeID="_x0000_i1031" DrawAspect="Content" ObjectID="_1629618271" r:id="rId14"/>
              </w:object>
            </w:r>
            <w:r w:rsidR="00FF47E6">
              <w:t>30</w:t>
            </w:r>
          </w:p>
          <w:p w14:paraId="6BF50D30" w14:textId="77777777" w:rsidR="00D5399B" w:rsidRDefault="004F7FE1" w:rsidP="00B40540">
            <w:r>
              <w:t xml:space="preserve">        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rad>
              <m:r>
                <w:rPr>
                  <w:rFonts w:ascii="Cambria Math" w:hAnsi="Cambria Math"/>
                </w:rPr>
                <m:t>= 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3-5i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</m:oMath>
          </w:p>
          <w:p w14:paraId="40C6D205" w14:textId="7D75EA4B" w:rsidR="007D156F" w:rsidRPr="00B40540" w:rsidRDefault="00635063" w:rsidP="00B40540">
            <w:r>
              <w:t>OR you can square the 4 alternative answers to determine the correct answer.</w:t>
            </w:r>
          </w:p>
        </w:tc>
        <w:tc>
          <w:tcPr>
            <w:tcW w:w="1218" w:type="dxa"/>
          </w:tcPr>
          <w:p w14:paraId="2673D86B" w14:textId="4AD802B6" w:rsidR="002158C2" w:rsidRPr="002158C2" w:rsidRDefault="00F3413A" w:rsidP="002158C2">
            <w:pPr>
              <w:tabs>
                <w:tab w:val="left" w:pos="204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</w:tr>
      <w:tr w:rsidR="002158C2" w14:paraId="0A19E393" w14:textId="77777777" w:rsidTr="00635063">
        <w:trPr>
          <w:cantSplit/>
        </w:trPr>
        <w:tc>
          <w:tcPr>
            <w:tcW w:w="948" w:type="dxa"/>
          </w:tcPr>
          <w:p w14:paraId="1AFB482F" w14:textId="77777777" w:rsidR="002158C2" w:rsidRPr="002158C2" w:rsidRDefault="002158C2" w:rsidP="002158C2">
            <w:pPr>
              <w:tabs>
                <w:tab w:val="left" w:pos="204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7796" w:type="dxa"/>
            <w:gridSpan w:val="2"/>
          </w:tcPr>
          <w:p w14:paraId="150236F9" w14:textId="2A823E22" w:rsidR="002158C2" w:rsidRPr="00C5130C" w:rsidRDefault="00704B53" w:rsidP="002158C2">
            <w:pPr>
              <w:tabs>
                <w:tab w:val="left" w:pos="2040"/>
              </w:tabs>
              <w:jc w:val="center"/>
              <w:rPr>
                <w:sz w:val="28"/>
                <w:szCs w:val="28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+ 4x + 9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= 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+ 4x + 4 + 5</m:t>
                        </m:r>
                      </m:den>
                    </m:f>
                  </m:e>
                </m:nary>
              </m:oMath>
            </m:oMathPara>
          </w:p>
          <w:p w14:paraId="61965D37" w14:textId="727B9373" w:rsidR="00B900D2" w:rsidRDefault="00B900D2" w:rsidP="00B900D2">
            <w:pPr>
              <w:tabs>
                <w:tab w:val="left" w:pos="2040"/>
              </w:tabs>
              <w:rPr>
                <w:sz w:val="32"/>
              </w:rPr>
            </w:pPr>
            <w:r>
              <w:rPr>
                <w:sz w:val="32"/>
              </w:rPr>
              <w:t xml:space="preserve">                                          </w:t>
            </w:r>
            <m:oMath>
              <m:r>
                <w:rPr>
                  <w:rFonts w:ascii="Cambria Math" w:hAnsi="Cambria Math"/>
                  <w:sz w:val="32"/>
                </w:rPr>
                <m:t xml:space="preserve">= 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</w:rPr>
                        <m:t>dx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x + 2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2"/>
                        </w:rPr>
                        <m:t xml:space="preserve"> + 5</m:t>
                      </m:r>
                    </m:den>
                  </m:f>
                </m:e>
              </m:nary>
            </m:oMath>
          </w:p>
          <w:p w14:paraId="09D49F50" w14:textId="6125A5C1" w:rsidR="00982117" w:rsidRPr="00CA6480" w:rsidRDefault="00982117" w:rsidP="00B900D2">
            <w:pPr>
              <w:tabs>
                <w:tab w:val="left" w:pos="2040"/>
              </w:tabs>
              <w:rPr>
                <w:sz w:val="32"/>
              </w:rPr>
            </w:pPr>
            <w:r>
              <w:rPr>
                <w:sz w:val="32"/>
              </w:rPr>
              <w:t xml:space="preserve">                                          </w:t>
            </w:r>
            <m:oMath>
              <m:r>
                <w:rPr>
                  <w:rFonts w:ascii="Cambria Math" w:hAnsi="Cambria Math"/>
                  <w:sz w:val="32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 + 2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rad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 + c</m:t>
              </m:r>
            </m:oMath>
          </w:p>
          <w:p w14:paraId="350CEF78" w14:textId="474DF6CF" w:rsidR="00CA6480" w:rsidRPr="002158C2" w:rsidRDefault="00CA6480" w:rsidP="002158C2">
            <w:pPr>
              <w:tabs>
                <w:tab w:val="left" w:pos="2040"/>
              </w:tabs>
              <w:jc w:val="center"/>
              <w:rPr>
                <w:b/>
                <w:bCs/>
              </w:rPr>
            </w:pPr>
          </w:p>
        </w:tc>
        <w:tc>
          <w:tcPr>
            <w:tcW w:w="1218" w:type="dxa"/>
          </w:tcPr>
          <w:p w14:paraId="4C4B9181" w14:textId="5EF09B2B" w:rsidR="002158C2" w:rsidRPr="002158C2" w:rsidRDefault="00D41D9B" w:rsidP="002158C2">
            <w:pPr>
              <w:tabs>
                <w:tab w:val="left" w:pos="204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</w:tr>
      <w:tr w:rsidR="008D0896" w14:paraId="2F4E6E66" w14:textId="77777777" w:rsidTr="008357CB">
        <w:trPr>
          <w:cantSplit/>
        </w:trPr>
        <w:tc>
          <w:tcPr>
            <w:tcW w:w="948" w:type="dxa"/>
          </w:tcPr>
          <w:p w14:paraId="1E3C2C7C" w14:textId="77777777" w:rsidR="008D0896" w:rsidRPr="002158C2" w:rsidRDefault="008D0896" w:rsidP="002158C2">
            <w:pPr>
              <w:tabs>
                <w:tab w:val="left" w:pos="204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300" w:type="dxa"/>
          </w:tcPr>
          <w:p w14:paraId="2033D5F8" w14:textId="77777777" w:rsidR="008D0896" w:rsidRPr="00580479" w:rsidRDefault="008D0896" w:rsidP="002158C2">
            <w:pPr>
              <w:tabs>
                <w:tab w:val="left" w:pos="2040"/>
              </w:tabs>
              <w:jc w:val="center"/>
              <w:rPr>
                <w:bCs/>
              </w:rPr>
            </w:pPr>
            <w:r w:rsidRPr="00580479">
              <w:rPr>
                <w:bCs/>
              </w:rPr>
              <w:t>Using the shell Method</w:t>
            </w:r>
          </w:p>
          <w:p w14:paraId="0A037BFB" w14:textId="5F1709CB" w:rsidR="008D0896" w:rsidRPr="00580479" w:rsidRDefault="008D0896" w:rsidP="002158C2">
            <w:pPr>
              <w:tabs>
                <w:tab w:val="left" w:pos="2040"/>
              </w:tabs>
              <w:jc w:val="center"/>
              <w:rPr>
                <w:bCs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V = 2π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x(y - 1) dx</m:t>
                    </m:r>
                  </m:e>
                </m:nary>
              </m:oMath>
            </m:oMathPara>
          </w:p>
          <w:p w14:paraId="781E2C14" w14:textId="29976E28" w:rsidR="008D0896" w:rsidRPr="00580479" w:rsidRDefault="008D0896" w:rsidP="00C75004">
            <w:pPr>
              <w:tabs>
                <w:tab w:val="left" w:pos="2040"/>
              </w:tabs>
              <w:jc w:val="center"/>
              <w:rPr>
                <w:bCs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V = 2π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x(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- 1) dx</m:t>
                    </m:r>
                  </m:e>
                </m:nary>
              </m:oMath>
            </m:oMathPara>
          </w:p>
          <w:p w14:paraId="08A3AF68" w14:textId="77777777" w:rsidR="008D0896" w:rsidRPr="008D0896" w:rsidRDefault="008D0896" w:rsidP="00EC0202">
            <w:pPr>
              <w:tabs>
                <w:tab w:val="left" w:pos="2040"/>
              </w:tabs>
              <w:jc w:val="center"/>
              <w:rPr>
                <w:bCs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V = 2π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 - 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dx</m:t>
                    </m:r>
                  </m:e>
                </m:nary>
              </m:oMath>
            </m:oMathPara>
          </w:p>
          <w:p w14:paraId="0A8CDBE3" w14:textId="77777777" w:rsidR="008D0896" w:rsidRPr="00580479" w:rsidRDefault="008D0896" w:rsidP="008D0896">
            <w:pPr>
              <w:tabs>
                <w:tab w:val="left" w:pos="2040"/>
              </w:tabs>
              <w:jc w:val="center"/>
              <w:rPr>
                <w:bCs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V = 2π</m:t>
                </m:r>
                <m:sSubSup>
                  <m:sSubSup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 -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</m:oMath>
            </m:oMathPara>
          </w:p>
          <w:p w14:paraId="58DC424B" w14:textId="77777777" w:rsidR="008D0896" w:rsidRPr="00580479" w:rsidRDefault="008D0896" w:rsidP="008D0896">
            <w:pPr>
              <w:tabs>
                <w:tab w:val="left" w:pos="2040"/>
              </w:tabs>
              <w:jc w:val="center"/>
              <w:rPr>
                <w:bCs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= πe - 2π</m:t>
                </m:r>
              </m:oMath>
            </m:oMathPara>
          </w:p>
          <w:p w14:paraId="14E8253E" w14:textId="77777777" w:rsidR="008D0896" w:rsidRPr="00580479" w:rsidRDefault="008D0896" w:rsidP="008D0896">
            <w:pPr>
              <w:tabs>
                <w:tab w:val="left" w:pos="2040"/>
              </w:tabs>
              <w:rPr>
                <w:bCs/>
              </w:rPr>
            </w:pPr>
          </w:p>
          <w:p w14:paraId="5C0FAF56" w14:textId="445193E6" w:rsidR="008D0896" w:rsidRPr="00580479" w:rsidRDefault="008D0896" w:rsidP="00EC0202">
            <w:pPr>
              <w:tabs>
                <w:tab w:val="left" w:pos="2040"/>
              </w:tabs>
              <w:jc w:val="center"/>
              <w:rPr>
                <w:bCs/>
                <w:i/>
              </w:rPr>
            </w:pPr>
          </w:p>
        </w:tc>
        <w:tc>
          <w:tcPr>
            <w:tcW w:w="4496" w:type="dxa"/>
          </w:tcPr>
          <w:p w14:paraId="3FC112F7" w14:textId="5F4D10B6" w:rsidR="00020987" w:rsidRPr="006571DE" w:rsidRDefault="00645F6B" w:rsidP="00033CA4">
            <w:pPr>
              <w:tabs>
                <w:tab w:val="left" w:pos="2040"/>
              </w:tabs>
              <w:jc w:val="center"/>
            </w:pPr>
            <w:r w:rsidRPr="006571DE">
              <w:t>O</w:t>
            </w:r>
            <w:r w:rsidR="006571DE">
              <w:t>R</w:t>
            </w:r>
            <w:r w:rsidRPr="006571DE">
              <w:t xml:space="preserve"> find volume to </w:t>
            </w:r>
            <w:r w:rsidR="00687AAD" w:rsidRPr="00E33E8D">
              <w:rPr>
                <w:i/>
              </w:rPr>
              <w:t>y</w:t>
            </w:r>
            <w:r w:rsidR="00687AAD" w:rsidRPr="006571DE">
              <w:t xml:space="preserve"> axis and subtract from cylinder</w:t>
            </w:r>
          </w:p>
          <w:p w14:paraId="01841C87" w14:textId="4DB8A5E5" w:rsidR="00033CA4" w:rsidRPr="00794425" w:rsidRDefault="00033CA4" w:rsidP="00033CA4">
            <w:pPr>
              <w:tabs>
                <w:tab w:val="left" w:pos="2040"/>
              </w:tabs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V = π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e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 xml:space="preserve"> dy</m:t>
                    </m:r>
                  </m:e>
                </m:nary>
              </m:oMath>
            </m:oMathPara>
          </w:p>
          <w:p w14:paraId="44471533" w14:textId="3F5281EF" w:rsidR="00033CA4" w:rsidRPr="00580479" w:rsidRDefault="00033CA4" w:rsidP="00033CA4">
            <w:pPr>
              <w:tabs>
                <w:tab w:val="left" w:pos="2040"/>
              </w:tabs>
              <w:jc w:val="center"/>
              <w:rPr>
                <w:bCs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V = π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 lny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y.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den>
                        </m:f>
                      </m:e>
                    </m:nary>
                    <m:r>
                      <w:rPr>
                        <w:rFonts w:ascii="Cambria Math" w:hAnsi="Cambria Math"/>
                      </w:rPr>
                      <m:t>1 dy</m:t>
                    </m:r>
                  </m:e>
                </m:d>
              </m:oMath>
            </m:oMathPara>
          </w:p>
          <w:p w14:paraId="625F851E" w14:textId="1E11A372" w:rsidR="004D3F71" w:rsidRPr="00653E5C" w:rsidRDefault="004D3F71" w:rsidP="004D3F71">
            <w:pPr>
              <w:tabs>
                <w:tab w:val="left" w:pos="2040"/>
              </w:tabs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V = π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e lne-1ln1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p>
                    </m:sSubSup>
                  </m:e>
                </m:d>
              </m:oMath>
            </m:oMathPara>
          </w:p>
          <w:p w14:paraId="25B8109A" w14:textId="0B6D32CF" w:rsidR="00653E5C" w:rsidRPr="006A6A0C" w:rsidRDefault="00794425" w:rsidP="00794425">
            <w:pPr>
              <w:tabs>
                <w:tab w:val="left" w:pos="2040"/>
              </w:tabs>
              <w:rPr>
                <w:i/>
              </w:rPr>
            </w:pPr>
            <w:r>
              <w:rPr>
                <w:i/>
              </w:rPr>
              <w:t xml:space="preserve">              </w:t>
            </w:r>
            <w:r w:rsidR="00653E5C">
              <w:rPr>
                <w:i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=π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e-1</m:t>
                      </m:r>
                    </m:e>
                  </m:d>
                </m:e>
              </m:d>
            </m:oMath>
          </w:p>
          <w:p w14:paraId="796805E8" w14:textId="6576E1FC" w:rsidR="006A6A0C" w:rsidRPr="006A6A0C" w:rsidRDefault="00794425" w:rsidP="00794425">
            <w:pPr>
              <w:tabs>
                <w:tab w:val="left" w:pos="2040"/>
              </w:tabs>
              <w:rPr>
                <w:bCs/>
                <w:i/>
              </w:rPr>
            </w:pPr>
            <w:r>
              <w:rPr>
                <w:bCs/>
                <w:i/>
              </w:rPr>
              <w:t xml:space="preserve">               </w:t>
            </w:r>
            <m:oMath>
              <m:r>
                <w:rPr>
                  <w:rFonts w:ascii="Cambria Math" w:hAnsi="Cambria Math"/>
                </w:rPr>
                <m:t>=e</m:t>
              </m:r>
            </m:oMath>
          </w:p>
          <w:p w14:paraId="3CF03D87" w14:textId="7ED7E016" w:rsidR="00033CA4" w:rsidRPr="00580479" w:rsidRDefault="00020987" w:rsidP="00033CA4">
            <w:pPr>
              <w:tabs>
                <w:tab w:val="left" w:pos="2040"/>
              </w:tabs>
              <w:jc w:val="center"/>
              <w:rPr>
                <w:bCs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Required V = π×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e-1</m:t>
                    </m:r>
                  </m:e>
                </m:d>
                <m:r>
                  <w:rPr>
                    <w:rFonts w:ascii="Cambria Math" w:hAnsi="Cambria Math"/>
                  </w:rPr>
                  <m:t>-π</m:t>
                </m:r>
              </m:oMath>
            </m:oMathPara>
          </w:p>
          <w:p w14:paraId="67753616" w14:textId="317B92C5" w:rsidR="00033CA4" w:rsidRPr="00580479" w:rsidRDefault="00033CA4" w:rsidP="00033CA4">
            <w:pPr>
              <w:tabs>
                <w:tab w:val="left" w:pos="2040"/>
              </w:tabs>
              <w:jc w:val="center"/>
              <w:rPr>
                <w:bCs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= πe-π- π</m:t>
                </m:r>
              </m:oMath>
            </m:oMathPara>
          </w:p>
          <w:p w14:paraId="05835FBA" w14:textId="7E26593E" w:rsidR="008D0896" w:rsidRPr="002158C2" w:rsidRDefault="00C81081" w:rsidP="008D0896">
            <w:pPr>
              <w:tabs>
                <w:tab w:val="left" w:pos="2040"/>
              </w:tabs>
              <w:rPr>
                <w:b/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= πe - 2π</m:t>
                </m:r>
              </m:oMath>
            </m:oMathPara>
          </w:p>
        </w:tc>
        <w:tc>
          <w:tcPr>
            <w:tcW w:w="1218" w:type="dxa"/>
          </w:tcPr>
          <w:p w14:paraId="1BFC0B69" w14:textId="709A84B3" w:rsidR="008D0896" w:rsidRPr="002158C2" w:rsidRDefault="008D0896" w:rsidP="002158C2">
            <w:pPr>
              <w:tabs>
                <w:tab w:val="left" w:pos="204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</w:tr>
      <w:tr w:rsidR="002158C2" w14:paraId="4561D124" w14:textId="77777777" w:rsidTr="00635063">
        <w:trPr>
          <w:cantSplit/>
        </w:trPr>
        <w:tc>
          <w:tcPr>
            <w:tcW w:w="948" w:type="dxa"/>
          </w:tcPr>
          <w:p w14:paraId="6EEDFBD2" w14:textId="77777777" w:rsidR="002158C2" w:rsidRPr="002158C2" w:rsidRDefault="002158C2" w:rsidP="002158C2">
            <w:pPr>
              <w:tabs>
                <w:tab w:val="left" w:pos="204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7796" w:type="dxa"/>
            <w:gridSpan w:val="2"/>
          </w:tcPr>
          <w:p w14:paraId="1D8C4EC2" w14:textId="77777777" w:rsidR="002158C2" w:rsidRPr="00580479" w:rsidRDefault="008E038B" w:rsidP="008E038B">
            <w:pPr>
              <w:tabs>
                <w:tab w:val="left" w:pos="2040"/>
              </w:tabs>
              <w:rPr>
                <w:bCs/>
                <w:i/>
              </w:rPr>
            </w:pPr>
            <w:r w:rsidRPr="00580479">
              <w:rPr>
                <w:bCs/>
                <w:i/>
              </w:rPr>
              <w:t>M</w:t>
            </w:r>
            <w:r w:rsidRPr="00580479">
              <w:rPr>
                <w:bCs/>
              </w:rPr>
              <w:t xml:space="preserve"> = 1200 </w:t>
            </w:r>
            <w:r w:rsidRPr="00580479">
              <w:rPr>
                <w:bCs/>
                <w:i/>
              </w:rPr>
              <w:t>kg</w:t>
            </w:r>
            <w:r w:rsidRPr="00580479">
              <w:rPr>
                <w:bCs/>
              </w:rPr>
              <w:t xml:space="preserve">, </w:t>
            </w:r>
            <w:r w:rsidR="00540CD3" w:rsidRPr="00580479">
              <w:rPr>
                <w:bCs/>
                <w:i/>
              </w:rPr>
              <w:t>V</w:t>
            </w:r>
            <w:r w:rsidR="00540CD3" w:rsidRPr="00580479">
              <w:rPr>
                <w:bCs/>
              </w:rPr>
              <w:t xml:space="preserve"> = 20 </w:t>
            </w:r>
            <w:r w:rsidR="00540CD3" w:rsidRPr="00580479">
              <w:rPr>
                <w:bCs/>
                <w:i/>
              </w:rPr>
              <w:t>m/s</w:t>
            </w:r>
            <w:r w:rsidR="00540CD3" w:rsidRPr="00580479">
              <w:rPr>
                <w:bCs/>
              </w:rPr>
              <w:t>, r = 30</w:t>
            </w:r>
            <w:r w:rsidR="00540CD3" w:rsidRPr="00580479">
              <w:rPr>
                <w:bCs/>
                <w:i/>
              </w:rPr>
              <w:t>m</w:t>
            </w:r>
          </w:p>
          <w:p w14:paraId="02667C01" w14:textId="60B7B595" w:rsidR="00540CD3" w:rsidRPr="00580479" w:rsidRDefault="00580479" w:rsidP="008E038B">
            <w:pPr>
              <w:tabs>
                <w:tab w:val="left" w:pos="2040"/>
              </w:tabs>
              <w:rPr>
                <w:bCs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a = 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= 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30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= 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400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30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= 13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  <w:p w14:paraId="1218F9CB" w14:textId="77777777" w:rsidR="007944C6" w:rsidRPr="00580479" w:rsidRDefault="007944C6" w:rsidP="008E038B">
            <w:pPr>
              <w:tabs>
                <w:tab w:val="left" w:pos="2040"/>
              </w:tabs>
              <w:rPr>
                <w:bCs/>
                <w:i/>
              </w:rPr>
            </w:pPr>
          </w:p>
          <w:p w14:paraId="3AE28D0B" w14:textId="7030D284" w:rsidR="007944C6" w:rsidRPr="00580479" w:rsidRDefault="00580479" w:rsidP="008E038B">
            <w:pPr>
              <w:tabs>
                <w:tab w:val="left" w:pos="2040"/>
              </w:tabs>
              <w:rPr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Net Force = 1200 × 13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= 16 000 N</m:t>
                </m:r>
              </m:oMath>
            </m:oMathPara>
          </w:p>
        </w:tc>
        <w:tc>
          <w:tcPr>
            <w:tcW w:w="1218" w:type="dxa"/>
          </w:tcPr>
          <w:p w14:paraId="2049AC40" w14:textId="42EA299F" w:rsidR="002158C2" w:rsidRPr="002158C2" w:rsidRDefault="009C3ABA" w:rsidP="002158C2">
            <w:pPr>
              <w:tabs>
                <w:tab w:val="left" w:pos="204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</w:tr>
      <w:tr w:rsidR="002158C2" w14:paraId="59B152D7" w14:textId="77777777" w:rsidTr="00635063">
        <w:trPr>
          <w:cantSplit/>
        </w:trPr>
        <w:tc>
          <w:tcPr>
            <w:tcW w:w="948" w:type="dxa"/>
          </w:tcPr>
          <w:p w14:paraId="54A12D44" w14:textId="77777777" w:rsidR="002158C2" w:rsidRPr="002158C2" w:rsidRDefault="002158C2" w:rsidP="002158C2">
            <w:pPr>
              <w:tabs>
                <w:tab w:val="left" w:pos="204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7796" w:type="dxa"/>
            <w:gridSpan w:val="2"/>
          </w:tcPr>
          <w:p w14:paraId="6D96275E" w14:textId="19D3F9EA" w:rsidR="000002D6" w:rsidRDefault="000002D6" w:rsidP="002158C2">
            <w:pPr>
              <w:tabs>
                <w:tab w:val="left" w:pos="2040"/>
              </w:tabs>
              <w:jc w:val="center"/>
            </w:pPr>
            <m:oMath>
              <m:r>
                <w:rPr>
                  <w:rFonts w:ascii="Cambria Math" w:hAnsi="Cambria Math"/>
                </w:rPr>
                <m:t>P(x) = 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 xml:space="preserve"> - 4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+ 2x - 7</m:t>
              </m:r>
            </m:oMath>
            <w:r>
              <w:t xml:space="preserve"> </w:t>
            </w:r>
          </w:p>
          <w:p w14:paraId="65B7615F" w14:textId="324286E9" w:rsidR="00E343E0" w:rsidRDefault="00C630C7" w:rsidP="00E343E0">
            <w:pPr>
              <w:tabs>
                <w:tab w:val="left" w:pos="2429"/>
              </w:tabs>
              <w:rPr>
                <w:noProof/>
              </w:rPr>
            </w:pPr>
            <m:oMath>
              <m:r>
                <w:rPr>
                  <w:rFonts w:ascii="Cambria Math" w:hAnsi="Cambria Math"/>
                  <w:noProof/>
                </w:rPr>
                <m:t>Let X= y + 2</m:t>
              </m:r>
            </m:oMath>
            <w:r w:rsidR="00E343E0">
              <w:rPr>
                <w:noProof/>
              </w:rPr>
              <w:t xml:space="preserve">  </w:t>
            </w:r>
            <w:r w:rsidR="00E343E0">
              <w:rPr>
                <w:noProof/>
              </w:rPr>
              <w:tab/>
              <w:t xml:space="preserve"> </w:t>
            </w:r>
          </w:p>
          <w:p w14:paraId="471F5E84" w14:textId="77777777" w:rsidR="00E343E0" w:rsidRDefault="00E343E0" w:rsidP="00E343E0">
            <w:pPr>
              <w:tabs>
                <w:tab w:val="left" w:pos="2429"/>
              </w:tabs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      </w:t>
            </w:r>
            <m:oMath>
              <m:r>
                <w:rPr>
                  <w:rFonts w:ascii="Cambria Math" w:hAnsi="Cambria Math"/>
                  <w:noProof/>
                </w:rPr>
                <m:t>y= X - 2</m:t>
              </m:r>
            </m:oMath>
          </w:p>
          <w:p w14:paraId="1979C21A" w14:textId="77777777" w:rsidR="00E343E0" w:rsidRDefault="00E343E0" w:rsidP="00E343E0">
            <w:pPr>
              <w:tabs>
                <w:tab w:val="left" w:pos="2429"/>
              </w:tabs>
              <w:rPr>
                <w:noProof/>
              </w:rPr>
            </w:pPr>
            <m:oMath>
              <m:r>
                <w:rPr>
                  <w:rFonts w:ascii="Cambria Math" w:hAnsi="Cambria Math"/>
                  <w:noProof/>
                </w:rPr>
                <m:t>i.e. Sub x - 2</m:t>
              </m:r>
            </m:oMath>
            <w:r>
              <w:rPr>
                <w:noProof/>
              </w:rPr>
              <w:t xml:space="preserve"> </w:t>
            </w:r>
          </w:p>
          <w:p w14:paraId="6F18123F" w14:textId="77777777" w:rsidR="00E343E0" w:rsidRPr="004147F3" w:rsidRDefault="00E343E0" w:rsidP="00E343E0">
            <w:pPr>
              <w:tabs>
                <w:tab w:val="left" w:pos="2429"/>
              </w:tabs>
              <w:rPr>
                <w:rFonts w:eastAsiaTheme="minorEastAsia"/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x - 2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noProof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noProof/>
                  </w:rPr>
                  <m:t>- 4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x - 2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noProof/>
                  </w:rPr>
                  <m:t>+2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x - 2</m:t>
                    </m:r>
                  </m:e>
                </m:d>
                <m:r>
                  <w:rPr>
                    <w:rFonts w:ascii="Cambria Math" w:hAnsi="Cambria Math"/>
                    <w:noProof/>
                  </w:rPr>
                  <m:t>-7=0</m:t>
                </m:r>
              </m:oMath>
            </m:oMathPara>
          </w:p>
          <w:p w14:paraId="0980DA93" w14:textId="77777777" w:rsidR="00E343E0" w:rsidRPr="00290048" w:rsidRDefault="00E343E0" w:rsidP="00E343E0">
            <w:pPr>
              <w:tabs>
                <w:tab w:val="left" w:pos="2429"/>
              </w:tabs>
              <w:rPr>
                <w:rFonts w:eastAsiaTheme="minorEastAsia"/>
                <w:i/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3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noProof/>
                      </w:rPr>
                      <m:t>-6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noProof/>
                      </w:rPr>
                      <m:t>+12x - 8</m:t>
                    </m:r>
                  </m:e>
                </m:d>
                <m:r>
                  <w:rPr>
                    <w:rFonts w:ascii="Cambria Math" w:hAnsi="Cambria Math"/>
                    <w:noProof/>
                  </w:rPr>
                  <m:t>-4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noProof/>
                      </w:rPr>
                      <m:t xml:space="preserve"> - 4x + 4</m:t>
                    </m:r>
                  </m:e>
                </m:d>
                <m:r>
                  <w:rPr>
                    <w:rFonts w:ascii="Cambria Math" w:hAnsi="Cambria Math"/>
                    <w:noProof/>
                  </w:rPr>
                  <m:t>+2x - 4 -7=0</m:t>
                </m:r>
              </m:oMath>
            </m:oMathPara>
          </w:p>
          <w:p w14:paraId="2F4DEB3B" w14:textId="77777777" w:rsidR="00E343E0" w:rsidRPr="006C524B" w:rsidRDefault="00E343E0" w:rsidP="00E343E0">
            <w:pPr>
              <w:tabs>
                <w:tab w:val="left" w:pos="2429"/>
              </w:tabs>
              <w:rPr>
                <w:rFonts w:eastAsiaTheme="minorEastAsia"/>
                <w:i/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noProof/>
                  </w:rPr>
                  <m:t xml:space="preserve"> - 18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noProof/>
                  </w:rPr>
                  <m:t xml:space="preserve"> + 36x - 24 - 4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noProof/>
                  </w:rPr>
                  <m:t xml:space="preserve"> +16x - 16 + 2x - 11 = 0</m:t>
                </m:r>
              </m:oMath>
            </m:oMathPara>
          </w:p>
          <w:p w14:paraId="5B460841" w14:textId="77777777" w:rsidR="00E343E0" w:rsidRPr="00F44055" w:rsidRDefault="00E343E0" w:rsidP="00E343E0">
            <w:pPr>
              <w:tabs>
                <w:tab w:val="left" w:pos="2429"/>
              </w:tabs>
              <w:rPr>
                <w:rFonts w:eastAsiaTheme="minorEastAsia"/>
                <w:i/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noProof/>
                  </w:rPr>
                  <m:t xml:space="preserve"> - 22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noProof/>
                  </w:rPr>
                  <m:t xml:space="preserve"> +54x -51 = 0</m:t>
                </m:r>
              </m:oMath>
            </m:oMathPara>
          </w:p>
          <w:p w14:paraId="465265B7" w14:textId="5300EE00" w:rsidR="002158C2" w:rsidRPr="002158C2" w:rsidRDefault="002158C2" w:rsidP="00C630C7">
            <w:pPr>
              <w:tabs>
                <w:tab w:val="left" w:pos="2040"/>
              </w:tabs>
              <w:rPr>
                <w:b/>
                <w:bCs/>
              </w:rPr>
            </w:pPr>
          </w:p>
        </w:tc>
        <w:tc>
          <w:tcPr>
            <w:tcW w:w="1218" w:type="dxa"/>
          </w:tcPr>
          <w:p w14:paraId="6214F96A" w14:textId="17C89C49" w:rsidR="002158C2" w:rsidRPr="002158C2" w:rsidRDefault="00EC3207" w:rsidP="002158C2">
            <w:pPr>
              <w:tabs>
                <w:tab w:val="left" w:pos="204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</w:tr>
      <w:tr w:rsidR="002158C2" w14:paraId="67508C4D" w14:textId="77777777" w:rsidTr="00635063">
        <w:trPr>
          <w:cantSplit/>
        </w:trPr>
        <w:tc>
          <w:tcPr>
            <w:tcW w:w="948" w:type="dxa"/>
          </w:tcPr>
          <w:p w14:paraId="02C3DB33" w14:textId="77777777" w:rsidR="002158C2" w:rsidRDefault="002158C2" w:rsidP="002158C2">
            <w:pPr>
              <w:tabs>
                <w:tab w:val="left" w:pos="204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8</w:t>
            </w:r>
          </w:p>
        </w:tc>
        <w:tc>
          <w:tcPr>
            <w:tcW w:w="7796" w:type="dxa"/>
            <w:gridSpan w:val="2"/>
          </w:tcPr>
          <w:p w14:paraId="229A7D1C" w14:textId="77777777" w:rsidR="002158C2" w:rsidRPr="00067CB5" w:rsidRDefault="00A87E7E" w:rsidP="00A87E7E">
            <w:pPr>
              <w:tabs>
                <w:tab w:val="left" w:pos="2040"/>
              </w:tabs>
              <w:rPr>
                <w:bCs/>
              </w:rPr>
            </w:pPr>
            <w:r w:rsidRPr="00067CB5">
              <w:rPr>
                <w:bCs/>
              </w:rPr>
              <w:t>P(at least 3 misses) = P (3 misses) + P</w:t>
            </w:r>
            <w:r w:rsidR="00D779D9" w:rsidRPr="00067CB5">
              <w:rPr>
                <w:bCs/>
              </w:rPr>
              <w:t>(4 misses)</w:t>
            </w:r>
          </w:p>
          <w:p w14:paraId="64A4C351" w14:textId="5B189486" w:rsidR="00D779D9" w:rsidRPr="00067CB5" w:rsidRDefault="00D779D9" w:rsidP="00A87E7E">
            <w:pPr>
              <w:tabs>
                <w:tab w:val="left" w:pos="2040"/>
              </w:tabs>
              <w:rPr>
                <w:bCs/>
              </w:rPr>
            </w:pPr>
            <w:r w:rsidRPr="00067CB5">
              <w:rPr>
                <w:bCs/>
              </w:rPr>
              <w:t xml:space="preserve">                                 </w:t>
            </w:r>
            <m:oMath>
              <m:r>
                <w:rPr>
                  <w:rFonts w:ascii="Cambria Math" w:hAnsi="Cambria Math"/>
                </w:rPr>
                <m:t>= 4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 xml:space="preserve"> + 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oMath>
          </w:p>
          <w:p w14:paraId="7A724CDB" w14:textId="10E71E4C" w:rsidR="006050F7" w:rsidRPr="00067CB5" w:rsidRDefault="006050F7" w:rsidP="006050F7">
            <w:pPr>
              <w:tabs>
                <w:tab w:val="left" w:pos="1935"/>
                <w:tab w:val="left" w:pos="2040"/>
              </w:tabs>
              <w:rPr>
                <w:bCs/>
              </w:rPr>
            </w:pPr>
            <w:r w:rsidRPr="00067CB5">
              <w:rPr>
                <w:bCs/>
              </w:rPr>
              <w:t xml:space="preserve"> </w:t>
            </w:r>
            <w:r w:rsidRPr="00067CB5">
              <w:rPr>
                <w:bCs/>
              </w:rPr>
              <w:tab/>
            </w:r>
            <w:r w:rsidR="00181517" w:rsidRPr="00067CB5">
              <w:rPr>
                <w:bCs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16</m:t>
                  </m:r>
                </m:num>
                <m:den>
                  <m:r>
                    <w:rPr>
                      <w:rFonts w:ascii="Cambria Math" w:hAnsi="Cambria Math"/>
                    </w:rPr>
                    <m:t>625</m:t>
                  </m:r>
                </m:den>
              </m:f>
              <m:r>
                <w:rPr>
                  <w:rFonts w:ascii="Cambria Math" w:hAnsi="Cambria Math"/>
                </w:rPr>
                <m:t xml:space="preserve"> + 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625</m:t>
                  </m:r>
                </m:den>
              </m:f>
            </m:oMath>
            <w:r w:rsidRPr="00067CB5">
              <w:rPr>
                <w:bCs/>
              </w:rPr>
              <w:tab/>
            </w:r>
          </w:p>
          <w:p w14:paraId="2EBCE5E1" w14:textId="73795DC0" w:rsidR="00181517" w:rsidRPr="00067CB5" w:rsidRDefault="00181517" w:rsidP="006050F7">
            <w:pPr>
              <w:tabs>
                <w:tab w:val="left" w:pos="1935"/>
                <w:tab w:val="left" w:pos="2040"/>
              </w:tabs>
              <w:rPr>
                <w:bCs/>
              </w:rPr>
            </w:pPr>
            <w:r w:rsidRPr="00067CB5">
              <w:rPr>
                <w:bCs/>
              </w:rPr>
              <w:t xml:space="preserve">                                 </w:t>
            </w:r>
            <m:oMath>
              <m:r>
                <w:rPr>
                  <w:rFonts w:ascii="Cambria Math" w:hAnsi="Cambria Math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17</m:t>
                  </m:r>
                </m:num>
                <m:den>
                  <m:r>
                    <w:rPr>
                      <w:rFonts w:ascii="Cambria Math" w:hAnsi="Cambria Math"/>
                    </w:rPr>
                    <m:t>625</m:t>
                  </m:r>
                </m:den>
              </m:f>
              <m:r>
                <w:rPr>
                  <w:rFonts w:ascii="Cambria Math" w:hAnsi="Cambria Math"/>
                </w:rPr>
                <m:t xml:space="preserve"> = 0∙0272</m:t>
              </m:r>
            </m:oMath>
          </w:p>
        </w:tc>
        <w:tc>
          <w:tcPr>
            <w:tcW w:w="1218" w:type="dxa"/>
          </w:tcPr>
          <w:p w14:paraId="1FCBC4FB" w14:textId="276BD0B4" w:rsidR="002158C2" w:rsidRPr="002158C2" w:rsidRDefault="00010B4F" w:rsidP="002158C2">
            <w:pPr>
              <w:tabs>
                <w:tab w:val="left" w:pos="204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</w:tr>
      <w:tr w:rsidR="002158C2" w14:paraId="44266B4F" w14:textId="77777777" w:rsidTr="00635063">
        <w:trPr>
          <w:cantSplit/>
        </w:trPr>
        <w:tc>
          <w:tcPr>
            <w:tcW w:w="948" w:type="dxa"/>
          </w:tcPr>
          <w:p w14:paraId="18234BE1" w14:textId="77777777" w:rsidR="002158C2" w:rsidRDefault="002158C2" w:rsidP="002158C2">
            <w:pPr>
              <w:tabs>
                <w:tab w:val="left" w:pos="204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7796" w:type="dxa"/>
            <w:gridSpan w:val="2"/>
          </w:tcPr>
          <w:p w14:paraId="316B681E" w14:textId="64507909" w:rsidR="00165482" w:rsidRDefault="00C744A7" w:rsidP="005D27DC">
            <w:pPr>
              <w:tabs>
                <w:tab w:val="left" w:pos="2040"/>
              </w:tabs>
              <w:rPr>
                <w:bCs/>
              </w:rPr>
            </w:pPr>
            <w:r>
              <w:rPr>
                <w:bCs/>
                <w:noProof/>
              </w:rPr>
              <w:drawing>
                <wp:inline distT="0" distB="0" distL="0" distR="0" wp14:anchorId="7E403165" wp14:editId="46D056F7">
                  <wp:extent cx="4813300" cy="3413125"/>
                  <wp:effectExtent l="0" t="0" r="635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Q9 ans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300" cy="341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22AB6A" w14:textId="24C19485" w:rsidR="00165482" w:rsidRPr="00067CB5" w:rsidRDefault="00165482" w:rsidP="005D27DC">
            <w:pPr>
              <w:tabs>
                <w:tab w:val="left" w:pos="2040"/>
              </w:tabs>
              <w:rPr>
                <w:bCs/>
              </w:rPr>
            </w:pPr>
          </w:p>
        </w:tc>
        <w:tc>
          <w:tcPr>
            <w:tcW w:w="1218" w:type="dxa"/>
          </w:tcPr>
          <w:p w14:paraId="5616CF95" w14:textId="2CE49668" w:rsidR="002158C2" w:rsidRPr="002158C2" w:rsidRDefault="00D53E9E" w:rsidP="002158C2">
            <w:pPr>
              <w:tabs>
                <w:tab w:val="left" w:pos="204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</w:tr>
      <w:tr w:rsidR="002158C2" w14:paraId="22615A17" w14:textId="77777777" w:rsidTr="00635063">
        <w:trPr>
          <w:cantSplit/>
        </w:trPr>
        <w:tc>
          <w:tcPr>
            <w:tcW w:w="948" w:type="dxa"/>
          </w:tcPr>
          <w:p w14:paraId="10EF89EC" w14:textId="77777777" w:rsidR="002158C2" w:rsidRDefault="002158C2" w:rsidP="002158C2">
            <w:pPr>
              <w:tabs>
                <w:tab w:val="left" w:pos="204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7796" w:type="dxa"/>
            <w:gridSpan w:val="2"/>
          </w:tcPr>
          <w:p w14:paraId="508ADC81" w14:textId="4755C3D4" w:rsidR="002158C2" w:rsidRPr="002158C2" w:rsidRDefault="00D737D1" w:rsidP="00D737D1">
            <w:pPr>
              <w:tabs>
                <w:tab w:val="left" w:pos="2040"/>
              </w:tabs>
              <w:rPr>
                <w:b/>
                <w:bCs/>
              </w:rPr>
            </w:pPr>
            <w:r w:rsidRPr="00067CB5">
              <w:rPr>
                <w:bCs/>
              </w:rPr>
              <w:t xml:space="preserve">Graph </w:t>
            </w:r>
            <w:r w:rsidR="0031251F">
              <w:rPr>
                <w:bCs/>
              </w:rPr>
              <w:t>C</w:t>
            </w:r>
            <w:r w:rsidR="00067CB5">
              <w:rPr>
                <w:bCs/>
              </w:rPr>
              <w:t>,</w:t>
            </w:r>
            <w:r w:rsidR="00C056EF">
              <w:rPr>
                <w:b/>
                <w:bCs/>
              </w:rPr>
              <w:t xml:space="preserve"> </w:t>
            </w:r>
            <w:r w:rsidR="00C056EF" w:rsidRPr="00067CB5">
              <w:rPr>
                <w:bCs/>
              </w:rPr>
              <w:t xml:space="preserve">as </w:t>
            </w:r>
            <w:r w:rsidR="00970FA6">
              <w:rPr>
                <w:bCs/>
              </w:rPr>
              <w:t xml:space="preserve">the </w:t>
            </w:r>
            <w:r w:rsidR="00C056EF" w:rsidRPr="00067CB5">
              <w:rPr>
                <w:bCs/>
              </w:rPr>
              <w:t>curve maintains the same shape</w:t>
            </w:r>
            <w:r w:rsidR="00067CB5">
              <w:rPr>
                <w:bCs/>
              </w:rPr>
              <w:t xml:space="preserve"> when cubed</w:t>
            </w:r>
            <w:r w:rsidR="00C056EF" w:rsidRPr="00067CB5">
              <w:rPr>
                <w:bCs/>
              </w:rPr>
              <w:t xml:space="preserve">, but </w:t>
            </w:r>
            <w:r w:rsidR="00C056EF" w:rsidRPr="00067CB5">
              <w:rPr>
                <w:bCs/>
                <w:i/>
              </w:rPr>
              <w:t>y</w:t>
            </w:r>
            <w:r w:rsidR="00C056EF" w:rsidRPr="00067CB5">
              <w:rPr>
                <w:bCs/>
              </w:rPr>
              <w:t xml:space="preserve"> values greater than 1 get larger and those less than 1 get smaller</w:t>
            </w:r>
            <w:r w:rsidR="00970FA6">
              <w:rPr>
                <w:bCs/>
              </w:rPr>
              <w:t>. Discontinuities remain the same.</w:t>
            </w:r>
          </w:p>
        </w:tc>
        <w:tc>
          <w:tcPr>
            <w:tcW w:w="1218" w:type="dxa"/>
          </w:tcPr>
          <w:p w14:paraId="7A3A1C6C" w14:textId="18CBF117" w:rsidR="002158C2" w:rsidRPr="002158C2" w:rsidRDefault="00D53E9E" w:rsidP="002158C2">
            <w:pPr>
              <w:tabs>
                <w:tab w:val="left" w:pos="204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</w:tr>
    </w:tbl>
    <w:p w14:paraId="0BC9EBC4" w14:textId="77777777" w:rsidR="002158C2" w:rsidRPr="002158C2" w:rsidRDefault="00EF174E" w:rsidP="002158C2">
      <w:pPr>
        <w:tabs>
          <w:tab w:val="left" w:pos="2040"/>
        </w:tabs>
        <w:ind w:left="720"/>
        <w:jc w:val="center"/>
        <w:rPr>
          <w:rFonts w:asciiTheme="majorHAnsi" w:eastAsia="Calibri" w:hAnsiTheme="majorHAnsi" w:cstheme="minorHAnsi"/>
          <w:b/>
          <w:sz w:val="28"/>
          <w:szCs w:val="22"/>
          <w:lang w:eastAsia="en-US"/>
        </w:rPr>
      </w:pPr>
      <w:r>
        <w:rPr>
          <w:b/>
          <w:bCs/>
          <w:sz w:val="48"/>
        </w:rPr>
        <w:br w:type="page"/>
      </w:r>
      <w:r w:rsidR="002158C2" w:rsidRPr="002158C2">
        <w:rPr>
          <w:rFonts w:asciiTheme="majorHAnsi" w:eastAsia="Calibri" w:hAnsiTheme="majorHAnsi" w:cstheme="minorHAnsi"/>
          <w:b/>
          <w:sz w:val="28"/>
          <w:szCs w:val="22"/>
          <w:lang w:eastAsia="en-US"/>
        </w:rPr>
        <w:lastRenderedPageBreak/>
        <w:t xml:space="preserve">Trial HSC Examination </w:t>
      </w:r>
      <w:r w:rsidR="00D8070A">
        <w:rPr>
          <w:rFonts w:asciiTheme="majorHAnsi" w:eastAsia="Calibri" w:hAnsiTheme="majorHAnsi" w:cstheme="minorHAnsi"/>
          <w:b/>
          <w:sz w:val="28"/>
          <w:szCs w:val="22"/>
          <w:lang w:eastAsia="en-US"/>
        </w:rPr>
        <w:t>2019</w:t>
      </w:r>
    </w:p>
    <w:p w14:paraId="5C6675A6" w14:textId="77777777" w:rsidR="002158C2" w:rsidRPr="002158C2" w:rsidRDefault="002158C2" w:rsidP="002158C2">
      <w:pPr>
        <w:tabs>
          <w:tab w:val="left" w:pos="2040"/>
        </w:tabs>
        <w:spacing w:after="200"/>
        <w:ind w:left="720"/>
        <w:jc w:val="center"/>
        <w:rPr>
          <w:rFonts w:asciiTheme="majorHAnsi" w:eastAsia="Calibri" w:hAnsiTheme="majorHAnsi" w:cstheme="minorHAnsi"/>
          <w:b/>
          <w:sz w:val="28"/>
          <w:szCs w:val="22"/>
          <w:lang w:eastAsia="en-US"/>
        </w:rPr>
      </w:pPr>
      <w:r w:rsidRPr="002158C2">
        <w:rPr>
          <w:rFonts w:asciiTheme="majorHAnsi" w:eastAsia="Calibri" w:hAnsiTheme="majorHAnsi" w:cstheme="minorHAnsi"/>
          <w:b/>
          <w:sz w:val="28"/>
          <w:szCs w:val="22"/>
          <w:lang w:eastAsia="en-US"/>
        </w:rPr>
        <w:t xml:space="preserve">Mathematics </w:t>
      </w:r>
      <w:r w:rsidR="00022DAA">
        <w:rPr>
          <w:rFonts w:asciiTheme="majorHAnsi" w:eastAsia="Calibri" w:hAnsiTheme="majorHAnsi" w:cstheme="minorHAnsi"/>
          <w:b/>
          <w:sz w:val="28"/>
          <w:szCs w:val="22"/>
          <w:lang w:eastAsia="en-US"/>
        </w:rPr>
        <w:t xml:space="preserve">E2 </w:t>
      </w:r>
      <w:r w:rsidRPr="002158C2">
        <w:rPr>
          <w:rFonts w:asciiTheme="majorHAnsi" w:eastAsia="Calibri" w:hAnsiTheme="majorHAnsi" w:cstheme="minorHAnsi"/>
          <w:b/>
          <w:sz w:val="28"/>
          <w:szCs w:val="22"/>
          <w:lang w:eastAsia="en-US"/>
        </w:rPr>
        <w:t xml:space="preserve">Course </w:t>
      </w:r>
    </w:p>
    <w:p w14:paraId="61BC4B07" w14:textId="77777777" w:rsidR="002158C2" w:rsidRPr="002158C2" w:rsidRDefault="002158C2" w:rsidP="002158C2">
      <w:pPr>
        <w:spacing w:after="200"/>
        <w:rPr>
          <w:rFonts w:asciiTheme="majorHAnsi" w:eastAsia="Calibri" w:hAnsiTheme="majorHAnsi"/>
          <w:sz w:val="22"/>
          <w:szCs w:val="22"/>
          <w:lang w:eastAsia="en-US"/>
        </w:rPr>
      </w:pPr>
    </w:p>
    <w:p w14:paraId="0F9730B3" w14:textId="77777777" w:rsidR="002158C2" w:rsidRPr="002158C2" w:rsidRDefault="002158C2" w:rsidP="002158C2">
      <w:pPr>
        <w:spacing w:after="200"/>
        <w:rPr>
          <w:rFonts w:asciiTheme="majorHAnsi" w:eastAsia="Calibri" w:hAnsiTheme="majorHAnsi" w:cstheme="minorHAnsi"/>
          <w:sz w:val="22"/>
          <w:szCs w:val="22"/>
          <w:lang w:eastAsia="en-US"/>
        </w:rPr>
      </w:pPr>
      <w:r w:rsidRPr="002158C2">
        <w:rPr>
          <w:rFonts w:asciiTheme="majorHAnsi" w:eastAsia="Calibri" w:hAnsiTheme="majorHAnsi"/>
          <w:sz w:val="22"/>
          <w:szCs w:val="22"/>
          <w:lang w:eastAsia="en-US"/>
        </w:rPr>
        <w:tab/>
      </w:r>
      <w:r w:rsidRPr="002158C2">
        <w:rPr>
          <w:rFonts w:asciiTheme="majorHAnsi" w:eastAsia="Calibri" w:hAnsiTheme="majorHAnsi"/>
          <w:sz w:val="22"/>
          <w:szCs w:val="22"/>
          <w:lang w:eastAsia="en-US"/>
        </w:rPr>
        <w:tab/>
      </w:r>
      <w:r w:rsidRPr="002158C2">
        <w:rPr>
          <w:rFonts w:asciiTheme="majorHAnsi" w:eastAsia="Calibri" w:hAnsiTheme="majorHAnsi" w:cstheme="minorHAnsi"/>
          <w:sz w:val="22"/>
          <w:szCs w:val="22"/>
          <w:lang w:eastAsia="en-US"/>
        </w:rPr>
        <w:t>Name ________________________________       Teacher ________________________</w:t>
      </w:r>
    </w:p>
    <w:p w14:paraId="3633FEBF" w14:textId="77777777" w:rsidR="002158C2" w:rsidRPr="002158C2" w:rsidRDefault="002158C2" w:rsidP="002158C2">
      <w:pPr>
        <w:spacing w:line="276" w:lineRule="auto"/>
        <w:jc w:val="center"/>
        <w:rPr>
          <w:rFonts w:asciiTheme="majorHAnsi" w:hAnsiTheme="majorHAnsi"/>
          <w:b/>
          <w:bCs/>
        </w:rPr>
      </w:pPr>
    </w:p>
    <w:p w14:paraId="03C0B650" w14:textId="77777777" w:rsidR="002158C2" w:rsidRPr="002158C2" w:rsidRDefault="002158C2" w:rsidP="002158C2">
      <w:pPr>
        <w:spacing w:line="276" w:lineRule="auto"/>
        <w:jc w:val="center"/>
        <w:rPr>
          <w:rFonts w:asciiTheme="majorHAnsi" w:hAnsiTheme="majorHAnsi"/>
          <w:sz w:val="28"/>
          <w:szCs w:val="28"/>
        </w:rPr>
      </w:pPr>
      <w:r w:rsidRPr="002158C2">
        <w:rPr>
          <w:rFonts w:asciiTheme="majorHAnsi" w:hAnsiTheme="majorHAnsi"/>
          <w:b/>
          <w:bCs/>
          <w:sz w:val="28"/>
          <w:szCs w:val="28"/>
        </w:rPr>
        <w:t>Section I</w:t>
      </w:r>
      <w:r w:rsidRPr="002158C2">
        <w:rPr>
          <w:rFonts w:asciiTheme="majorHAnsi" w:hAnsiTheme="majorHAnsi"/>
          <w:sz w:val="28"/>
          <w:szCs w:val="28"/>
        </w:rPr>
        <w:t xml:space="preserve"> – </w:t>
      </w:r>
      <w:r w:rsidRPr="002158C2">
        <w:rPr>
          <w:rFonts w:asciiTheme="majorHAnsi" w:hAnsiTheme="majorHAnsi"/>
          <w:b/>
          <w:bCs/>
          <w:sz w:val="28"/>
          <w:szCs w:val="28"/>
        </w:rPr>
        <w:t>Multiple Choice Answer Sheet</w:t>
      </w:r>
    </w:p>
    <w:p w14:paraId="131ED523" w14:textId="77777777" w:rsidR="002158C2" w:rsidRPr="002158C2" w:rsidRDefault="002158C2" w:rsidP="002158C2">
      <w:pPr>
        <w:jc w:val="center"/>
        <w:rPr>
          <w:rFonts w:asciiTheme="majorHAnsi" w:hAnsiTheme="majorHAnsi"/>
        </w:rPr>
      </w:pPr>
    </w:p>
    <w:p w14:paraId="20E34A6D" w14:textId="77777777" w:rsidR="002158C2" w:rsidRPr="002158C2" w:rsidRDefault="002158C2" w:rsidP="002158C2">
      <w:pPr>
        <w:spacing w:line="276" w:lineRule="auto"/>
        <w:rPr>
          <w:rFonts w:asciiTheme="majorHAnsi" w:hAnsiTheme="majorHAnsi"/>
          <w:b/>
          <w:bCs/>
        </w:rPr>
      </w:pPr>
      <w:r w:rsidRPr="002158C2">
        <w:rPr>
          <w:rFonts w:asciiTheme="majorHAnsi" w:hAnsiTheme="majorHAnsi"/>
          <w:b/>
          <w:bCs/>
        </w:rPr>
        <w:t>Allow about 15 minutes for this section</w:t>
      </w:r>
    </w:p>
    <w:p w14:paraId="4AAAFF9A" w14:textId="77777777" w:rsidR="002158C2" w:rsidRPr="002158C2" w:rsidRDefault="002158C2" w:rsidP="002158C2">
      <w:pPr>
        <w:rPr>
          <w:rFonts w:asciiTheme="majorHAnsi" w:hAnsiTheme="majorHAnsi"/>
        </w:rPr>
      </w:pPr>
      <w:r w:rsidRPr="002158C2">
        <w:rPr>
          <w:rFonts w:asciiTheme="majorHAnsi" w:hAnsiTheme="majorHAnsi"/>
        </w:rPr>
        <w:t>Select the alternative A, B, C or D that best answers the question.  Fill in the response oval completely.</w:t>
      </w:r>
    </w:p>
    <w:p w14:paraId="1D1CA624" w14:textId="77777777" w:rsidR="002158C2" w:rsidRPr="002158C2" w:rsidRDefault="002158C2" w:rsidP="002158C2">
      <w:pPr>
        <w:rPr>
          <w:rFonts w:asciiTheme="majorHAnsi" w:hAnsiTheme="majorHAnsi"/>
        </w:rPr>
      </w:pPr>
    </w:p>
    <w:p w14:paraId="6F1E7BD5" w14:textId="77777777" w:rsidR="002158C2" w:rsidRPr="002158C2" w:rsidRDefault="002158C2" w:rsidP="002158C2">
      <w:pPr>
        <w:rPr>
          <w:rFonts w:asciiTheme="majorHAnsi" w:hAnsiTheme="majorHAnsi"/>
          <w:sz w:val="12"/>
          <w:szCs w:val="1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736"/>
        <w:gridCol w:w="1736"/>
        <w:gridCol w:w="1737"/>
        <w:gridCol w:w="1737"/>
        <w:gridCol w:w="1737"/>
        <w:gridCol w:w="1737"/>
      </w:tblGrid>
      <w:tr w:rsidR="002158C2" w:rsidRPr="002158C2" w14:paraId="3AE59C66" w14:textId="77777777" w:rsidTr="00F3413A">
        <w:tc>
          <w:tcPr>
            <w:tcW w:w="1736" w:type="dxa"/>
          </w:tcPr>
          <w:p w14:paraId="7F818287" w14:textId="77777777" w:rsidR="002158C2" w:rsidRPr="002158C2" w:rsidRDefault="002158C2" w:rsidP="002158C2">
            <w:pPr>
              <w:rPr>
                <w:rFonts w:asciiTheme="majorHAnsi" w:hAnsiTheme="majorHAnsi"/>
                <w:b/>
              </w:rPr>
            </w:pPr>
            <w:r w:rsidRPr="002158C2">
              <w:rPr>
                <w:rFonts w:asciiTheme="majorHAnsi" w:hAnsiTheme="majorHAnsi"/>
                <w:b/>
              </w:rPr>
              <w:t>Sample:</w:t>
            </w:r>
          </w:p>
        </w:tc>
        <w:tc>
          <w:tcPr>
            <w:tcW w:w="1736" w:type="dxa"/>
          </w:tcPr>
          <w:p w14:paraId="26796177" w14:textId="77777777" w:rsidR="002158C2" w:rsidRPr="002158C2" w:rsidRDefault="002158C2" w:rsidP="002158C2">
            <w:pPr>
              <w:rPr>
                <w:rFonts w:asciiTheme="majorHAnsi" w:hAnsiTheme="majorHAnsi"/>
              </w:rPr>
            </w:pPr>
            <w:r w:rsidRPr="002158C2">
              <w:rPr>
                <w:rFonts w:asciiTheme="majorHAnsi" w:hAnsiTheme="majorHAnsi"/>
              </w:rPr>
              <w:t>2 + 4 =</w:t>
            </w:r>
          </w:p>
        </w:tc>
        <w:tc>
          <w:tcPr>
            <w:tcW w:w="1737" w:type="dxa"/>
          </w:tcPr>
          <w:p w14:paraId="199CE5C7" w14:textId="77777777" w:rsidR="002158C2" w:rsidRPr="002158C2" w:rsidRDefault="002158C2" w:rsidP="002158C2">
            <w:pPr>
              <w:rPr>
                <w:rFonts w:asciiTheme="majorHAnsi" w:hAnsiTheme="majorHAnsi"/>
              </w:rPr>
            </w:pPr>
            <w:r w:rsidRPr="002158C2">
              <w:rPr>
                <w:rFonts w:asciiTheme="majorHAnsi" w:hAnsiTheme="majorHAnsi"/>
              </w:rPr>
              <w:t>(A)  2</w:t>
            </w:r>
          </w:p>
        </w:tc>
        <w:tc>
          <w:tcPr>
            <w:tcW w:w="1737" w:type="dxa"/>
          </w:tcPr>
          <w:p w14:paraId="3327CB13" w14:textId="77777777" w:rsidR="002158C2" w:rsidRPr="002158C2" w:rsidRDefault="002158C2" w:rsidP="002158C2">
            <w:pPr>
              <w:rPr>
                <w:rFonts w:asciiTheme="majorHAnsi" w:hAnsiTheme="majorHAnsi"/>
              </w:rPr>
            </w:pPr>
            <w:r w:rsidRPr="002158C2">
              <w:rPr>
                <w:rFonts w:asciiTheme="majorHAnsi" w:hAnsiTheme="majorHAnsi"/>
              </w:rPr>
              <w:t>(B)  6</w:t>
            </w:r>
          </w:p>
        </w:tc>
        <w:tc>
          <w:tcPr>
            <w:tcW w:w="1737" w:type="dxa"/>
          </w:tcPr>
          <w:p w14:paraId="18A67232" w14:textId="77777777" w:rsidR="002158C2" w:rsidRPr="002158C2" w:rsidRDefault="002158C2" w:rsidP="002158C2">
            <w:pPr>
              <w:rPr>
                <w:rFonts w:asciiTheme="majorHAnsi" w:hAnsiTheme="majorHAnsi"/>
              </w:rPr>
            </w:pPr>
            <w:r w:rsidRPr="002158C2">
              <w:rPr>
                <w:rFonts w:asciiTheme="majorHAnsi" w:hAnsiTheme="majorHAnsi"/>
              </w:rPr>
              <w:t>(C)  8</w:t>
            </w:r>
          </w:p>
        </w:tc>
        <w:tc>
          <w:tcPr>
            <w:tcW w:w="1737" w:type="dxa"/>
          </w:tcPr>
          <w:p w14:paraId="447796EB" w14:textId="77777777" w:rsidR="002158C2" w:rsidRPr="002158C2" w:rsidRDefault="002158C2" w:rsidP="002158C2">
            <w:pPr>
              <w:rPr>
                <w:rFonts w:asciiTheme="majorHAnsi" w:hAnsiTheme="majorHAnsi"/>
              </w:rPr>
            </w:pPr>
            <w:r w:rsidRPr="002158C2">
              <w:rPr>
                <w:rFonts w:asciiTheme="majorHAnsi" w:hAnsiTheme="majorHAnsi"/>
              </w:rPr>
              <w:t>(D)  9</w:t>
            </w:r>
          </w:p>
        </w:tc>
      </w:tr>
      <w:tr w:rsidR="002158C2" w:rsidRPr="002158C2" w14:paraId="61BD794D" w14:textId="77777777" w:rsidTr="00F3413A">
        <w:tc>
          <w:tcPr>
            <w:tcW w:w="1736" w:type="dxa"/>
          </w:tcPr>
          <w:p w14:paraId="15ADC588" w14:textId="77777777" w:rsidR="002158C2" w:rsidRPr="002158C2" w:rsidRDefault="002158C2" w:rsidP="002158C2">
            <w:pPr>
              <w:rPr>
                <w:rFonts w:asciiTheme="majorHAnsi" w:hAnsiTheme="majorHAnsi"/>
                <w:b/>
                <w:sz w:val="8"/>
                <w:szCs w:val="8"/>
              </w:rPr>
            </w:pPr>
          </w:p>
        </w:tc>
        <w:tc>
          <w:tcPr>
            <w:tcW w:w="1736" w:type="dxa"/>
          </w:tcPr>
          <w:p w14:paraId="467FA907" w14:textId="77777777" w:rsidR="002158C2" w:rsidRPr="002158C2" w:rsidRDefault="002158C2" w:rsidP="002158C2">
            <w:pPr>
              <w:rPr>
                <w:rFonts w:asciiTheme="majorHAnsi" w:hAnsiTheme="majorHAnsi"/>
                <w:sz w:val="8"/>
                <w:szCs w:val="8"/>
              </w:rPr>
            </w:pPr>
          </w:p>
        </w:tc>
        <w:tc>
          <w:tcPr>
            <w:tcW w:w="1737" w:type="dxa"/>
          </w:tcPr>
          <w:p w14:paraId="2A845B58" w14:textId="77777777" w:rsidR="002158C2" w:rsidRPr="002158C2" w:rsidRDefault="002158C2" w:rsidP="002158C2">
            <w:pPr>
              <w:rPr>
                <w:rFonts w:asciiTheme="majorHAnsi" w:hAnsiTheme="majorHAnsi"/>
                <w:sz w:val="8"/>
                <w:szCs w:val="8"/>
              </w:rPr>
            </w:pPr>
          </w:p>
        </w:tc>
        <w:tc>
          <w:tcPr>
            <w:tcW w:w="1737" w:type="dxa"/>
          </w:tcPr>
          <w:p w14:paraId="32B104BA" w14:textId="77777777" w:rsidR="002158C2" w:rsidRPr="002158C2" w:rsidRDefault="002158C2" w:rsidP="002158C2">
            <w:pPr>
              <w:rPr>
                <w:rFonts w:asciiTheme="majorHAnsi" w:hAnsiTheme="majorHAnsi"/>
                <w:sz w:val="8"/>
                <w:szCs w:val="8"/>
              </w:rPr>
            </w:pPr>
          </w:p>
        </w:tc>
        <w:tc>
          <w:tcPr>
            <w:tcW w:w="1737" w:type="dxa"/>
          </w:tcPr>
          <w:p w14:paraId="4C0F3188" w14:textId="77777777" w:rsidR="002158C2" w:rsidRPr="002158C2" w:rsidRDefault="002158C2" w:rsidP="002158C2">
            <w:pPr>
              <w:rPr>
                <w:rFonts w:asciiTheme="majorHAnsi" w:hAnsiTheme="majorHAnsi"/>
                <w:sz w:val="8"/>
                <w:szCs w:val="8"/>
              </w:rPr>
            </w:pPr>
          </w:p>
        </w:tc>
        <w:tc>
          <w:tcPr>
            <w:tcW w:w="1737" w:type="dxa"/>
          </w:tcPr>
          <w:p w14:paraId="7DEBFFB3" w14:textId="77777777" w:rsidR="002158C2" w:rsidRPr="002158C2" w:rsidRDefault="002158C2" w:rsidP="002158C2">
            <w:pPr>
              <w:rPr>
                <w:rFonts w:asciiTheme="majorHAnsi" w:hAnsiTheme="majorHAnsi"/>
                <w:sz w:val="8"/>
                <w:szCs w:val="8"/>
              </w:rPr>
            </w:pPr>
          </w:p>
        </w:tc>
      </w:tr>
      <w:tr w:rsidR="002158C2" w:rsidRPr="002158C2" w14:paraId="70FF538E" w14:textId="77777777" w:rsidTr="00F3413A">
        <w:tc>
          <w:tcPr>
            <w:tcW w:w="1736" w:type="dxa"/>
            <w:vAlign w:val="center"/>
          </w:tcPr>
          <w:p w14:paraId="3CE361CE" w14:textId="77777777" w:rsidR="002158C2" w:rsidRPr="002158C2" w:rsidRDefault="002158C2" w:rsidP="002158C2">
            <w:pPr>
              <w:rPr>
                <w:rFonts w:asciiTheme="majorHAnsi" w:hAnsiTheme="majorHAnsi"/>
              </w:rPr>
            </w:pPr>
          </w:p>
        </w:tc>
        <w:tc>
          <w:tcPr>
            <w:tcW w:w="1736" w:type="dxa"/>
            <w:vAlign w:val="center"/>
          </w:tcPr>
          <w:p w14:paraId="7A2BE5B6" w14:textId="77777777" w:rsidR="002158C2" w:rsidRPr="002158C2" w:rsidRDefault="002158C2" w:rsidP="002158C2">
            <w:pPr>
              <w:rPr>
                <w:rFonts w:asciiTheme="majorHAnsi" w:hAnsiTheme="majorHAnsi"/>
              </w:rPr>
            </w:pPr>
          </w:p>
        </w:tc>
        <w:tc>
          <w:tcPr>
            <w:tcW w:w="1737" w:type="dxa"/>
            <w:vAlign w:val="center"/>
          </w:tcPr>
          <w:p w14:paraId="01187B12" w14:textId="77777777" w:rsidR="002158C2" w:rsidRPr="002158C2" w:rsidRDefault="002158C2" w:rsidP="002158C2">
            <w:pPr>
              <w:rPr>
                <w:rFonts w:asciiTheme="majorHAnsi" w:hAnsiTheme="majorHAnsi"/>
              </w:rPr>
            </w:pPr>
            <w:r w:rsidRPr="002158C2">
              <w:rPr>
                <w:rFonts w:asciiTheme="majorHAnsi" w:hAnsiTheme="majorHAnsi"/>
              </w:rPr>
              <w:t xml:space="preserve">A  </w:t>
            </w:r>
            <w:r w:rsidRPr="002158C2">
              <w:rPr>
                <w:rFonts w:asciiTheme="majorHAnsi" w:hAnsiTheme="majorHAnsi"/>
                <w:noProof/>
                <w:sz w:val="18"/>
                <w:szCs w:val="18"/>
              </w:rPr>
              <w:drawing>
                <wp:inline distT="0" distB="0" distL="0" distR="0" wp14:anchorId="44B6F57C" wp14:editId="39F477AE">
                  <wp:extent cx="190500" cy="133350"/>
                  <wp:effectExtent l="0" t="0" r="0" b="0"/>
                  <wp:docPr id="2" name="Picture 298" descr="oval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 descr="oval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7" w:type="dxa"/>
            <w:vAlign w:val="center"/>
          </w:tcPr>
          <w:p w14:paraId="23361012" w14:textId="77777777" w:rsidR="002158C2" w:rsidRPr="002158C2" w:rsidRDefault="002158C2" w:rsidP="002158C2">
            <w:pPr>
              <w:rPr>
                <w:rFonts w:asciiTheme="majorHAnsi" w:hAnsiTheme="majorHAnsi"/>
              </w:rPr>
            </w:pPr>
            <w:r w:rsidRPr="002158C2">
              <w:rPr>
                <w:rFonts w:asciiTheme="majorHAnsi" w:hAnsiTheme="majorHAnsi"/>
              </w:rPr>
              <w:t xml:space="preserve">B  </w:t>
            </w:r>
            <w:r w:rsidRPr="002158C2">
              <w:rPr>
                <w:rFonts w:asciiTheme="majorHAnsi" w:hAnsiTheme="majorHAnsi"/>
                <w:noProof/>
              </w:rPr>
              <w:drawing>
                <wp:inline distT="0" distB="0" distL="0" distR="0" wp14:anchorId="72A01BAF" wp14:editId="035301BD">
                  <wp:extent cx="171450" cy="114300"/>
                  <wp:effectExtent l="0" t="0" r="0" b="0"/>
                  <wp:docPr id="4" name="Picture 299" descr="oval-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 descr="oval-fi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7" w:type="dxa"/>
            <w:vAlign w:val="center"/>
          </w:tcPr>
          <w:p w14:paraId="6C1354A9" w14:textId="77777777" w:rsidR="002158C2" w:rsidRPr="002158C2" w:rsidRDefault="002158C2" w:rsidP="002158C2">
            <w:pPr>
              <w:rPr>
                <w:rFonts w:asciiTheme="majorHAnsi" w:hAnsiTheme="majorHAnsi"/>
              </w:rPr>
            </w:pPr>
            <w:r w:rsidRPr="002158C2">
              <w:rPr>
                <w:rFonts w:asciiTheme="majorHAnsi" w:hAnsiTheme="majorHAnsi"/>
              </w:rPr>
              <w:t xml:space="preserve">C  </w:t>
            </w:r>
            <w:r w:rsidRPr="002158C2">
              <w:rPr>
                <w:rFonts w:asciiTheme="majorHAnsi" w:hAnsiTheme="majorHAnsi"/>
                <w:noProof/>
                <w:sz w:val="18"/>
                <w:szCs w:val="18"/>
              </w:rPr>
              <w:drawing>
                <wp:inline distT="0" distB="0" distL="0" distR="0" wp14:anchorId="22765833" wp14:editId="31225A46">
                  <wp:extent cx="190500" cy="133350"/>
                  <wp:effectExtent l="0" t="0" r="0" b="0"/>
                  <wp:docPr id="6" name="Picture 300" descr="oval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 descr="oval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7" w:type="dxa"/>
            <w:vAlign w:val="center"/>
          </w:tcPr>
          <w:p w14:paraId="3CA3BFBC" w14:textId="77777777" w:rsidR="002158C2" w:rsidRPr="002158C2" w:rsidRDefault="002158C2" w:rsidP="002158C2">
            <w:pPr>
              <w:rPr>
                <w:rFonts w:asciiTheme="majorHAnsi" w:hAnsiTheme="majorHAnsi"/>
              </w:rPr>
            </w:pPr>
            <w:r w:rsidRPr="002158C2">
              <w:rPr>
                <w:rFonts w:asciiTheme="majorHAnsi" w:hAnsiTheme="majorHAnsi"/>
              </w:rPr>
              <w:t xml:space="preserve">D  </w:t>
            </w:r>
            <w:r w:rsidRPr="002158C2">
              <w:rPr>
                <w:rFonts w:asciiTheme="majorHAnsi" w:hAnsiTheme="majorHAnsi"/>
                <w:noProof/>
                <w:sz w:val="18"/>
                <w:szCs w:val="18"/>
              </w:rPr>
              <w:drawing>
                <wp:inline distT="0" distB="0" distL="0" distR="0" wp14:anchorId="0DEDED53" wp14:editId="7BB63DF9">
                  <wp:extent cx="190500" cy="133350"/>
                  <wp:effectExtent l="0" t="0" r="0" b="0"/>
                  <wp:docPr id="8" name="Picture 301" descr="oval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 descr="oval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355AA3" w14:textId="77777777" w:rsidR="002158C2" w:rsidRPr="002158C2" w:rsidRDefault="002158C2" w:rsidP="002158C2">
      <w:pPr>
        <w:rPr>
          <w:rFonts w:asciiTheme="majorHAnsi" w:hAnsiTheme="majorHAnsi"/>
        </w:rPr>
      </w:pPr>
    </w:p>
    <w:p w14:paraId="2FE2CFFF" w14:textId="77777777" w:rsidR="002158C2" w:rsidRPr="002158C2" w:rsidRDefault="002158C2" w:rsidP="002158C2">
      <w:pPr>
        <w:rPr>
          <w:rFonts w:asciiTheme="majorHAnsi" w:hAnsiTheme="majorHAnsi"/>
        </w:rPr>
      </w:pPr>
      <w:r w:rsidRPr="002158C2">
        <w:rPr>
          <w:rFonts w:asciiTheme="majorHAnsi" w:hAnsiTheme="majorHAnsi"/>
        </w:rPr>
        <w:t>If you think you have made a mistake, put a cross through the incorrect answer and fill in the new answer.</w:t>
      </w:r>
    </w:p>
    <w:p w14:paraId="2B5226A1" w14:textId="77777777" w:rsidR="002158C2" w:rsidRPr="002158C2" w:rsidRDefault="002158C2" w:rsidP="002158C2">
      <w:pPr>
        <w:rPr>
          <w:rFonts w:asciiTheme="majorHAnsi" w:hAnsiTheme="majorHAnsi"/>
          <w:sz w:val="12"/>
          <w:szCs w:val="1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736"/>
        <w:gridCol w:w="1736"/>
        <w:gridCol w:w="1737"/>
        <w:gridCol w:w="1737"/>
        <w:gridCol w:w="1737"/>
        <w:gridCol w:w="1737"/>
      </w:tblGrid>
      <w:tr w:rsidR="002158C2" w:rsidRPr="002158C2" w14:paraId="323B9D39" w14:textId="77777777" w:rsidTr="00F3413A">
        <w:tc>
          <w:tcPr>
            <w:tcW w:w="1736" w:type="dxa"/>
            <w:vAlign w:val="center"/>
          </w:tcPr>
          <w:p w14:paraId="09A0C2C9" w14:textId="77777777" w:rsidR="002158C2" w:rsidRPr="002158C2" w:rsidRDefault="002158C2" w:rsidP="002158C2">
            <w:pPr>
              <w:rPr>
                <w:rFonts w:asciiTheme="majorHAnsi" w:hAnsiTheme="majorHAnsi"/>
              </w:rPr>
            </w:pPr>
          </w:p>
        </w:tc>
        <w:tc>
          <w:tcPr>
            <w:tcW w:w="1736" w:type="dxa"/>
            <w:vAlign w:val="center"/>
          </w:tcPr>
          <w:p w14:paraId="775D59C1" w14:textId="77777777" w:rsidR="002158C2" w:rsidRPr="002158C2" w:rsidRDefault="002158C2" w:rsidP="002158C2">
            <w:pPr>
              <w:rPr>
                <w:rFonts w:asciiTheme="majorHAnsi" w:hAnsiTheme="majorHAnsi"/>
              </w:rPr>
            </w:pPr>
          </w:p>
        </w:tc>
        <w:tc>
          <w:tcPr>
            <w:tcW w:w="1737" w:type="dxa"/>
            <w:vAlign w:val="center"/>
          </w:tcPr>
          <w:p w14:paraId="53493EEB" w14:textId="77777777" w:rsidR="002158C2" w:rsidRPr="002158C2" w:rsidRDefault="002158C2" w:rsidP="002158C2">
            <w:pPr>
              <w:rPr>
                <w:rFonts w:asciiTheme="majorHAnsi" w:hAnsiTheme="majorHAnsi"/>
              </w:rPr>
            </w:pPr>
            <w:r w:rsidRPr="002158C2">
              <w:rPr>
                <w:rFonts w:asciiTheme="majorHAnsi" w:hAnsiTheme="majorHAnsi"/>
              </w:rPr>
              <w:t xml:space="preserve">A  </w:t>
            </w:r>
            <w:r w:rsidRPr="002158C2">
              <w:rPr>
                <w:rFonts w:asciiTheme="majorHAnsi" w:hAnsiTheme="majorHAnsi"/>
                <w:noProof/>
              </w:rPr>
              <w:drawing>
                <wp:inline distT="0" distB="0" distL="0" distR="0" wp14:anchorId="19747BD6" wp14:editId="24BF7651">
                  <wp:extent cx="171450" cy="114300"/>
                  <wp:effectExtent l="0" t="0" r="0" b="0"/>
                  <wp:docPr id="10" name="Picture 302" descr="oval-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 descr="oval-fi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7" w:type="dxa"/>
            <w:vAlign w:val="center"/>
          </w:tcPr>
          <w:p w14:paraId="3BFF9650" w14:textId="77777777" w:rsidR="002158C2" w:rsidRPr="002158C2" w:rsidRDefault="002158C2" w:rsidP="002158C2">
            <w:pPr>
              <w:rPr>
                <w:rFonts w:asciiTheme="majorHAnsi" w:hAnsiTheme="majorHAnsi"/>
              </w:rPr>
            </w:pPr>
            <w:r w:rsidRPr="002158C2">
              <w:rPr>
                <w:rFonts w:asciiTheme="majorHAnsi" w:hAnsiTheme="majorHAnsi"/>
              </w:rPr>
              <w:t xml:space="preserve">B  </w:t>
            </w:r>
            <w:r w:rsidRPr="002158C2">
              <w:rPr>
                <w:rFonts w:asciiTheme="majorHAnsi" w:hAnsiTheme="majorHAnsi"/>
                <w:noProof/>
              </w:rPr>
              <w:drawing>
                <wp:inline distT="0" distB="0" distL="0" distR="0" wp14:anchorId="602AD665" wp14:editId="666FB9C7">
                  <wp:extent cx="171450" cy="114300"/>
                  <wp:effectExtent l="0" t="0" r="0" b="0"/>
                  <wp:docPr id="24" name="Picture 303" descr="oval-cro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 descr="oval-cro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7" w:type="dxa"/>
            <w:vAlign w:val="center"/>
          </w:tcPr>
          <w:p w14:paraId="573645D7" w14:textId="77777777" w:rsidR="002158C2" w:rsidRPr="002158C2" w:rsidRDefault="002158C2" w:rsidP="002158C2">
            <w:pPr>
              <w:rPr>
                <w:rFonts w:asciiTheme="majorHAnsi" w:hAnsiTheme="majorHAnsi"/>
              </w:rPr>
            </w:pPr>
            <w:r w:rsidRPr="002158C2">
              <w:rPr>
                <w:rFonts w:asciiTheme="majorHAnsi" w:hAnsiTheme="majorHAnsi"/>
              </w:rPr>
              <w:t xml:space="preserve">C  </w:t>
            </w:r>
            <w:r w:rsidRPr="002158C2">
              <w:rPr>
                <w:rFonts w:asciiTheme="majorHAnsi" w:hAnsiTheme="majorHAnsi"/>
                <w:noProof/>
                <w:sz w:val="18"/>
                <w:szCs w:val="18"/>
              </w:rPr>
              <w:drawing>
                <wp:inline distT="0" distB="0" distL="0" distR="0" wp14:anchorId="6737065F" wp14:editId="44FC46C0">
                  <wp:extent cx="190500" cy="133350"/>
                  <wp:effectExtent l="0" t="0" r="0" b="0"/>
                  <wp:docPr id="26" name="Picture 304" descr="oval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 descr="oval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7" w:type="dxa"/>
            <w:vAlign w:val="center"/>
          </w:tcPr>
          <w:p w14:paraId="58222D95" w14:textId="77777777" w:rsidR="002158C2" w:rsidRPr="002158C2" w:rsidRDefault="002158C2" w:rsidP="002158C2">
            <w:pPr>
              <w:rPr>
                <w:rFonts w:asciiTheme="majorHAnsi" w:hAnsiTheme="majorHAnsi"/>
              </w:rPr>
            </w:pPr>
            <w:r w:rsidRPr="002158C2">
              <w:rPr>
                <w:rFonts w:asciiTheme="majorHAnsi" w:hAnsiTheme="majorHAnsi"/>
              </w:rPr>
              <w:t xml:space="preserve">D  </w:t>
            </w:r>
            <w:r w:rsidRPr="002158C2">
              <w:rPr>
                <w:rFonts w:asciiTheme="majorHAnsi" w:hAnsiTheme="majorHAnsi"/>
                <w:noProof/>
                <w:sz w:val="18"/>
                <w:szCs w:val="18"/>
              </w:rPr>
              <w:drawing>
                <wp:inline distT="0" distB="0" distL="0" distR="0" wp14:anchorId="1D32FE3B" wp14:editId="484FE60A">
                  <wp:extent cx="190500" cy="133350"/>
                  <wp:effectExtent l="0" t="0" r="0" b="0"/>
                  <wp:docPr id="28" name="Picture 305" descr="oval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 descr="oval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0B635B" w14:textId="77777777" w:rsidR="002158C2" w:rsidRPr="002158C2" w:rsidRDefault="002158C2" w:rsidP="002158C2">
      <w:pPr>
        <w:rPr>
          <w:rFonts w:asciiTheme="majorHAnsi" w:hAnsiTheme="majorHAnsi"/>
        </w:rPr>
      </w:pPr>
    </w:p>
    <w:p w14:paraId="33EF771F" w14:textId="77777777" w:rsidR="002158C2" w:rsidRPr="002158C2" w:rsidRDefault="002158C2" w:rsidP="002158C2">
      <w:pPr>
        <w:rPr>
          <w:rFonts w:asciiTheme="majorHAnsi" w:hAnsiTheme="majorHAnsi"/>
        </w:rPr>
      </w:pPr>
      <w:r w:rsidRPr="002158C2">
        <w:rPr>
          <w:rFonts w:asciiTheme="majorHAnsi" w:hAnsiTheme="majorHAnsi"/>
        </w:rPr>
        <w:t xml:space="preserve">If you change your mind and have crossed out what you consider to be the correct answer, then indicate the correct answer by writing the word </w:t>
      </w:r>
      <w:r w:rsidRPr="002158C2">
        <w:rPr>
          <w:rFonts w:asciiTheme="majorHAnsi" w:hAnsiTheme="majorHAnsi"/>
          <w:b/>
        </w:rPr>
        <w:t>correct</w:t>
      </w:r>
      <w:r w:rsidRPr="002158C2">
        <w:rPr>
          <w:rFonts w:asciiTheme="majorHAnsi" w:hAnsiTheme="majorHAnsi"/>
        </w:rPr>
        <w:t xml:space="preserve"> and drawing an arrow as follows.</w:t>
      </w:r>
    </w:p>
    <w:p w14:paraId="04B9AAAB" w14:textId="77777777" w:rsidR="002158C2" w:rsidRPr="002158C2" w:rsidRDefault="002158C2" w:rsidP="002158C2">
      <w:pPr>
        <w:jc w:val="center"/>
        <w:rPr>
          <w:rFonts w:asciiTheme="majorHAnsi" w:hAnsiTheme="majorHAnsi"/>
          <w:sz w:val="12"/>
          <w:szCs w:val="1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736"/>
        <w:gridCol w:w="1736"/>
        <w:gridCol w:w="1737"/>
        <w:gridCol w:w="1737"/>
        <w:gridCol w:w="1737"/>
        <w:gridCol w:w="1737"/>
      </w:tblGrid>
      <w:tr w:rsidR="002158C2" w:rsidRPr="002158C2" w14:paraId="6AFBF124" w14:textId="77777777" w:rsidTr="00F3413A">
        <w:tc>
          <w:tcPr>
            <w:tcW w:w="1736" w:type="dxa"/>
            <w:vAlign w:val="center"/>
          </w:tcPr>
          <w:p w14:paraId="61D523C2" w14:textId="77777777" w:rsidR="002158C2" w:rsidRPr="002158C2" w:rsidRDefault="002158C2" w:rsidP="002158C2">
            <w:pPr>
              <w:rPr>
                <w:rFonts w:asciiTheme="majorHAnsi" w:hAnsiTheme="majorHAnsi"/>
              </w:rPr>
            </w:pPr>
          </w:p>
        </w:tc>
        <w:tc>
          <w:tcPr>
            <w:tcW w:w="1736" w:type="dxa"/>
            <w:vAlign w:val="center"/>
          </w:tcPr>
          <w:p w14:paraId="48C9A7D0" w14:textId="77777777" w:rsidR="002158C2" w:rsidRPr="002158C2" w:rsidRDefault="002158C2" w:rsidP="002158C2">
            <w:pPr>
              <w:rPr>
                <w:rFonts w:asciiTheme="majorHAnsi" w:hAnsiTheme="majorHAnsi"/>
              </w:rPr>
            </w:pPr>
          </w:p>
        </w:tc>
        <w:tc>
          <w:tcPr>
            <w:tcW w:w="1737" w:type="dxa"/>
            <w:vAlign w:val="center"/>
          </w:tcPr>
          <w:p w14:paraId="7B37A456" w14:textId="77777777" w:rsidR="002158C2" w:rsidRPr="002158C2" w:rsidRDefault="002158C2" w:rsidP="002158C2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20A865EA" w14:textId="77777777" w:rsidR="002158C2" w:rsidRPr="002158C2" w:rsidRDefault="002158C2" w:rsidP="002158C2">
            <w:pPr>
              <w:rPr>
                <w:rFonts w:asciiTheme="majorHAnsi" w:hAnsiTheme="majorHAnsi"/>
              </w:rPr>
            </w:pPr>
            <w:r w:rsidRPr="002158C2">
              <w:rPr>
                <w:rFonts w:asciiTheme="majorHAnsi" w:hAnsiTheme="majorHAnsi"/>
              </w:rPr>
              <w:t xml:space="preserve">A  </w:t>
            </w:r>
            <w:r w:rsidRPr="002158C2">
              <w:rPr>
                <w:rFonts w:asciiTheme="majorHAnsi" w:hAnsiTheme="majorHAnsi"/>
                <w:noProof/>
              </w:rPr>
              <w:drawing>
                <wp:inline distT="0" distB="0" distL="0" distR="0" wp14:anchorId="3C38E7D9" wp14:editId="6E233DFB">
                  <wp:extent cx="171450" cy="114300"/>
                  <wp:effectExtent l="0" t="0" r="0" b="0"/>
                  <wp:docPr id="30" name="Picture 306" descr="oval-cro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 descr="oval-cro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7" w:type="dxa"/>
            <w:vAlign w:val="center"/>
          </w:tcPr>
          <w:p w14:paraId="775A806C" w14:textId="77777777" w:rsidR="002158C2" w:rsidRPr="002158C2" w:rsidRDefault="002158C2" w:rsidP="002158C2">
            <w:pPr>
              <w:rPr>
                <w:rFonts w:asciiTheme="majorHAnsi" w:hAnsiTheme="majorHAnsi"/>
              </w:rPr>
            </w:pPr>
            <w:r w:rsidRPr="002158C2">
              <w:rPr>
                <w:rFonts w:asciiTheme="majorHAnsi" w:hAnsiTheme="majorHAnsi"/>
              </w:rPr>
              <w:t xml:space="preserve">B  </w:t>
            </w:r>
            <w:r w:rsidRPr="002158C2">
              <w:rPr>
                <w:rFonts w:asciiTheme="majorHAnsi" w:hAnsiTheme="majorHAnsi"/>
                <w:noProof/>
              </w:rPr>
              <w:drawing>
                <wp:inline distT="0" distB="0" distL="0" distR="0" wp14:anchorId="590DB154" wp14:editId="7D58DA20">
                  <wp:extent cx="457200" cy="304800"/>
                  <wp:effectExtent l="0" t="0" r="0" b="0"/>
                  <wp:docPr id="32" name="Picture 307" descr="oval-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 descr="oval-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7" w:type="dxa"/>
            <w:vAlign w:val="center"/>
          </w:tcPr>
          <w:p w14:paraId="65FD94D6" w14:textId="77777777" w:rsidR="002158C2" w:rsidRPr="002158C2" w:rsidRDefault="002158C2" w:rsidP="002158C2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4C43BB45" w14:textId="77777777" w:rsidR="002158C2" w:rsidRPr="002158C2" w:rsidRDefault="002158C2" w:rsidP="002158C2">
            <w:pPr>
              <w:rPr>
                <w:rFonts w:asciiTheme="majorHAnsi" w:hAnsiTheme="majorHAnsi"/>
              </w:rPr>
            </w:pPr>
            <w:r w:rsidRPr="002158C2">
              <w:rPr>
                <w:rFonts w:asciiTheme="majorHAnsi" w:hAnsiTheme="majorHAnsi"/>
              </w:rPr>
              <w:t xml:space="preserve">C  </w:t>
            </w:r>
            <w:r w:rsidRPr="002158C2">
              <w:rPr>
                <w:rFonts w:asciiTheme="majorHAnsi" w:hAnsiTheme="majorHAnsi"/>
                <w:noProof/>
                <w:sz w:val="18"/>
                <w:szCs w:val="18"/>
              </w:rPr>
              <w:drawing>
                <wp:inline distT="0" distB="0" distL="0" distR="0" wp14:anchorId="54B4EC12" wp14:editId="3BD13E7D">
                  <wp:extent cx="190500" cy="133350"/>
                  <wp:effectExtent l="0" t="0" r="0" b="0"/>
                  <wp:docPr id="34" name="Picture 308" descr="oval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 descr="oval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7" w:type="dxa"/>
            <w:vAlign w:val="center"/>
          </w:tcPr>
          <w:p w14:paraId="5D7424A0" w14:textId="77777777" w:rsidR="002158C2" w:rsidRPr="002158C2" w:rsidRDefault="002158C2" w:rsidP="002158C2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4BADF0CE" w14:textId="77777777" w:rsidR="002158C2" w:rsidRPr="002158C2" w:rsidRDefault="002158C2" w:rsidP="002158C2">
            <w:pPr>
              <w:rPr>
                <w:rFonts w:asciiTheme="majorHAnsi" w:hAnsiTheme="majorHAnsi"/>
              </w:rPr>
            </w:pPr>
            <w:r w:rsidRPr="002158C2">
              <w:rPr>
                <w:rFonts w:asciiTheme="majorHAnsi" w:hAnsiTheme="majorHAnsi"/>
              </w:rPr>
              <w:t xml:space="preserve">D  </w:t>
            </w:r>
            <w:r w:rsidRPr="002158C2">
              <w:rPr>
                <w:rFonts w:asciiTheme="majorHAnsi" w:hAnsiTheme="majorHAnsi"/>
                <w:noProof/>
                <w:sz w:val="18"/>
                <w:szCs w:val="18"/>
              </w:rPr>
              <w:drawing>
                <wp:inline distT="0" distB="0" distL="0" distR="0" wp14:anchorId="655713FB" wp14:editId="58A66477">
                  <wp:extent cx="190500" cy="133350"/>
                  <wp:effectExtent l="0" t="0" r="0" b="0"/>
                  <wp:docPr id="36" name="Picture 309" descr="oval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 descr="oval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5ED7E7" w14:textId="77777777" w:rsidR="002158C2" w:rsidRDefault="002158C2" w:rsidP="002158C2">
      <w:pPr>
        <w:spacing w:after="120"/>
        <w:ind w:firstLine="720"/>
        <w:rPr>
          <w:rFonts w:asciiTheme="majorHAnsi" w:eastAsia="Calibri" w:hAnsiTheme="majorHAnsi" w:cstheme="minorHAnsi"/>
          <w:sz w:val="22"/>
          <w:szCs w:val="22"/>
          <w:lang w:eastAsia="en-US"/>
        </w:rPr>
      </w:pPr>
    </w:p>
    <w:p w14:paraId="778DB36C" w14:textId="77777777" w:rsidR="002158C2" w:rsidRPr="002158C2" w:rsidRDefault="002158C2" w:rsidP="002158C2">
      <w:pPr>
        <w:spacing w:after="120"/>
        <w:ind w:firstLine="720"/>
        <w:rPr>
          <w:rFonts w:asciiTheme="majorHAnsi" w:eastAsia="Calibri" w:hAnsiTheme="majorHAnsi" w:cstheme="minorHAnsi"/>
          <w:sz w:val="22"/>
          <w:szCs w:val="22"/>
          <w:lang w:eastAsia="en-US"/>
        </w:rPr>
      </w:pPr>
      <w:r w:rsidRPr="002158C2">
        <w:rPr>
          <w:rFonts w:asciiTheme="majorHAnsi" w:eastAsia="Calibri" w:hAnsiTheme="majorHAnsi"/>
          <w:noProof/>
          <w:sz w:val="20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6912BC" wp14:editId="1400602F">
                <wp:simplePos x="0" y="0"/>
                <wp:positionH relativeFrom="column">
                  <wp:posOffset>1131570</wp:posOffset>
                </wp:positionH>
                <wp:positionV relativeFrom="paragraph">
                  <wp:posOffset>50800</wp:posOffset>
                </wp:positionV>
                <wp:extent cx="171450" cy="111125"/>
                <wp:effectExtent l="0" t="0" r="19050" b="22225"/>
                <wp:wrapNone/>
                <wp:docPr id="97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11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78DB4135" id="Oval 2" o:spid="_x0000_s1026" style="position:absolute;margin-left:89.1pt;margin-top:4pt;width:13.5pt;height: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"/>
            </w:pict>
          </mc:Fallback>
        </mc:AlternateContent>
      </w:r>
      <w:r w:rsidRPr="002158C2">
        <w:rPr>
          <w:rFonts w:asciiTheme="majorHAnsi" w:eastAsia="Calibri" w:hAnsiTheme="majorHAnsi"/>
          <w:noProof/>
          <w:sz w:val="20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76B328" wp14:editId="7DC3EC54">
                <wp:simplePos x="0" y="0"/>
                <wp:positionH relativeFrom="column">
                  <wp:posOffset>2335530</wp:posOffset>
                </wp:positionH>
                <wp:positionV relativeFrom="paragraph">
                  <wp:posOffset>22225</wp:posOffset>
                </wp:positionV>
                <wp:extent cx="171450" cy="110490"/>
                <wp:effectExtent l="0" t="0" r="19050" b="22860"/>
                <wp:wrapNone/>
                <wp:docPr id="98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049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7E657B6C" id="Oval 4" o:spid="_x0000_s1026" style="position:absolute;margin-left:183.9pt;margin-top:1.75pt;width:13.5pt;height:8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"/>
            </w:pict>
          </mc:Fallback>
        </mc:AlternateContent>
      </w:r>
      <w:r w:rsidRPr="002158C2">
        <w:rPr>
          <w:rFonts w:asciiTheme="majorHAnsi" w:eastAsia="Calibri" w:hAnsiTheme="majorHAnsi"/>
          <w:noProof/>
          <w:sz w:val="20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4E5ACF" wp14:editId="38FEA0A0">
                <wp:simplePos x="0" y="0"/>
                <wp:positionH relativeFrom="column">
                  <wp:posOffset>2922270</wp:posOffset>
                </wp:positionH>
                <wp:positionV relativeFrom="paragraph">
                  <wp:posOffset>12700</wp:posOffset>
                </wp:positionV>
                <wp:extent cx="171450" cy="110490"/>
                <wp:effectExtent l="0" t="0" r="19050" b="22860"/>
                <wp:wrapNone/>
                <wp:docPr id="99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04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073D76B8" id="Oval 5" o:spid="_x0000_s1026" style="position:absolute;margin-left:230.1pt;margin-top:1pt;width:13.5pt;height:8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" filled="f"/>
            </w:pict>
          </mc:Fallback>
        </mc:AlternateContent>
      </w:r>
      <w:r w:rsidRPr="002158C2">
        <w:rPr>
          <w:rFonts w:asciiTheme="majorHAnsi" w:eastAsia="Calibri" w:hAnsiTheme="majorHAnsi"/>
          <w:noProof/>
          <w:sz w:val="20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64E368" wp14:editId="4016F146">
                <wp:simplePos x="0" y="0"/>
                <wp:positionH relativeFrom="column">
                  <wp:posOffset>1710690</wp:posOffset>
                </wp:positionH>
                <wp:positionV relativeFrom="paragraph">
                  <wp:posOffset>31115</wp:posOffset>
                </wp:positionV>
                <wp:extent cx="171450" cy="111125"/>
                <wp:effectExtent l="0" t="0" r="19050" b="22225"/>
                <wp:wrapNone/>
                <wp:docPr id="100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112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60561190" id="Oval 3" o:spid="_x0000_s1026" style="position:absolute;margin-left:134.7pt;margin-top:2.45pt;width:13.5pt;height: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" fillcolor="black [3213]"/>
            </w:pict>
          </mc:Fallback>
        </mc:AlternateContent>
      </w:r>
      <w:r w:rsidRPr="002158C2">
        <w:rPr>
          <w:rFonts w:asciiTheme="majorHAnsi" w:eastAsia="Calibri" w:hAnsiTheme="majorHAnsi" w:cstheme="minorHAnsi"/>
          <w:sz w:val="22"/>
          <w:szCs w:val="22"/>
          <w:lang w:eastAsia="en-US"/>
        </w:rPr>
        <w:t>1.</w:t>
      </w:r>
      <w:r w:rsidRPr="002158C2">
        <w:rPr>
          <w:rFonts w:asciiTheme="majorHAnsi" w:eastAsia="Calibri" w:hAnsiTheme="majorHAnsi" w:cstheme="minorHAnsi"/>
          <w:sz w:val="22"/>
          <w:szCs w:val="22"/>
          <w:lang w:eastAsia="en-US"/>
        </w:rPr>
        <w:tab/>
        <w:t>A</w:t>
      </w:r>
      <w:r w:rsidRPr="002158C2">
        <w:rPr>
          <w:rFonts w:asciiTheme="majorHAnsi" w:eastAsia="Calibri" w:hAnsiTheme="majorHAnsi" w:cstheme="minorHAnsi"/>
          <w:sz w:val="22"/>
          <w:szCs w:val="22"/>
          <w:lang w:eastAsia="en-US"/>
        </w:rPr>
        <w:tab/>
        <w:t xml:space="preserve">     B</w:t>
      </w:r>
      <w:r w:rsidRPr="002158C2">
        <w:rPr>
          <w:rFonts w:asciiTheme="majorHAnsi" w:eastAsia="Calibri" w:hAnsiTheme="majorHAnsi" w:cstheme="minorHAnsi"/>
          <w:sz w:val="22"/>
          <w:szCs w:val="22"/>
          <w:lang w:eastAsia="en-US"/>
        </w:rPr>
        <w:tab/>
        <w:t xml:space="preserve">         C</w:t>
      </w:r>
      <w:r w:rsidRPr="002158C2">
        <w:rPr>
          <w:rFonts w:asciiTheme="majorHAnsi" w:eastAsia="Calibri" w:hAnsiTheme="majorHAnsi" w:cstheme="minorHAnsi"/>
          <w:sz w:val="22"/>
          <w:szCs w:val="22"/>
          <w:lang w:eastAsia="en-US"/>
        </w:rPr>
        <w:tab/>
      </w:r>
      <w:r w:rsidRPr="002158C2">
        <w:rPr>
          <w:rFonts w:asciiTheme="majorHAnsi" w:eastAsia="Calibri" w:hAnsiTheme="majorHAnsi" w:cstheme="minorHAnsi"/>
          <w:sz w:val="22"/>
          <w:szCs w:val="22"/>
          <w:lang w:eastAsia="en-US"/>
        </w:rPr>
        <w:tab/>
        <w:t xml:space="preserve"> D</w:t>
      </w:r>
    </w:p>
    <w:p w14:paraId="122935C4" w14:textId="77777777" w:rsidR="002158C2" w:rsidRPr="002158C2" w:rsidRDefault="002158C2" w:rsidP="002158C2">
      <w:pPr>
        <w:spacing w:after="120"/>
        <w:rPr>
          <w:rFonts w:asciiTheme="majorHAnsi" w:eastAsia="Calibri" w:hAnsiTheme="majorHAnsi" w:cstheme="minorHAnsi"/>
          <w:sz w:val="22"/>
          <w:szCs w:val="22"/>
          <w:lang w:eastAsia="en-US"/>
        </w:rPr>
      </w:pPr>
      <w:r w:rsidRPr="002158C2">
        <w:rPr>
          <w:rFonts w:asciiTheme="majorHAnsi" w:eastAsia="Calibri" w:hAnsiTheme="maj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B50AFA" wp14:editId="7B0CF57E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0" t="0" r="19050" b="19050"/>
                <wp:wrapNone/>
                <wp:docPr id="96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31BCE4C1" id="Oval 9" o:spid="_x0000_s1026" style="position:absolute;margin-left:230.85pt;margin-top:1.85pt;width:13.5pt;height: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" fillcolor="black [3213]"/>
            </w:pict>
          </mc:Fallback>
        </mc:AlternateContent>
      </w:r>
      <w:r w:rsidRPr="002158C2">
        <w:rPr>
          <w:rFonts w:asciiTheme="majorHAnsi" w:eastAsia="Calibri" w:hAnsiTheme="maj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6DEFCE" wp14:editId="65957259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3970" r="7620" b="5080"/>
                <wp:wrapNone/>
                <wp:docPr id="95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4B92337B" id="Oval 8" o:spid="_x0000_s1026" style="position:absolute;margin-left:182.4pt;margin-top:1.85pt;width:13.5pt;height: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"/>
            </w:pict>
          </mc:Fallback>
        </mc:AlternateContent>
      </w:r>
      <w:r w:rsidRPr="002158C2">
        <w:rPr>
          <w:rFonts w:asciiTheme="majorHAnsi" w:eastAsia="Calibri" w:hAnsiTheme="maj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50A93C" wp14:editId="7E7921A9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3970" r="13335" b="5080"/>
                <wp:wrapNone/>
                <wp:docPr id="94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4318BB95" id="Oval 7" o:spid="_x0000_s1026" style="position:absolute;margin-left:133.95pt;margin-top:1.85pt;width:13.5pt;height: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"/>
            </w:pict>
          </mc:Fallback>
        </mc:AlternateContent>
      </w:r>
      <w:r w:rsidRPr="002158C2">
        <w:rPr>
          <w:rFonts w:asciiTheme="majorHAnsi" w:eastAsia="Calibri" w:hAnsiTheme="maj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0D3973" wp14:editId="7E61975D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0" t="0" r="19050" b="19050"/>
                <wp:wrapNone/>
                <wp:docPr id="93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465D51F5" id="Oval 6" o:spid="_x0000_s1026" style="position:absolute;margin-left:88.35pt;margin-top:1.85pt;width:13.5pt;height: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" filled="f"/>
            </w:pict>
          </mc:Fallback>
        </mc:AlternateContent>
      </w:r>
      <w:r w:rsidRPr="002158C2">
        <w:rPr>
          <w:rFonts w:asciiTheme="majorHAnsi" w:eastAsia="Calibri" w:hAnsiTheme="majorHAnsi" w:cstheme="minorHAnsi"/>
          <w:sz w:val="22"/>
          <w:szCs w:val="22"/>
          <w:lang w:eastAsia="en-US"/>
        </w:rPr>
        <w:tab/>
        <w:t xml:space="preserve"> 2.</w:t>
      </w:r>
      <w:r w:rsidRPr="002158C2">
        <w:rPr>
          <w:rFonts w:asciiTheme="majorHAnsi" w:eastAsia="Calibri" w:hAnsiTheme="majorHAnsi" w:cstheme="minorHAnsi"/>
          <w:sz w:val="22"/>
          <w:szCs w:val="22"/>
          <w:lang w:eastAsia="en-US"/>
        </w:rPr>
        <w:tab/>
        <w:t>A</w:t>
      </w:r>
      <w:r w:rsidRPr="002158C2">
        <w:rPr>
          <w:rFonts w:asciiTheme="majorHAnsi" w:eastAsia="Calibri" w:hAnsiTheme="majorHAnsi" w:cstheme="minorHAnsi"/>
          <w:sz w:val="22"/>
          <w:szCs w:val="22"/>
          <w:lang w:eastAsia="en-US"/>
        </w:rPr>
        <w:tab/>
        <w:t xml:space="preserve">     B</w:t>
      </w:r>
      <w:r w:rsidRPr="002158C2">
        <w:rPr>
          <w:rFonts w:asciiTheme="majorHAnsi" w:eastAsia="Calibri" w:hAnsiTheme="majorHAnsi" w:cstheme="minorHAnsi"/>
          <w:sz w:val="22"/>
          <w:szCs w:val="22"/>
          <w:lang w:eastAsia="en-US"/>
        </w:rPr>
        <w:tab/>
        <w:t xml:space="preserve">         C</w:t>
      </w:r>
      <w:r w:rsidRPr="002158C2">
        <w:rPr>
          <w:rFonts w:asciiTheme="majorHAnsi" w:eastAsia="Calibri" w:hAnsiTheme="majorHAnsi" w:cstheme="minorHAnsi"/>
          <w:sz w:val="22"/>
          <w:szCs w:val="22"/>
          <w:lang w:eastAsia="en-US"/>
        </w:rPr>
        <w:tab/>
      </w:r>
      <w:r w:rsidRPr="002158C2">
        <w:rPr>
          <w:rFonts w:asciiTheme="majorHAnsi" w:eastAsia="Calibri" w:hAnsiTheme="majorHAnsi" w:cstheme="minorHAnsi"/>
          <w:sz w:val="22"/>
          <w:szCs w:val="22"/>
          <w:lang w:eastAsia="en-US"/>
        </w:rPr>
        <w:tab/>
        <w:t xml:space="preserve"> D</w:t>
      </w:r>
    </w:p>
    <w:p w14:paraId="520059AC" w14:textId="77777777" w:rsidR="002158C2" w:rsidRPr="002158C2" w:rsidRDefault="002158C2" w:rsidP="002158C2">
      <w:pPr>
        <w:spacing w:after="120"/>
        <w:rPr>
          <w:rFonts w:asciiTheme="majorHAnsi" w:eastAsia="Calibri" w:hAnsiTheme="majorHAnsi" w:cstheme="minorHAnsi"/>
          <w:sz w:val="22"/>
          <w:szCs w:val="22"/>
          <w:lang w:eastAsia="en-US"/>
        </w:rPr>
      </w:pPr>
      <w:r w:rsidRPr="002158C2">
        <w:rPr>
          <w:rFonts w:asciiTheme="majorHAnsi" w:eastAsia="Calibri" w:hAnsiTheme="maj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F8B989" wp14:editId="150A6A91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0" t="0" r="19050" b="19050"/>
                <wp:wrapNone/>
                <wp:docPr id="92" name="Ova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6F9FACE1" id="Oval 13" o:spid="_x0000_s1026" style="position:absolute;margin-left:230.85pt;margin-top:1.85pt;width:13.5pt;height: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" fillcolor="black [3213]"/>
            </w:pict>
          </mc:Fallback>
        </mc:AlternateContent>
      </w:r>
      <w:r w:rsidRPr="002158C2">
        <w:rPr>
          <w:rFonts w:asciiTheme="majorHAnsi" w:eastAsia="Calibri" w:hAnsiTheme="maj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BB15BC" wp14:editId="403DBA8B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0" t="0" r="19050" b="19050"/>
                <wp:wrapNone/>
                <wp:docPr id="91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76A8C6CE" id="Oval 12" o:spid="_x0000_s1026" style="position:absolute;margin-left:182.4pt;margin-top:1.85pt;width:13.5pt;height: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" filled="f"/>
            </w:pict>
          </mc:Fallback>
        </mc:AlternateContent>
      </w:r>
      <w:r w:rsidRPr="002158C2">
        <w:rPr>
          <w:rFonts w:asciiTheme="majorHAnsi" w:eastAsia="Calibri" w:hAnsiTheme="maj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2A39E5" wp14:editId="3DFBC009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3970" r="13335" b="5080"/>
                <wp:wrapNone/>
                <wp:docPr id="90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0B05BBDE" id="Oval 11" o:spid="_x0000_s1026" style="position:absolute;margin-left:133.95pt;margin-top:1.85pt;width:13.5pt;height: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"/>
            </w:pict>
          </mc:Fallback>
        </mc:AlternateContent>
      </w:r>
      <w:r w:rsidRPr="002158C2">
        <w:rPr>
          <w:rFonts w:asciiTheme="majorHAnsi" w:eastAsia="Calibri" w:hAnsiTheme="maj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02FBCC" wp14:editId="5382BBD7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970" r="11430" b="5080"/>
                <wp:wrapNone/>
                <wp:docPr id="89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72BC1B9C" id="Oval 10" o:spid="_x0000_s1026" style="position:absolute;margin-left:88.35pt;margin-top:1.85pt;width:13.5pt;height: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"/>
            </w:pict>
          </mc:Fallback>
        </mc:AlternateContent>
      </w:r>
      <w:r w:rsidRPr="002158C2">
        <w:rPr>
          <w:rFonts w:asciiTheme="majorHAnsi" w:eastAsia="Calibri" w:hAnsiTheme="majorHAnsi" w:cstheme="minorHAnsi"/>
          <w:sz w:val="22"/>
          <w:szCs w:val="22"/>
          <w:lang w:eastAsia="en-US"/>
        </w:rPr>
        <w:tab/>
        <w:t xml:space="preserve"> 3.</w:t>
      </w:r>
      <w:r w:rsidRPr="002158C2">
        <w:rPr>
          <w:rFonts w:asciiTheme="majorHAnsi" w:eastAsia="Calibri" w:hAnsiTheme="majorHAnsi" w:cstheme="minorHAnsi"/>
          <w:sz w:val="22"/>
          <w:szCs w:val="22"/>
          <w:lang w:eastAsia="en-US"/>
        </w:rPr>
        <w:tab/>
        <w:t>A</w:t>
      </w:r>
      <w:r w:rsidRPr="002158C2">
        <w:rPr>
          <w:rFonts w:asciiTheme="majorHAnsi" w:eastAsia="Calibri" w:hAnsiTheme="majorHAnsi" w:cstheme="minorHAnsi"/>
          <w:sz w:val="22"/>
          <w:szCs w:val="22"/>
          <w:lang w:eastAsia="en-US"/>
        </w:rPr>
        <w:tab/>
        <w:t xml:space="preserve">     B</w:t>
      </w:r>
      <w:r w:rsidRPr="002158C2">
        <w:rPr>
          <w:rFonts w:asciiTheme="majorHAnsi" w:eastAsia="Calibri" w:hAnsiTheme="majorHAnsi" w:cstheme="minorHAnsi"/>
          <w:sz w:val="22"/>
          <w:szCs w:val="22"/>
          <w:lang w:eastAsia="en-US"/>
        </w:rPr>
        <w:tab/>
        <w:t xml:space="preserve">         C</w:t>
      </w:r>
      <w:r w:rsidRPr="002158C2">
        <w:rPr>
          <w:rFonts w:asciiTheme="majorHAnsi" w:eastAsia="Calibri" w:hAnsiTheme="majorHAnsi" w:cstheme="minorHAnsi"/>
          <w:sz w:val="22"/>
          <w:szCs w:val="22"/>
          <w:lang w:eastAsia="en-US"/>
        </w:rPr>
        <w:tab/>
      </w:r>
      <w:r w:rsidRPr="002158C2">
        <w:rPr>
          <w:rFonts w:asciiTheme="majorHAnsi" w:eastAsia="Calibri" w:hAnsiTheme="majorHAnsi" w:cstheme="minorHAnsi"/>
          <w:sz w:val="22"/>
          <w:szCs w:val="22"/>
          <w:lang w:eastAsia="en-US"/>
        </w:rPr>
        <w:tab/>
        <w:t xml:space="preserve"> D</w:t>
      </w:r>
    </w:p>
    <w:p w14:paraId="727D0189" w14:textId="77777777" w:rsidR="002158C2" w:rsidRPr="002158C2" w:rsidRDefault="002158C2" w:rsidP="002158C2">
      <w:pPr>
        <w:spacing w:after="120"/>
        <w:rPr>
          <w:rFonts w:asciiTheme="majorHAnsi" w:eastAsia="Calibri" w:hAnsiTheme="majorHAnsi" w:cstheme="minorHAnsi"/>
          <w:sz w:val="22"/>
          <w:szCs w:val="22"/>
          <w:lang w:eastAsia="en-US"/>
        </w:rPr>
      </w:pPr>
      <w:r w:rsidRPr="002158C2">
        <w:rPr>
          <w:rFonts w:asciiTheme="majorHAnsi" w:eastAsia="Calibri" w:hAnsiTheme="maj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6D1553" wp14:editId="48D7F269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970" r="11430" b="5080"/>
                <wp:wrapNone/>
                <wp:docPr id="88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2AA663B8" id="Oval 17" o:spid="_x0000_s1026" style="position:absolute;margin-left:230.85pt;margin-top:1.85pt;width:13.5pt;height: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"/>
            </w:pict>
          </mc:Fallback>
        </mc:AlternateContent>
      </w:r>
      <w:r w:rsidRPr="002158C2">
        <w:rPr>
          <w:rFonts w:asciiTheme="majorHAnsi" w:eastAsia="Calibri" w:hAnsiTheme="maj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7B7725" wp14:editId="5E96877A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3970" r="7620" b="5080"/>
                <wp:wrapNone/>
                <wp:docPr id="87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5F45A21E" id="Oval 16" o:spid="_x0000_s1026" style="position:absolute;margin-left:182.4pt;margin-top:1.85pt;width:13.5pt;height: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"/>
            </w:pict>
          </mc:Fallback>
        </mc:AlternateContent>
      </w:r>
      <w:r w:rsidRPr="002158C2">
        <w:rPr>
          <w:rFonts w:asciiTheme="majorHAnsi" w:eastAsia="Calibri" w:hAnsiTheme="maj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D846A2" wp14:editId="371AA399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3970" r="13335" b="5080"/>
                <wp:wrapNone/>
                <wp:docPr id="86" name="Oval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2EB2A109" id="Oval 15" o:spid="_x0000_s1026" style="position:absolute;margin-left:133.95pt;margin-top:1.85pt;width:13.5pt;height: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"/>
            </w:pict>
          </mc:Fallback>
        </mc:AlternateContent>
      </w:r>
      <w:r w:rsidRPr="002158C2">
        <w:rPr>
          <w:rFonts w:asciiTheme="majorHAnsi" w:eastAsia="Calibri" w:hAnsiTheme="maj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02E9E5" wp14:editId="3B32E1ED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0" t="0" r="19050" b="19050"/>
                <wp:wrapNone/>
                <wp:docPr id="85" name="Ova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1193DA2C" id="Oval 14" o:spid="_x0000_s1026" style="position:absolute;margin-left:88.35pt;margin-top:1.85pt;width:13.5pt;height: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" fillcolor="black [3213]"/>
            </w:pict>
          </mc:Fallback>
        </mc:AlternateContent>
      </w:r>
      <w:r w:rsidRPr="002158C2">
        <w:rPr>
          <w:rFonts w:asciiTheme="majorHAnsi" w:eastAsia="Calibri" w:hAnsiTheme="majorHAnsi" w:cstheme="minorHAnsi"/>
          <w:sz w:val="22"/>
          <w:szCs w:val="22"/>
          <w:lang w:eastAsia="en-US"/>
        </w:rPr>
        <w:tab/>
        <w:t xml:space="preserve"> 4.</w:t>
      </w:r>
      <w:r w:rsidRPr="002158C2">
        <w:rPr>
          <w:rFonts w:asciiTheme="majorHAnsi" w:eastAsia="Calibri" w:hAnsiTheme="majorHAnsi" w:cstheme="minorHAnsi"/>
          <w:sz w:val="22"/>
          <w:szCs w:val="22"/>
          <w:lang w:eastAsia="en-US"/>
        </w:rPr>
        <w:tab/>
        <w:t>A</w:t>
      </w:r>
      <w:r w:rsidRPr="002158C2">
        <w:rPr>
          <w:rFonts w:asciiTheme="majorHAnsi" w:eastAsia="Calibri" w:hAnsiTheme="majorHAnsi" w:cstheme="minorHAnsi"/>
          <w:sz w:val="22"/>
          <w:szCs w:val="22"/>
          <w:lang w:eastAsia="en-US"/>
        </w:rPr>
        <w:tab/>
        <w:t xml:space="preserve">     B</w:t>
      </w:r>
      <w:r w:rsidRPr="002158C2">
        <w:rPr>
          <w:rFonts w:asciiTheme="majorHAnsi" w:eastAsia="Calibri" w:hAnsiTheme="majorHAnsi" w:cstheme="minorHAnsi"/>
          <w:sz w:val="22"/>
          <w:szCs w:val="22"/>
          <w:lang w:eastAsia="en-US"/>
        </w:rPr>
        <w:tab/>
        <w:t xml:space="preserve">         C</w:t>
      </w:r>
      <w:r w:rsidRPr="002158C2">
        <w:rPr>
          <w:rFonts w:asciiTheme="majorHAnsi" w:eastAsia="Calibri" w:hAnsiTheme="majorHAnsi" w:cstheme="minorHAnsi"/>
          <w:sz w:val="22"/>
          <w:szCs w:val="22"/>
          <w:lang w:eastAsia="en-US"/>
        </w:rPr>
        <w:tab/>
      </w:r>
      <w:r w:rsidRPr="002158C2">
        <w:rPr>
          <w:rFonts w:asciiTheme="majorHAnsi" w:eastAsia="Calibri" w:hAnsiTheme="majorHAnsi" w:cstheme="minorHAnsi"/>
          <w:sz w:val="22"/>
          <w:szCs w:val="22"/>
          <w:lang w:eastAsia="en-US"/>
        </w:rPr>
        <w:tab/>
        <w:t xml:space="preserve"> D</w:t>
      </w:r>
    </w:p>
    <w:p w14:paraId="40B0CDBF" w14:textId="77777777" w:rsidR="002158C2" w:rsidRPr="002158C2" w:rsidRDefault="002158C2" w:rsidP="002158C2">
      <w:pPr>
        <w:spacing w:after="120"/>
        <w:rPr>
          <w:rFonts w:asciiTheme="majorHAnsi" w:eastAsia="Calibri" w:hAnsiTheme="majorHAnsi" w:cstheme="minorHAnsi"/>
          <w:sz w:val="22"/>
          <w:szCs w:val="22"/>
          <w:lang w:eastAsia="en-US"/>
        </w:rPr>
      </w:pPr>
      <w:r w:rsidRPr="002158C2">
        <w:rPr>
          <w:rFonts w:asciiTheme="majorHAnsi" w:eastAsia="Calibri" w:hAnsiTheme="maj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3AB5A1" wp14:editId="4C56BC27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970" r="11430" b="5080"/>
                <wp:wrapNone/>
                <wp:docPr id="84" name="Oval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18D22946" id="Oval 21" o:spid="_x0000_s1026" style="position:absolute;margin-left:230.85pt;margin-top:1.85pt;width:13.5pt;height: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"/>
            </w:pict>
          </mc:Fallback>
        </mc:AlternateContent>
      </w:r>
      <w:r w:rsidRPr="002158C2">
        <w:rPr>
          <w:rFonts w:asciiTheme="majorHAnsi" w:eastAsia="Calibri" w:hAnsiTheme="maj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7CF5C4" wp14:editId="4BA70189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0" t="0" r="19050" b="19050"/>
                <wp:wrapNone/>
                <wp:docPr id="83" name="Oval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0B50E39A" id="Oval 20" o:spid="_x0000_s1026" style="position:absolute;margin-left:182.4pt;margin-top:1.85pt;width:13.5pt;height: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" fillcolor="black [3213]"/>
            </w:pict>
          </mc:Fallback>
        </mc:AlternateContent>
      </w:r>
      <w:r w:rsidRPr="002158C2">
        <w:rPr>
          <w:rFonts w:asciiTheme="majorHAnsi" w:eastAsia="Calibri" w:hAnsiTheme="maj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BBF679" wp14:editId="15EB4B6A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3970" r="13335" b="5080"/>
                <wp:wrapNone/>
                <wp:docPr id="82" name="Oval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16774BA9" id="Oval 19" o:spid="_x0000_s1026" style="position:absolute;margin-left:133.95pt;margin-top:1.85pt;width:13.5pt;height: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"/>
            </w:pict>
          </mc:Fallback>
        </mc:AlternateContent>
      </w:r>
      <w:r w:rsidRPr="002158C2">
        <w:rPr>
          <w:rFonts w:asciiTheme="majorHAnsi" w:eastAsia="Calibri" w:hAnsiTheme="maj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B8D19C" wp14:editId="134E3F0B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970" r="11430" b="5080"/>
                <wp:wrapNone/>
                <wp:docPr id="81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43BC6B32" id="Oval 18" o:spid="_x0000_s1026" style="position:absolute;margin-left:88.35pt;margin-top:1.85pt;width:13.5pt;height: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"/>
            </w:pict>
          </mc:Fallback>
        </mc:AlternateContent>
      </w:r>
      <w:r w:rsidRPr="002158C2">
        <w:rPr>
          <w:rFonts w:asciiTheme="majorHAnsi" w:eastAsia="Calibri" w:hAnsiTheme="majorHAnsi" w:cstheme="minorHAnsi"/>
          <w:sz w:val="22"/>
          <w:szCs w:val="22"/>
          <w:lang w:eastAsia="en-US"/>
        </w:rPr>
        <w:tab/>
        <w:t xml:space="preserve"> 5.</w:t>
      </w:r>
      <w:r w:rsidRPr="002158C2">
        <w:rPr>
          <w:rFonts w:asciiTheme="majorHAnsi" w:eastAsia="Calibri" w:hAnsiTheme="majorHAnsi" w:cstheme="minorHAnsi"/>
          <w:sz w:val="22"/>
          <w:szCs w:val="22"/>
          <w:lang w:eastAsia="en-US"/>
        </w:rPr>
        <w:tab/>
        <w:t>A</w:t>
      </w:r>
      <w:r w:rsidRPr="002158C2">
        <w:rPr>
          <w:rFonts w:asciiTheme="majorHAnsi" w:eastAsia="Calibri" w:hAnsiTheme="majorHAnsi" w:cstheme="minorHAnsi"/>
          <w:sz w:val="22"/>
          <w:szCs w:val="22"/>
          <w:lang w:eastAsia="en-US"/>
        </w:rPr>
        <w:tab/>
        <w:t xml:space="preserve">     B</w:t>
      </w:r>
      <w:r w:rsidRPr="002158C2">
        <w:rPr>
          <w:rFonts w:asciiTheme="majorHAnsi" w:eastAsia="Calibri" w:hAnsiTheme="majorHAnsi" w:cstheme="minorHAnsi"/>
          <w:sz w:val="22"/>
          <w:szCs w:val="22"/>
          <w:lang w:eastAsia="en-US"/>
        </w:rPr>
        <w:tab/>
        <w:t xml:space="preserve">         C</w:t>
      </w:r>
      <w:r w:rsidRPr="002158C2">
        <w:rPr>
          <w:rFonts w:asciiTheme="majorHAnsi" w:eastAsia="Calibri" w:hAnsiTheme="majorHAnsi" w:cstheme="minorHAnsi"/>
          <w:sz w:val="22"/>
          <w:szCs w:val="22"/>
          <w:lang w:eastAsia="en-US"/>
        </w:rPr>
        <w:tab/>
      </w:r>
      <w:r w:rsidRPr="002158C2">
        <w:rPr>
          <w:rFonts w:asciiTheme="majorHAnsi" w:eastAsia="Calibri" w:hAnsiTheme="majorHAnsi" w:cstheme="minorHAnsi"/>
          <w:sz w:val="22"/>
          <w:szCs w:val="22"/>
          <w:lang w:eastAsia="en-US"/>
        </w:rPr>
        <w:tab/>
        <w:t xml:space="preserve"> D</w:t>
      </w:r>
    </w:p>
    <w:p w14:paraId="59D1DE4B" w14:textId="77777777" w:rsidR="002158C2" w:rsidRPr="002158C2" w:rsidRDefault="002158C2" w:rsidP="002158C2">
      <w:pPr>
        <w:spacing w:after="120"/>
        <w:rPr>
          <w:rFonts w:asciiTheme="majorHAnsi" w:eastAsia="Calibri" w:hAnsiTheme="majorHAnsi" w:cstheme="minorHAnsi"/>
          <w:sz w:val="22"/>
          <w:szCs w:val="22"/>
          <w:lang w:eastAsia="en-US"/>
        </w:rPr>
      </w:pPr>
      <w:r w:rsidRPr="002158C2">
        <w:rPr>
          <w:rFonts w:asciiTheme="majorHAnsi" w:eastAsia="Calibri" w:hAnsiTheme="maj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D535BB" wp14:editId="2B9D0567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0" t="0" r="19050" b="19050"/>
                <wp:wrapNone/>
                <wp:docPr id="80" name="Oval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3F2E0C31" id="Oval 25" o:spid="_x0000_s1026" style="position:absolute;margin-left:230.85pt;margin-top:1.85pt;width:13.5pt;height: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" fillcolor="black [3213]"/>
            </w:pict>
          </mc:Fallback>
        </mc:AlternateContent>
      </w:r>
      <w:r w:rsidRPr="002158C2">
        <w:rPr>
          <w:rFonts w:asciiTheme="majorHAnsi" w:eastAsia="Calibri" w:hAnsiTheme="maj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6C22B7" wp14:editId="737CBFC9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3970" r="7620" b="5080"/>
                <wp:wrapNone/>
                <wp:docPr id="79" name="Oval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59FF57C7" id="Oval 24" o:spid="_x0000_s1026" style="position:absolute;margin-left:182.4pt;margin-top:1.85pt;width:13.5pt;height: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"/>
            </w:pict>
          </mc:Fallback>
        </mc:AlternateContent>
      </w:r>
      <w:r w:rsidRPr="002158C2">
        <w:rPr>
          <w:rFonts w:asciiTheme="majorHAnsi" w:eastAsia="Calibri" w:hAnsiTheme="maj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D68539" wp14:editId="27C19148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0" t="0" r="19050" b="19050"/>
                <wp:wrapNone/>
                <wp:docPr id="78" name="Oval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1093A7A8" id="Oval 23" o:spid="_x0000_s1026" style="position:absolute;margin-left:133.95pt;margin-top:1.85pt;width:13.5pt;height: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" filled="f"/>
            </w:pict>
          </mc:Fallback>
        </mc:AlternateContent>
      </w:r>
      <w:r w:rsidRPr="002158C2">
        <w:rPr>
          <w:rFonts w:asciiTheme="majorHAnsi" w:eastAsia="Calibri" w:hAnsiTheme="maj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EF4C20" wp14:editId="424840B7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970" r="11430" b="5080"/>
                <wp:wrapNone/>
                <wp:docPr id="77" name="Oval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7D62D53D" id="Oval 22" o:spid="_x0000_s1026" style="position:absolute;margin-left:88.35pt;margin-top:1.85pt;width:13.5pt;height: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"/>
            </w:pict>
          </mc:Fallback>
        </mc:AlternateContent>
      </w:r>
      <w:r w:rsidRPr="002158C2">
        <w:rPr>
          <w:rFonts w:asciiTheme="majorHAnsi" w:eastAsia="Calibri" w:hAnsiTheme="majorHAnsi" w:cstheme="minorHAnsi"/>
          <w:sz w:val="22"/>
          <w:szCs w:val="22"/>
          <w:lang w:eastAsia="en-US"/>
        </w:rPr>
        <w:tab/>
        <w:t xml:space="preserve"> 6.</w:t>
      </w:r>
      <w:r w:rsidRPr="002158C2">
        <w:rPr>
          <w:rFonts w:asciiTheme="majorHAnsi" w:eastAsia="Calibri" w:hAnsiTheme="majorHAnsi" w:cstheme="minorHAnsi"/>
          <w:sz w:val="22"/>
          <w:szCs w:val="22"/>
          <w:lang w:eastAsia="en-US"/>
        </w:rPr>
        <w:tab/>
        <w:t>A</w:t>
      </w:r>
      <w:r w:rsidRPr="002158C2">
        <w:rPr>
          <w:rFonts w:asciiTheme="majorHAnsi" w:eastAsia="Calibri" w:hAnsiTheme="majorHAnsi" w:cstheme="minorHAnsi"/>
          <w:sz w:val="22"/>
          <w:szCs w:val="22"/>
          <w:lang w:eastAsia="en-US"/>
        </w:rPr>
        <w:tab/>
        <w:t xml:space="preserve">     B</w:t>
      </w:r>
      <w:r w:rsidRPr="002158C2">
        <w:rPr>
          <w:rFonts w:asciiTheme="majorHAnsi" w:eastAsia="Calibri" w:hAnsiTheme="majorHAnsi" w:cstheme="minorHAnsi"/>
          <w:sz w:val="22"/>
          <w:szCs w:val="22"/>
          <w:lang w:eastAsia="en-US"/>
        </w:rPr>
        <w:tab/>
        <w:t xml:space="preserve">         C</w:t>
      </w:r>
      <w:r w:rsidRPr="002158C2">
        <w:rPr>
          <w:rFonts w:asciiTheme="majorHAnsi" w:eastAsia="Calibri" w:hAnsiTheme="majorHAnsi" w:cstheme="minorHAnsi"/>
          <w:sz w:val="22"/>
          <w:szCs w:val="22"/>
          <w:lang w:eastAsia="en-US"/>
        </w:rPr>
        <w:tab/>
      </w:r>
      <w:r w:rsidRPr="002158C2">
        <w:rPr>
          <w:rFonts w:asciiTheme="majorHAnsi" w:eastAsia="Calibri" w:hAnsiTheme="majorHAnsi" w:cstheme="minorHAnsi"/>
          <w:sz w:val="22"/>
          <w:szCs w:val="22"/>
          <w:lang w:eastAsia="en-US"/>
        </w:rPr>
        <w:tab/>
        <w:t xml:space="preserve"> D</w:t>
      </w:r>
    </w:p>
    <w:p w14:paraId="6349CF24" w14:textId="77777777" w:rsidR="002158C2" w:rsidRPr="002158C2" w:rsidRDefault="002158C2" w:rsidP="002158C2">
      <w:pPr>
        <w:spacing w:after="120"/>
        <w:rPr>
          <w:rFonts w:asciiTheme="majorHAnsi" w:eastAsia="Calibri" w:hAnsiTheme="majorHAnsi" w:cstheme="minorHAnsi"/>
          <w:sz w:val="22"/>
          <w:szCs w:val="22"/>
          <w:lang w:eastAsia="en-US"/>
        </w:rPr>
      </w:pPr>
      <w:r w:rsidRPr="002158C2">
        <w:rPr>
          <w:rFonts w:asciiTheme="majorHAnsi" w:eastAsia="Calibri" w:hAnsiTheme="maj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E78532" wp14:editId="14EDAB67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970" r="11430" b="5080"/>
                <wp:wrapNone/>
                <wp:docPr id="76" name="Oval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7FFDB69C" id="Oval 29" o:spid="_x0000_s1026" style="position:absolute;margin-left:230.85pt;margin-top:1.85pt;width:13.5pt;height: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"/>
            </w:pict>
          </mc:Fallback>
        </mc:AlternateContent>
      </w:r>
      <w:r w:rsidRPr="002158C2">
        <w:rPr>
          <w:rFonts w:asciiTheme="majorHAnsi" w:eastAsia="Calibri" w:hAnsiTheme="maj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D558E5" wp14:editId="1FC0382A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3970" r="7620" b="5080"/>
                <wp:wrapNone/>
                <wp:docPr id="75" name="Oval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0DA2E74A" id="Oval 28" o:spid="_x0000_s1026" style="position:absolute;margin-left:182.4pt;margin-top:1.85pt;width:13.5pt;height: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"/>
            </w:pict>
          </mc:Fallback>
        </mc:AlternateContent>
      </w:r>
      <w:r w:rsidRPr="002158C2">
        <w:rPr>
          <w:rFonts w:asciiTheme="majorHAnsi" w:eastAsia="Calibri" w:hAnsiTheme="maj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37572F" wp14:editId="4F7B29C6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0" t="0" r="19050" b="19050"/>
                <wp:wrapNone/>
                <wp:docPr id="74" name="Oval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05C7EC2B" id="Oval 27" o:spid="_x0000_s1026" style="position:absolute;margin-left:133.95pt;margin-top:1.85pt;width:13.5pt;height: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" filled="f"/>
            </w:pict>
          </mc:Fallback>
        </mc:AlternateContent>
      </w:r>
      <w:r w:rsidRPr="002158C2">
        <w:rPr>
          <w:rFonts w:asciiTheme="majorHAnsi" w:eastAsia="Calibri" w:hAnsiTheme="maj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3AEDD3" wp14:editId="371B3F24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0" t="0" r="19050" b="19050"/>
                <wp:wrapNone/>
                <wp:docPr id="73" name="Oval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3044AE50" id="Oval 26" o:spid="_x0000_s1026" style="position:absolute;margin-left:88.35pt;margin-top:1.85pt;width:13.5pt;height: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" fillcolor="#0d0d0d [3069]"/>
            </w:pict>
          </mc:Fallback>
        </mc:AlternateContent>
      </w:r>
      <w:r w:rsidRPr="002158C2">
        <w:rPr>
          <w:rFonts w:asciiTheme="majorHAnsi" w:eastAsia="Calibri" w:hAnsiTheme="majorHAnsi" w:cstheme="minorHAnsi"/>
          <w:sz w:val="22"/>
          <w:szCs w:val="22"/>
          <w:lang w:eastAsia="en-US"/>
        </w:rPr>
        <w:tab/>
        <w:t xml:space="preserve"> 7.</w:t>
      </w:r>
      <w:r w:rsidRPr="002158C2">
        <w:rPr>
          <w:rFonts w:asciiTheme="majorHAnsi" w:eastAsia="Calibri" w:hAnsiTheme="majorHAnsi" w:cstheme="minorHAnsi"/>
          <w:sz w:val="22"/>
          <w:szCs w:val="22"/>
          <w:lang w:eastAsia="en-US"/>
        </w:rPr>
        <w:tab/>
        <w:t>A</w:t>
      </w:r>
      <w:r w:rsidRPr="002158C2">
        <w:rPr>
          <w:rFonts w:asciiTheme="majorHAnsi" w:eastAsia="Calibri" w:hAnsiTheme="majorHAnsi" w:cstheme="minorHAnsi"/>
          <w:sz w:val="22"/>
          <w:szCs w:val="22"/>
          <w:lang w:eastAsia="en-US"/>
        </w:rPr>
        <w:tab/>
        <w:t xml:space="preserve">     B</w:t>
      </w:r>
      <w:r w:rsidRPr="002158C2">
        <w:rPr>
          <w:rFonts w:asciiTheme="majorHAnsi" w:eastAsia="Calibri" w:hAnsiTheme="majorHAnsi" w:cstheme="minorHAnsi"/>
          <w:sz w:val="22"/>
          <w:szCs w:val="22"/>
          <w:lang w:eastAsia="en-US"/>
        </w:rPr>
        <w:tab/>
        <w:t xml:space="preserve">         C</w:t>
      </w:r>
      <w:r w:rsidRPr="002158C2">
        <w:rPr>
          <w:rFonts w:asciiTheme="majorHAnsi" w:eastAsia="Calibri" w:hAnsiTheme="majorHAnsi" w:cstheme="minorHAnsi"/>
          <w:sz w:val="22"/>
          <w:szCs w:val="22"/>
          <w:lang w:eastAsia="en-US"/>
        </w:rPr>
        <w:tab/>
      </w:r>
      <w:r w:rsidRPr="002158C2">
        <w:rPr>
          <w:rFonts w:asciiTheme="majorHAnsi" w:eastAsia="Calibri" w:hAnsiTheme="majorHAnsi" w:cstheme="minorHAnsi"/>
          <w:sz w:val="22"/>
          <w:szCs w:val="22"/>
          <w:lang w:eastAsia="en-US"/>
        </w:rPr>
        <w:tab/>
        <w:t xml:space="preserve"> D</w:t>
      </w:r>
    </w:p>
    <w:p w14:paraId="219C8780" w14:textId="77777777" w:rsidR="002158C2" w:rsidRPr="002158C2" w:rsidRDefault="002158C2" w:rsidP="002158C2">
      <w:pPr>
        <w:spacing w:after="120"/>
        <w:rPr>
          <w:rFonts w:asciiTheme="majorHAnsi" w:eastAsia="Calibri" w:hAnsiTheme="majorHAnsi" w:cstheme="minorHAnsi"/>
          <w:sz w:val="22"/>
          <w:szCs w:val="22"/>
          <w:lang w:eastAsia="en-US"/>
        </w:rPr>
      </w:pPr>
      <w:r w:rsidRPr="002158C2">
        <w:rPr>
          <w:rFonts w:asciiTheme="majorHAnsi" w:eastAsia="Calibri" w:hAnsiTheme="maj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AACCE65" wp14:editId="5276E27D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0" t="0" r="19050" b="19050"/>
                <wp:wrapNone/>
                <wp:docPr id="72" name="Oval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5ABDEDCF" id="Oval 33" o:spid="_x0000_s1026" style="position:absolute;margin-left:230.85pt;margin-top:1.85pt;width:13.5pt;height: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" filled="f"/>
            </w:pict>
          </mc:Fallback>
        </mc:AlternateContent>
      </w:r>
      <w:r w:rsidRPr="002158C2">
        <w:rPr>
          <w:rFonts w:asciiTheme="majorHAnsi" w:eastAsia="Calibri" w:hAnsiTheme="maj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5DBC188" wp14:editId="4A9C5C5E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11430" t="13970" r="7620" b="5080"/>
                <wp:wrapNone/>
                <wp:docPr id="71" name="Oval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40A3DA97" id="Oval 32" o:spid="_x0000_s1026" style="position:absolute;margin-left:182.4pt;margin-top:1.85pt;width:13.5pt;height: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"/>
            </w:pict>
          </mc:Fallback>
        </mc:AlternateContent>
      </w:r>
      <w:r w:rsidRPr="002158C2">
        <w:rPr>
          <w:rFonts w:asciiTheme="majorHAnsi" w:eastAsia="Calibri" w:hAnsiTheme="maj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905371" wp14:editId="79240B56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0" t="0" r="19050" b="19050"/>
                <wp:wrapNone/>
                <wp:docPr id="70" name="Oval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773C47A9" id="Oval 31" o:spid="_x0000_s1026" style="position:absolute;margin-left:133.95pt;margin-top:1.85pt;width:13.5pt;height: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" fillcolor="black [3213]"/>
            </w:pict>
          </mc:Fallback>
        </mc:AlternateContent>
      </w:r>
      <w:r w:rsidRPr="002158C2">
        <w:rPr>
          <w:rFonts w:asciiTheme="majorHAnsi" w:eastAsia="Calibri" w:hAnsiTheme="maj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7E67FB" wp14:editId="6D67F86C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7620" t="13970" r="11430" b="5080"/>
                <wp:wrapNone/>
                <wp:docPr id="69" name="Oval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53AC6F6D" id="Oval 30" o:spid="_x0000_s1026" style="position:absolute;margin-left:88.35pt;margin-top:1.85pt;width:13.5pt;height: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"/>
            </w:pict>
          </mc:Fallback>
        </mc:AlternateContent>
      </w:r>
      <w:r w:rsidRPr="002158C2">
        <w:rPr>
          <w:rFonts w:asciiTheme="majorHAnsi" w:eastAsia="Calibri" w:hAnsiTheme="majorHAnsi" w:cstheme="minorHAnsi"/>
          <w:sz w:val="22"/>
          <w:szCs w:val="22"/>
          <w:lang w:eastAsia="en-US"/>
        </w:rPr>
        <w:tab/>
        <w:t xml:space="preserve"> 8.</w:t>
      </w:r>
      <w:r w:rsidRPr="002158C2">
        <w:rPr>
          <w:rFonts w:asciiTheme="majorHAnsi" w:eastAsia="Calibri" w:hAnsiTheme="majorHAnsi" w:cstheme="minorHAnsi"/>
          <w:sz w:val="22"/>
          <w:szCs w:val="22"/>
          <w:lang w:eastAsia="en-US"/>
        </w:rPr>
        <w:tab/>
        <w:t>A</w:t>
      </w:r>
      <w:r w:rsidRPr="002158C2">
        <w:rPr>
          <w:rFonts w:asciiTheme="majorHAnsi" w:eastAsia="Calibri" w:hAnsiTheme="majorHAnsi" w:cstheme="minorHAnsi"/>
          <w:sz w:val="22"/>
          <w:szCs w:val="22"/>
          <w:lang w:eastAsia="en-US"/>
        </w:rPr>
        <w:tab/>
        <w:t xml:space="preserve">     B</w:t>
      </w:r>
      <w:r w:rsidRPr="002158C2">
        <w:rPr>
          <w:rFonts w:asciiTheme="majorHAnsi" w:eastAsia="Calibri" w:hAnsiTheme="majorHAnsi" w:cstheme="minorHAnsi"/>
          <w:sz w:val="22"/>
          <w:szCs w:val="22"/>
          <w:lang w:eastAsia="en-US"/>
        </w:rPr>
        <w:tab/>
        <w:t xml:space="preserve">         C</w:t>
      </w:r>
      <w:r w:rsidRPr="002158C2">
        <w:rPr>
          <w:rFonts w:asciiTheme="majorHAnsi" w:eastAsia="Calibri" w:hAnsiTheme="majorHAnsi" w:cstheme="minorHAnsi"/>
          <w:sz w:val="22"/>
          <w:szCs w:val="22"/>
          <w:lang w:eastAsia="en-US"/>
        </w:rPr>
        <w:tab/>
      </w:r>
      <w:r w:rsidRPr="002158C2">
        <w:rPr>
          <w:rFonts w:asciiTheme="majorHAnsi" w:eastAsia="Calibri" w:hAnsiTheme="majorHAnsi" w:cstheme="minorHAnsi"/>
          <w:sz w:val="22"/>
          <w:szCs w:val="22"/>
          <w:lang w:eastAsia="en-US"/>
        </w:rPr>
        <w:tab/>
        <w:t xml:space="preserve"> D</w:t>
      </w:r>
    </w:p>
    <w:p w14:paraId="0D06F0CD" w14:textId="77777777" w:rsidR="002158C2" w:rsidRPr="002158C2" w:rsidRDefault="002158C2" w:rsidP="002158C2">
      <w:pPr>
        <w:spacing w:after="120"/>
        <w:rPr>
          <w:rFonts w:asciiTheme="majorHAnsi" w:eastAsia="Calibri" w:hAnsiTheme="majorHAnsi" w:cstheme="minorHAnsi"/>
          <w:sz w:val="22"/>
          <w:szCs w:val="22"/>
          <w:lang w:eastAsia="en-US"/>
        </w:rPr>
      </w:pPr>
      <w:r w:rsidRPr="002158C2">
        <w:rPr>
          <w:rFonts w:asciiTheme="majorHAnsi" w:eastAsia="Calibri" w:hAnsiTheme="maj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8B24B2F" wp14:editId="7AFB1EF7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0" t="0" r="19050" b="19050"/>
                <wp:wrapNone/>
                <wp:docPr id="68" name="Oval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1A63007A" id="Oval 37" o:spid="_x0000_s1026" style="position:absolute;margin-left:230.85pt;margin-top:1.85pt;width:13.5pt;height: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" filled="f"/>
            </w:pict>
          </mc:Fallback>
        </mc:AlternateContent>
      </w:r>
      <w:r w:rsidRPr="002158C2">
        <w:rPr>
          <w:rFonts w:asciiTheme="majorHAnsi" w:eastAsia="Calibri" w:hAnsiTheme="maj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DFE238" wp14:editId="3779248F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0" t="0" r="19050" b="19050"/>
                <wp:wrapNone/>
                <wp:docPr id="67" name="Oval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49FBBBDD" id="Oval 36" o:spid="_x0000_s1026" style="position:absolute;margin-left:182.4pt;margin-top:1.85pt;width:13.5pt;height: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" filled="f"/>
            </w:pict>
          </mc:Fallback>
        </mc:AlternateContent>
      </w:r>
      <w:r w:rsidRPr="002158C2">
        <w:rPr>
          <w:rFonts w:asciiTheme="majorHAnsi" w:eastAsia="Calibri" w:hAnsiTheme="maj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95511CA" wp14:editId="3F984062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3970" r="13335" b="5080"/>
                <wp:wrapNone/>
                <wp:docPr id="66" name="Oval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4812523C" id="Oval 35" o:spid="_x0000_s1026" style="position:absolute;margin-left:133.95pt;margin-top:1.85pt;width:13.5pt;height: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"/>
            </w:pict>
          </mc:Fallback>
        </mc:AlternateContent>
      </w:r>
      <w:r w:rsidRPr="002158C2">
        <w:rPr>
          <w:rFonts w:asciiTheme="majorHAnsi" w:eastAsia="Calibri" w:hAnsiTheme="maj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EEACCD0" wp14:editId="7D52BB1C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0" t="0" r="19050" b="19050"/>
                <wp:wrapNone/>
                <wp:docPr id="65" name="Oval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51A8A64C" id="Oval 34" o:spid="_x0000_s1026" style="position:absolute;margin-left:88.35pt;margin-top:1.85pt;width:13.5pt;height: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" fillcolor="black [3213]"/>
            </w:pict>
          </mc:Fallback>
        </mc:AlternateContent>
      </w:r>
      <w:r w:rsidRPr="002158C2">
        <w:rPr>
          <w:rFonts w:asciiTheme="majorHAnsi" w:eastAsia="Calibri" w:hAnsiTheme="majorHAnsi" w:cstheme="minorHAnsi"/>
          <w:sz w:val="22"/>
          <w:szCs w:val="22"/>
          <w:lang w:eastAsia="en-US"/>
        </w:rPr>
        <w:tab/>
        <w:t xml:space="preserve"> 9.</w:t>
      </w:r>
      <w:r w:rsidRPr="002158C2">
        <w:rPr>
          <w:rFonts w:asciiTheme="majorHAnsi" w:eastAsia="Calibri" w:hAnsiTheme="majorHAnsi" w:cstheme="minorHAnsi"/>
          <w:sz w:val="22"/>
          <w:szCs w:val="22"/>
          <w:lang w:eastAsia="en-US"/>
        </w:rPr>
        <w:tab/>
        <w:t>A</w:t>
      </w:r>
      <w:r w:rsidRPr="002158C2">
        <w:rPr>
          <w:rFonts w:asciiTheme="majorHAnsi" w:eastAsia="Calibri" w:hAnsiTheme="majorHAnsi" w:cstheme="minorHAnsi"/>
          <w:sz w:val="22"/>
          <w:szCs w:val="22"/>
          <w:lang w:eastAsia="en-US"/>
        </w:rPr>
        <w:tab/>
        <w:t xml:space="preserve">     B</w:t>
      </w:r>
      <w:r w:rsidRPr="002158C2">
        <w:rPr>
          <w:rFonts w:asciiTheme="majorHAnsi" w:eastAsia="Calibri" w:hAnsiTheme="majorHAnsi" w:cstheme="minorHAnsi"/>
          <w:sz w:val="22"/>
          <w:szCs w:val="22"/>
          <w:lang w:eastAsia="en-US"/>
        </w:rPr>
        <w:tab/>
        <w:t xml:space="preserve">         C</w:t>
      </w:r>
      <w:r w:rsidRPr="002158C2">
        <w:rPr>
          <w:rFonts w:asciiTheme="majorHAnsi" w:eastAsia="Calibri" w:hAnsiTheme="majorHAnsi" w:cstheme="minorHAnsi"/>
          <w:sz w:val="22"/>
          <w:szCs w:val="22"/>
          <w:lang w:eastAsia="en-US"/>
        </w:rPr>
        <w:tab/>
      </w:r>
      <w:r w:rsidRPr="002158C2">
        <w:rPr>
          <w:rFonts w:asciiTheme="majorHAnsi" w:eastAsia="Calibri" w:hAnsiTheme="majorHAnsi" w:cstheme="minorHAnsi"/>
          <w:sz w:val="22"/>
          <w:szCs w:val="22"/>
          <w:lang w:eastAsia="en-US"/>
        </w:rPr>
        <w:tab/>
        <w:t xml:space="preserve"> D</w:t>
      </w:r>
    </w:p>
    <w:p w14:paraId="5E509DE5" w14:textId="77777777" w:rsidR="002158C2" w:rsidRPr="002158C2" w:rsidRDefault="002158C2" w:rsidP="002158C2">
      <w:pPr>
        <w:spacing w:after="120"/>
        <w:rPr>
          <w:rFonts w:asciiTheme="majorHAnsi" w:eastAsia="Calibri" w:hAnsiTheme="majorHAnsi" w:cstheme="minorHAnsi"/>
          <w:sz w:val="22"/>
          <w:szCs w:val="22"/>
          <w:lang w:eastAsia="en-US"/>
        </w:rPr>
      </w:pPr>
      <w:r w:rsidRPr="002158C2">
        <w:rPr>
          <w:rFonts w:asciiTheme="majorHAnsi" w:eastAsia="Calibri" w:hAnsiTheme="maj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594C0AE" wp14:editId="36B08BEF">
                <wp:simplePos x="0" y="0"/>
                <wp:positionH relativeFrom="column">
                  <wp:posOffset>2931795</wp:posOffset>
                </wp:positionH>
                <wp:positionV relativeFrom="paragraph">
                  <wp:posOffset>23495</wp:posOffset>
                </wp:positionV>
                <wp:extent cx="171450" cy="114300"/>
                <wp:effectExtent l="0" t="0" r="19050" b="19050"/>
                <wp:wrapNone/>
                <wp:docPr id="64" name="Oval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65658983" id="Oval 41" o:spid="_x0000_s1026" style="position:absolute;margin-left:230.85pt;margin-top:1.85pt;width:13.5pt;height: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" filled="f"/>
            </w:pict>
          </mc:Fallback>
        </mc:AlternateContent>
      </w:r>
      <w:r w:rsidRPr="002158C2">
        <w:rPr>
          <w:rFonts w:asciiTheme="majorHAnsi" w:eastAsia="Calibri" w:hAnsiTheme="maj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DF5168F" wp14:editId="7F53FFE0">
                <wp:simplePos x="0" y="0"/>
                <wp:positionH relativeFrom="column">
                  <wp:posOffset>2316480</wp:posOffset>
                </wp:positionH>
                <wp:positionV relativeFrom="paragraph">
                  <wp:posOffset>23495</wp:posOffset>
                </wp:positionV>
                <wp:extent cx="171450" cy="114300"/>
                <wp:effectExtent l="0" t="0" r="19050" b="19050"/>
                <wp:wrapNone/>
                <wp:docPr id="63" name="Oval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4521DD2E" id="Oval 40" o:spid="_x0000_s1026" style="position:absolute;margin-left:182.4pt;margin-top:1.85pt;width:13.5pt;height: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" fillcolor="black [3213]"/>
            </w:pict>
          </mc:Fallback>
        </mc:AlternateContent>
      </w:r>
      <w:r w:rsidRPr="002158C2">
        <w:rPr>
          <w:rFonts w:asciiTheme="majorHAnsi" w:eastAsia="Calibri" w:hAnsiTheme="maj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AC74B3A" wp14:editId="4A9DF837">
                <wp:simplePos x="0" y="0"/>
                <wp:positionH relativeFrom="column">
                  <wp:posOffset>1701165</wp:posOffset>
                </wp:positionH>
                <wp:positionV relativeFrom="paragraph">
                  <wp:posOffset>23495</wp:posOffset>
                </wp:positionV>
                <wp:extent cx="171450" cy="114300"/>
                <wp:effectExtent l="5715" t="13970" r="13335" b="5080"/>
                <wp:wrapNone/>
                <wp:docPr id="62" name="Oval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60423151" id="Oval 39" o:spid="_x0000_s1026" style="position:absolute;margin-left:133.95pt;margin-top:1.85pt;width:13.5pt;height: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"/>
            </w:pict>
          </mc:Fallback>
        </mc:AlternateContent>
      </w:r>
      <w:r w:rsidRPr="002158C2">
        <w:rPr>
          <w:rFonts w:asciiTheme="majorHAnsi" w:eastAsia="Calibri" w:hAnsiTheme="maj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9483178" wp14:editId="0EAF6AAC">
                <wp:simplePos x="0" y="0"/>
                <wp:positionH relativeFrom="column">
                  <wp:posOffset>1122045</wp:posOffset>
                </wp:positionH>
                <wp:positionV relativeFrom="paragraph">
                  <wp:posOffset>23495</wp:posOffset>
                </wp:positionV>
                <wp:extent cx="171450" cy="114300"/>
                <wp:effectExtent l="0" t="0" r="19050" b="19050"/>
                <wp:wrapNone/>
                <wp:docPr id="61" name="Oval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" cy="1143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1CB647AB" id="Oval 38" o:spid="_x0000_s1026" style="position:absolute;margin-left:88.35pt;margin-top:1.85pt;width:13.5pt;height: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" filled="f"/>
            </w:pict>
          </mc:Fallback>
        </mc:AlternateContent>
      </w:r>
      <w:r w:rsidRPr="002158C2">
        <w:rPr>
          <w:rFonts w:asciiTheme="majorHAnsi" w:eastAsia="Calibri" w:hAnsiTheme="majorHAnsi" w:cstheme="minorHAnsi"/>
          <w:sz w:val="22"/>
          <w:szCs w:val="22"/>
          <w:lang w:eastAsia="en-US"/>
        </w:rPr>
        <w:tab/>
        <w:t xml:space="preserve"> 10.</w:t>
      </w:r>
      <w:r w:rsidRPr="002158C2">
        <w:rPr>
          <w:rFonts w:asciiTheme="majorHAnsi" w:eastAsia="Calibri" w:hAnsiTheme="majorHAnsi" w:cstheme="minorHAnsi"/>
          <w:sz w:val="22"/>
          <w:szCs w:val="22"/>
          <w:lang w:eastAsia="en-US"/>
        </w:rPr>
        <w:tab/>
        <w:t>A</w:t>
      </w:r>
      <w:r w:rsidRPr="002158C2">
        <w:rPr>
          <w:rFonts w:asciiTheme="majorHAnsi" w:eastAsia="Calibri" w:hAnsiTheme="majorHAnsi" w:cstheme="minorHAnsi"/>
          <w:sz w:val="22"/>
          <w:szCs w:val="22"/>
          <w:lang w:eastAsia="en-US"/>
        </w:rPr>
        <w:tab/>
        <w:t xml:space="preserve">     B</w:t>
      </w:r>
      <w:r w:rsidRPr="002158C2">
        <w:rPr>
          <w:rFonts w:asciiTheme="majorHAnsi" w:eastAsia="Calibri" w:hAnsiTheme="majorHAnsi" w:cstheme="minorHAnsi"/>
          <w:sz w:val="22"/>
          <w:szCs w:val="22"/>
          <w:lang w:eastAsia="en-US"/>
        </w:rPr>
        <w:tab/>
        <w:t xml:space="preserve">         C</w:t>
      </w:r>
      <w:r w:rsidRPr="002158C2">
        <w:rPr>
          <w:rFonts w:asciiTheme="majorHAnsi" w:eastAsia="Calibri" w:hAnsiTheme="majorHAnsi" w:cstheme="minorHAnsi"/>
          <w:sz w:val="22"/>
          <w:szCs w:val="22"/>
          <w:lang w:eastAsia="en-US"/>
        </w:rPr>
        <w:tab/>
      </w:r>
      <w:r w:rsidRPr="002158C2">
        <w:rPr>
          <w:rFonts w:asciiTheme="majorHAnsi" w:eastAsia="Calibri" w:hAnsiTheme="majorHAnsi" w:cstheme="minorHAnsi"/>
          <w:sz w:val="22"/>
          <w:szCs w:val="22"/>
          <w:lang w:eastAsia="en-US"/>
        </w:rPr>
        <w:tab/>
        <w:t xml:space="preserve"> D</w:t>
      </w:r>
    </w:p>
    <w:p w14:paraId="55C64796" w14:textId="77777777" w:rsidR="002158C2" w:rsidRPr="002158C2" w:rsidRDefault="002158C2" w:rsidP="002158C2">
      <w:pPr>
        <w:spacing w:after="120"/>
        <w:rPr>
          <w:rFonts w:asciiTheme="majorHAnsi" w:eastAsia="Calibri" w:hAnsiTheme="majorHAnsi" w:cstheme="minorHAnsi"/>
          <w:sz w:val="22"/>
          <w:szCs w:val="22"/>
          <w:lang w:eastAsia="en-US"/>
        </w:rPr>
      </w:pPr>
      <w:r w:rsidRPr="002158C2">
        <w:rPr>
          <w:rFonts w:asciiTheme="majorHAnsi" w:eastAsia="Calibri" w:hAnsiTheme="majorHAnsi" w:cstheme="minorHAnsi"/>
          <w:sz w:val="22"/>
          <w:szCs w:val="22"/>
          <w:lang w:eastAsia="en-US"/>
        </w:rPr>
        <w:tab/>
        <w:t xml:space="preserve"> </w:t>
      </w:r>
    </w:p>
    <w:p w14:paraId="32B526D3" w14:textId="77777777" w:rsidR="002158C2" w:rsidRDefault="002158C2">
      <w:pPr>
        <w:rPr>
          <w:b/>
          <w:bCs/>
          <w:sz w:val="48"/>
        </w:rPr>
      </w:pPr>
      <w:r>
        <w:rPr>
          <w:b/>
          <w:bCs/>
          <w:sz w:val="48"/>
        </w:rPr>
        <w:br w:type="page"/>
      </w:r>
    </w:p>
    <w:p w14:paraId="6A9F449E" w14:textId="77777777" w:rsidR="002158C2" w:rsidRDefault="002158C2">
      <w:pPr>
        <w:rPr>
          <w:b/>
          <w:bCs/>
          <w:sz w:val="48"/>
        </w:rPr>
      </w:pPr>
    </w:p>
    <w:tbl>
      <w:tblPr>
        <w:tblStyle w:val="TableGrid"/>
        <w:tblW w:w="10740" w:type="dxa"/>
        <w:tblLayout w:type="fixed"/>
        <w:tblLook w:val="01E0" w:firstRow="1" w:lastRow="1" w:firstColumn="1" w:lastColumn="1" w:noHBand="0" w:noVBand="0"/>
      </w:tblPr>
      <w:tblGrid>
        <w:gridCol w:w="6912"/>
        <w:gridCol w:w="3828"/>
      </w:tblGrid>
      <w:tr w:rsidR="00D5495B" w14:paraId="09C236FF" w14:textId="77777777" w:rsidTr="00E63F76">
        <w:trPr>
          <w:cantSplit/>
          <w:tblHeader/>
        </w:trPr>
        <w:tc>
          <w:tcPr>
            <w:tcW w:w="6912" w:type="dxa"/>
          </w:tcPr>
          <w:p w14:paraId="7B1844AD" w14:textId="77777777" w:rsidR="00D5495B" w:rsidRPr="00D5495B" w:rsidRDefault="00D5495B">
            <w:pPr>
              <w:rPr>
                <w:b/>
              </w:rPr>
            </w:pPr>
            <w:r w:rsidRPr="00D5495B">
              <w:rPr>
                <w:b/>
              </w:rPr>
              <w:t>Question 11</w:t>
            </w:r>
          </w:p>
        </w:tc>
        <w:tc>
          <w:tcPr>
            <w:tcW w:w="3828" w:type="dxa"/>
          </w:tcPr>
          <w:p w14:paraId="6D0F9489" w14:textId="77777777" w:rsidR="00D5495B" w:rsidRPr="00D5495B" w:rsidRDefault="00D8070A">
            <w:pPr>
              <w:rPr>
                <w:b/>
              </w:rPr>
            </w:pPr>
            <w:r>
              <w:rPr>
                <w:b/>
              </w:rPr>
              <w:t>2019</w:t>
            </w:r>
          </w:p>
        </w:tc>
      </w:tr>
    </w:tbl>
    <w:p w14:paraId="7AC48569" w14:textId="77777777" w:rsidR="007D2254" w:rsidRDefault="007D2254"/>
    <w:tbl>
      <w:tblPr>
        <w:tblStyle w:val="TableGrid"/>
        <w:tblW w:w="10740" w:type="dxa"/>
        <w:tblLayout w:type="fixed"/>
        <w:tblLook w:val="01E0" w:firstRow="1" w:lastRow="1" w:firstColumn="1" w:lastColumn="1" w:noHBand="0" w:noVBand="0"/>
      </w:tblPr>
      <w:tblGrid>
        <w:gridCol w:w="534"/>
        <w:gridCol w:w="6378"/>
        <w:gridCol w:w="851"/>
        <w:gridCol w:w="2977"/>
      </w:tblGrid>
      <w:tr w:rsidR="00F85653" w14:paraId="12363B5F" w14:textId="77777777" w:rsidTr="00E63F76">
        <w:trPr>
          <w:cantSplit/>
          <w:trHeight w:val="429"/>
          <w:tblHeader/>
        </w:trPr>
        <w:tc>
          <w:tcPr>
            <w:tcW w:w="534" w:type="dxa"/>
          </w:tcPr>
          <w:p w14:paraId="603F16DC" w14:textId="77777777" w:rsidR="00F85653" w:rsidRDefault="00F85653"/>
        </w:tc>
        <w:tc>
          <w:tcPr>
            <w:tcW w:w="6378" w:type="dxa"/>
          </w:tcPr>
          <w:p w14:paraId="6F5CF0BA" w14:textId="77777777" w:rsidR="00F85653" w:rsidRDefault="00DD6777">
            <w:r>
              <w:t>Solution</w:t>
            </w:r>
          </w:p>
        </w:tc>
        <w:tc>
          <w:tcPr>
            <w:tcW w:w="851" w:type="dxa"/>
          </w:tcPr>
          <w:p w14:paraId="5B8C049B" w14:textId="77777777" w:rsidR="00F85653" w:rsidRDefault="00DD6777">
            <w:r>
              <w:t>Marks</w:t>
            </w:r>
          </w:p>
        </w:tc>
        <w:tc>
          <w:tcPr>
            <w:tcW w:w="2977" w:type="dxa"/>
          </w:tcPr>
          <w:p w14:paraId="2599A406" w14:textId="77777777" w:rsidR="00F85653" w:rsidRDefault="00E63F76">
            <w:r>
              <w:t>Allocation of marks</w:t>
            </w:r>
          </w:p>
        </w:tc>
      </w:tr>
      <w:tr w:rsidR="00F85653" w14:paraId="74556D69" w14:textId="77777777" w:rsidTr="00E63F76">
        <w:trPr>
          <w:cantSplit/>
        </w:trPr>
        <w:tc>
          <w:tcPr>
            <w:tcW w:w="534" w:type="dxa"/>
          </w:tcPr>
          <w:p w14:paraId="308DDD0C" w14:textId="77777777" w:rsidR="00F85653" w:rsidRDefault="004E7E7B">
            <w:r>
              <w:t>(a)</w:t>
            </w:r>
          </w:p>
          <w:p w14:paraId="45906009" w14:textId="4D65F485" w:rsidR="004A3472" w:rsidRPr="004A3472" w:rsidRDefault="004A3472">
            <w:r>
              <w:t>(i)</w:t>
            </w:r>
          </w:p>
        </w:tc>
        <w:tc>
          <w:tcPr>
            <w:tcW w:w="6378" w:type="dxa"/>
          </w:tcPr>
          <w:p w14:paraId="4EC11FC5" w14:textId="74B0663D" w:rsidR="007D2254" w:rsidRDefault="00704B53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  + 3i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1 - 2i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×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 +2i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 + 2i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 + 5i - 6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1+ 4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-5 + 5i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= -1 + i</m:t>
                </m:r>
              </m:oMath>
            </m:oMathPara>
          </w:p>
        </w:tc>
        <w:tc>
          <w:tcPr>
            <w:tcW w:w="851" w:type="dxa"/>
          </w:tcPr>
          <w:p w14:paraId="61ECB4FC" w14:textId="60BC69C8" w:rsidR="00F85653" w:rsidRPr="000724D6" w:rsidRDefault="00C62775" w:rsidP="000724D6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977" w:type="dxa"/>
          </w:tcPr>
          <w:p w14:paraId="280D6BC2" w14:textId="6114BD68" w:rsidR="00730394" w:rsidRDefault="00C62775">
            <w:r>
              <w:t xml:space="preserve">1 mark </w:t>
            </w:r>
            <w:r w:rsidR="00730394">
              <w:t>–</w:t>
            </w:r>
            <w:r>
              <w:t xml:space="preserve"> rationalising</w:t>
            </w:r>
          </w:p>
          <w:p w14:paraId="50E82161" w14:textId="4115F553" w:rsidR="00F85653" w:rsidRDefault="00730394">
            <w:r>
              <w:t>1 mark - c</w:t>
            </w:r>
            <w:r w:rsidR="001C64D8">
              <w:t>orrect Answer</w:t>
            </w:r>
          </w:p>
        </w:tc>
      </w:tr>
      <w:tr w:rsidR="001C64D8" w14:paraId="7BACDC9B" w14:textId="77777777" w:rsidTr="00E63F76">
        <w:trPr>
          <w:cantSplit/>
        </w:trPr>
        <w:tc>
          <w:tcPr>
            <w:tcW w:w="534" w:type="dxa"/>
          </w:tcPr>
          <w:p w14:paraId="0C5359EC" w14:textId="52BF2C93" w:rsidR="001C64D8" w:rsidRDefault="001C64D8" w:rsidP="001C64D8">
            <w:r w:rsidRPr="005A3A29">
              <w:t>(i</w:t>
            </w:r>
            <w:r>
              <w:t>i</w:t>
            </w:r>
            <w:r w:rsidRPr="005A3A29">
              <w:t>)</w:t>
            </w:r>
          </w:p>
        </w:tc>
        <w:tc>
          <w:tcPr>
            <w:tcW w:w="6378" w:type="dxa"/>
          </w:tcPr>
          <w:p w14:paraId="74AD611D" w14:textId="7B2313F3" w:rsidR="001C64D8" w:rsidRDefault="00704B53" w:rsidP="001C64D8"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=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rad>
                <m:r>
                  <w:rPr>
                    <w:rFonts w:ascii="Cambria Math" w:hAnsi="Cambria Math"/>
                  </w:rPr>
                  <m:t xml:space="preserve"> =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</m:oMath>
            </m:oMathPara>
          </w:p>
        </w:tc>
        <w:tc>
          <w:tcPr>
            <w:tcW w:w="851" w:type="dxa"/>
          </w:tcPr>
          <w:p w14:paraId="3A738015" w14:textId="0FC153B9" w:rsidR="001C64D8" w:rsidRPr="000724D6" w:rsidRDefault="001C64D8" w:rsidP="001C64D8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977" w:type="dxa"/>
          </w:tcPr>
          <w:p w14:paraId="7C058ADB" w14:textId="7EAB25DA" w:rsidR="001C64D8" w:rsidRDefault="001C64D8" w:rsidP="001C64D8">
            <w:r>
              <w:t>Correct Answer</w:t>
            </w:r>
          </w:p>
        </w:tc>
      </w:tr>
      <w:tr w:rsidR="001C64D8" w14:paraId="3E261162" w14:textId="77777777" w:rsidTr="00E63F76">
        <w:trPr>
          <w:cantSplit/>
        </w:trPr>
        <w:tc>
          <w:tcPr>
            <w:tcW w:w="534" w:type="dxa"/>
          </w:tcPr>
          <w:p w14:paraId="319819A0" w14:textId="7C6A69B9" w:rsidR="001C64D8" w:rsidRDefault="001C64D8" w:rsidP="001C64D8">
            <w:r w:rsidRPr="004A3472">
              <w:rPr>
                <w:sz w:val="20"/>
              </w:rPr>
              <w:t>(iii)</w:t>
            </w:r>
          </w:p>
        </w:tc>
        <w:tc>
          <w:tcPr>
            <w:tcW w:w="6378" w:type="dxa"/>
          </w:tcPr>
          <w:p w14:paraId="331BD795" w14:textId="2863627A" w:rsidR="001C64D8" w:rsidRDefault="001C64D8" w:rsidP="001C64D8">
            <w:r w:rsidRPr="005A3A29">
              <w:t xml:space="preserve"> </w:t>
            </w:r>
            <w:r w:rsidRPr="0061054B">
              <w:rPr>
                <w:i/>
              </w:rPr>
              <w:t xml:space="preserve">Arg (Z) </w:t>
            </w:r>
            <m:oMath>
              <m:r>
                <w:rPr>
                  <w:rFonts w:ascii="Cambria Math" w:hAnsi="Cambria Math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-1 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 xml:space="preserve"> =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3π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  <w:r>
              <w:t xml:space="preserve"> </w:t>
            </w:r>
          </w:p>
        </w:tc>
        <w:tc>
          <w:tcPr>
            <w:tcW w:w="851" w:type="dxa"/>
          </w:tcPr>
          <w:p w14:paraId="4E2A3B68" w14:textId="06B5A9CA" w:rsidR="001C64D8" w:rsidRPr="000724D6" w:rsidRDefault="001C64D8" w:rsidP="001C64D8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977" w:type="dxa"/>
          </w:tcPr>
          <w:p w14:paraId="4535DB2C" w14:textId="6424FBFE" w:rsidR="001C64D8" w:rsidRDefault="001C64D8" w:rsidP="001C64D8">
            <w:r>
              <w:t>Correct Answer</w:t>
            </w:r>
          </w:p>
        </w:tc>
      </w:tr>
      <w:tr w:rsidR="001C64D8" w14:paraId="27C8E424" w14:textId="77777777" w:rsidTr="00E63F76">
        <w:trPr>
          <w:cantSplit/>
        </w:trPr>
        <w:tc>
          <w:tcPr>
            <w:tcW w:w="534" w:type="dxa"/>
          </w:tcPr>
          <w:p w14:paraId="7517EA43" w14:textId="1EE58F8C" w:rsidR="001C64D8" w:rsidRDefault="001C64D8" w:rsidP="001C64D8">
            <w:r w:rsidRPr="004A3472">
              <w:rPr>
                <w:sz w:val="22"/>
              </w:rPr>
              <w:t>(iv)</w:t>
            </w:r>
          </w:p>
        </w:tc>
        <w:tc>
          <w:tcPr>
            <w:tcW w:w="6378" w:type="dxa"/>
          </w:tcPr>
          <w:p w14:paraId="31830D38" w14:textId="167AECD8" w:rsidR="001C64D8" w:rsidRPr="00A04D1B" w:rsidRDefault="00704B53" w:rsidP="001C64D8">
            <w:pPr>
              <w:rPr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 xml:space="preserve">cis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= 4cis 3π = 3cis π = -4</m:t>
                </m:r>
              </m:oMath>
            </m:oMathPara>
          </w:p>
        </w:tc>
        <w:tc>
          <w:tcPr>
            <w:tcW w:w="851" w:type="dxa"/>
          </w:tcPr>
          <w:p w14:paraId="0B9EE102" w14:textId="38A417F4" w:rsidR="001C64D8" w:rsidRDefault="001C64D8" w:rsidP="001C64D8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977" w:type="dxa"/>
          </w:tcPr>
          <w:p w14:paraId="692ABE06" w14:textId="5D1129C2" w:rsidR="001C64D8" w:rsidRDefault="001C64D8" w:rsidP="001C64D8">
            <w:r>
              <w:t>Correct Answer</w:t>
            </w:r>
          </w:p>
        </w:tc>
      </w:tr>
      <w:tr w:rsidR="001C64D8" w14:paraId="71D76EAA" w14:textId="77777777" w:rsidTr="00E63F76">
        <w:trPr>
          <w:cantSplit/>
        </w:trPr>
        <w:tc>
          <w:tcPr>
            <w:tcW w:w="534" w:type="dxa"/>
          </w:tcPr>
          <w:p w14:paraId="5575B3BE" w14:textId="77777777" w:rsidR="001C64D8" w:rsidRDefault="001C64D8" w:rsidP="001C64D8">
            <w:r>
              <w:t>(b)</w:t>
            </w:r>
          </w:p>
        </w:tc>
        <w:tc>
          <w:tcPr>
            <w:tcW w:w="6378" w:type="dxa"/>
          </w:tcPr>
          <w:p w14:paraId="6CDBF39F" w14:textId="7EC00EBA" w:rsidR="001C64D8" w:rsidRDefault="001C64D8" w:rsidP="001C64D8">
            <w:pPr>
              <w:rPr>
                <w:rFonts w:eastAsiaTheme="minorEastAsia"/>
              </w:rPr>
            </w:pPr>
            <w:r>
              <w:t xml:space="preserve">(i) </w:t>
            </w:r>
            <m:oMath>
              <m:r>
                <w:rPr>
                  <w:rFonts w:ascii="Cambria Math" w:hAnsi="Cambria Math"/>
                </w:rPr>
                <m:t xml:space="preserve">P(x) =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 xml:space="preserve"> - 9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 xml:space="preserve"> + 17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+ 49x - 58 </m:t>
              </m:r>
            </m:oMath>
            <w:r>
              <w:rPr>
                <w:rFonts w:eastAsiaTheme="minorEastAsia"/>
              </w:rPr>
              <w:t xml:space="preserve"> </w:t>
            </w:r>
          </w:p>
          <w:p w14:paraId="467B331A" w14:textId="6C9BA3D8" w:rsidR="001C64D8" w:rsidRPr="00BE618B" w:rsidRDefault="001C64D8" w:rsidP="001C64D8">
            <m:oMathPara>
              <m:oMath>
                <m:r>
                  <w:rPr>
                    <w:rFonts w:ascii="Cambria Math" w:eastAsiaTheme="minorEastAsia" w:hAnsi="Cambria Math"/>
                  </w:rPr>
                  <m:t>P(5 - 2i) = 0</m:t>
                </m:r>
              </m:oMath>
            </m:oMathPara>
          </w:p>
          <w:p w14:paraId="3D228E56" w14:textId="36E01811" w:rsidR="001C64D8" w:rsidRDefault="001C64D8" w:rsidP="001C64D8">
            <w:r>
              <w:t xml:space="preserve">Since </w:t>
            </w:r>
            <m:oMath>
              <m:r>
                <w:rPr>
                  <w:rFonts w:ascii="Cambria Math" w:eastAsiaTheme="minorEastAsia" w:hAnsi="Cambria Math"/>
                </w:rPr>
                <m:t xml:space="preserve">(5 - 2i) is a zero then (5 + 2i) </m:t>
              </m:r>
            </m:oMath>
            <w:r>
              <w:t>is also a zero</w:t>
            </w:r>
          </w:p>
          <w:p w14:paraId="1B163C2C" w14:textId="3D313EE5" w:rsidR="001C64D8" w:rsidRDefault="001C64D8" w:rsidP="001C64D8">
            <w:r>
              <w:t xml:space="preserve">Therefore divisible by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- 10x + 29</m:t>
              </m:r>
            </m:oMath>
          </w:p>
          <w:p w14:paraId="41A7B42B" w14:textId="1A696684" w:rsidR="001C64D8" w:rsidRDefault="001C64D8" w:rsidP="001C64D8">
            <w:r>
              <w:t>By division</w:t>
            </w:r>
          </w:p>
          <w:p w14:paraId="588E9E68" w14:textId="4F175DDA" w:rsidR="001C64D8" w:rsidRPr="001E31F7" w:rsidRDefault="001C64D8" w:rsidP="001C64D8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P(x) =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- 10x + 29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+ 2x - 2</m:t>
                    </m:r>
                  </m:e>
                </m:d>
              </m:oMath>
            </m:oMathPara>
          </w:p>
          <w:p w14:paraId="3EBB06E4" w14:textId="77777777" w:rsidR="001C64D8" w:rsidRDefault="001C64D8" w:rsidP="001C64D8">
            <w:r>
              <w:t>i.e.</w:t>
            </w:r>
          </w:p>
          <w:p w14:paraId="280420E9" w14:textId="76C6E980" w:rsidR="001C64D8" w:rsidRPr="00754997" w:rsidRDefault="001C64D8" w:rsidP="001C64D8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P(x) =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- 10x + 29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 + 2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 - 1</m:t>
                    </m:r>
                  </m:e>
                </m:d>
              </m:oMath>
            </m:oMathPara>
          </w:p>
          <w:p w14:paraId="1F7D6361" w14:textId="3D09DEF4" w:rsidR="001C64D8" w:rsidRDefault="001C64D8" w:rsidP="001C64D8"/>
        </w:tc>
        <w:tc>
          <w:tcPr>
            <w:tcW w:w="851" w:type="dxa"/>
          </w:tcPr>
          <w:p w14:paraId="285A5489" w14:textId="78800D1A" w:rsidR="001C64D8" w:rsidRPr="006367A0" w:rsidRDefault="001C64D8" w:rsidP="001C64D8">
            <w:pPr>
              <w:jc w:val="center"/>
              <w:rPr>
                <w:b/>
              </w:rPr>
            </w:pPr>
            <w:r w:rsidRPr="006367A0">
              <w:rPr>
                <w:b/>
              </w:rPr>
              <w:t>2</w:t>
            </w:r>
          </w:p>
        </w:tc>
        <w:tc>
          <w:tcPr>
            <w:tcW w:w="2977" w:type="dxa"/>
          </w:tcPr>
          <w:p w14:paraId="216F3349" w14:textId="77777777" w:rsidR="00A03B71" w:rsidRDefault="00A03B71" w:rsidP="001C64D8"/>
          <w:p w14:paraId="5FE21167" w14:textId="77777777" w:rsidR="00A03B71" w:rsidRDefault="00A03B71" w:rsidP="001C64D8"/>
          <w:p w14:paraId="4CE49B7D" w14:textId="77777777" w:rsidR="00A03B71" w:rsidRDefault="00A03B71" w:rsidP="001C64D8"/>
          <w:p w14:paraId="7B37E1A6" w14:textId="0862AF1D" w:rsidR="001C64D8" w:rsidRDefault="00C341B7" w:rsidP="001C64D8">
            <w:r>
              <w:t>1 mark – establish division</w:t>
            </w:r>
          </w:p>
          <w:p w14:paraId="73D4F05A" w14:textId="77777777" w:rsidR="00C341B7" w:rsidRDefault="00C341B7" w:rsidP="001C64D8"/>
          <w:p w14:paraId="1A125FD1" w14:textId="0F1A5A7D" w:rsidR="00C341B7" w:rsidRDefault="00A03B71" w:rsidP="001C64D8">
            <w:r>
              <w:t>1 mark – correct division</w:t>
            </w:r>
          </w:p>
          <w:p w14:paraId="709D9897" w14:textId="77777777" w:rsidR="00C341B7" w:rsidRDefault="00C341B7" w:rsidP="001C64D8"/>
          <w:p w14:paraId="2C69CC82" w14:textId="31494859" w:rsidR="00C341B7" w:rsidRDefault="00C341B7" w:rsidP="001C64D8">
            <w:r>
              <w:t>1 mark</w:t>
            </w:r>
            <w:r w:rsidR="00A03B71">
              <w:t xml:space="preserve"> </w:t>
            </w:r>
            <w:r w:rsidR="00945B03">
              <w:t>–</w:t>
            </w:r>
            <w:r w:rsidR="00A03B71">
              <w:t xml:space="preserve"> </w:t>
            </w:r>
            <w:r w:rsidR="00945B03" w:rsidRPr="00945B03">
              <w:rPr>
                <w:sz w:val="22"/>
              </w:rPr>
              <w:t>correct factorisation</w:t>
            </w:r>
          </w:p>
        </w:tc>
      </w:tr>
      <w:tr w:rsidR="001C64D8" w14:paraId="4B64CDEA" w14:textId="77777777" w:rsidTr="00E63F76">
        <w:trPr>
          <w:cantSplit/>
        </w:trPr>
        <w:tc>
          <w:tcPr>
            <w:tcW w:w="534" w:type="dxa"/>
          </w:tcPr>
          <w:p w14:paraId="1A62FACA" w14:textId="77777777" w:rsidR="001C64D8" w:rsidRDefault="001C64D8" w:rsidP="001C64D8">
            <w:r>
              <w:t>(c)</w:t>
            </w:r>
          </w:p>
        </w:tc>
        <w:tc>
          <w:tcPr>
            <w:tcW w:w="6378" w:type="dxa"/>
          </w:tcPr>
          <w:p w14:paraId="0A3C5EE1" w14:textId="2DD07FD6" w:rsidR="001C64D8" w:rsidRPr="00630878" w:rsidRDefault="00704B53" w:rsidP="001C64D8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 + 1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 + 1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 xml:space="preserve"> ≡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 + 1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 xml:space="preserve">Bx + C 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+ 1</m:t>
                    </m:r>
                  </m:den>
                </m:f>
              </m:oMath>
            </m:oMathPara>
          </w:p>
          <w:p w14:paraId="32C4F448" w14:textId="77777777" w:rsidR="00630878" w:rsidRPr="002831C5" w:rsidRDefault="00630878" w:rsidP="001C64D8"/>
          <w:p w14:paraId="14521F63" w14:textId="48DC4932" w:rsidR="001C64D8" w:rsidRPr="00630878" w:rsidRDefault="001C64D8" w:rsidP="001C64D8">
            <m:oMathPara>
              <m:oMath>
                <m:r>
                  <w:rPr>
                    <w:rFonts w:ascii="Cambria Math" w:hAnsi="Cambria Math"/>
                  </w:rPr>
                  <m:t>x = 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+ 1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+ (Bx + C)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 + 1</m:t>
                    </m:r>
                  </m:e>
                </m:d>
              </m:oMath>
            </m:oMathPara>
          </w:p>
          <w:p w14:paraId="45F0D13D" w14:textId="77777777" w:rsidR="00630878" w:rsidRPr="002831C5" w:rsidRDefault="00630878" w:rsidP="001C64D8"/>
          <w:p w14:paraId="2C88E7BF" w14:textId="78693728" w:rsidR="001C64D8" w:rsidRDefault="001C64D8" w:rsidP="001C64D8">
            <w:r>
              <w:t xml:space="preserve">When </w:t>
            </w:r>
            <w:r>
              <w:rPr>
                <w:i/>
              </w:rPr>
              <w:t>x</w:t>
            </w:r>
            <w:r>
              <w:t xml:space="preserve"> = -1:</w:t>
            </w:r>
          </w:p>
          <w:p w14:paraId="382E8CAD" w14:textId="77777777" w:rsidR="001C64D8" w:rsidRDefault="001C64D8" w:rsidP="001C64D8">
            <w:r>
              <w:t xml:space="preserve">                                   </w:t>
            </w:r>
            <m:oMath>
              <m:r>
                <w:rPr>
                  <w:rFonts w:ascii="Cambria Math" w:hAnsi="Cambria Math"/>
                </w:rPr>
                <m:t>-1 = 2A        ∴ A = 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</w:p>
          <w:p w14:paraId="6C89F669" w14:textId="7775F370" w:rsidR="001C64D8" w:rsidRDefault="001C64D8" w:rsidP="001C64D8">
            <w:r>
              <w:t xml:space="preserve">Coefficient of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:</m:t>
              </m:r>
            </m:oMath>
          </w:p>
          <w:p w14:paraId="52AB4EF1" w14:textId="10F467EA" w:rsidR="001C64D8" w:rsidRDefault="001C64D8" w:rsidP="001C64D8">
            <w:r>
              <w:t xml:space="preserve">                                   </w:t>
            </w:r>
            <m:oMath>
              <m:r>
                <w:rPr>
                  <w:rFonts w:ascii="Cambria Math" w:hAnsi="Cambria Math"/>
                </w:rPr>
                <m:t xml:space="preserve">0 = A + B   ∴ B =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</w:p>
          <w:p w14:paraId="0B433EB3" w14:textId="0308FDE9" w:rsidR="001C64D8" w:rsidRDefault="001C64D8" w:rsidP="001C64D8">
            <w:r>
              <w:t>Constants:</w:t>
            </w:r>
          </w:p>
          <w:p w14:paraId="0B018E9E" w14:textId="45A28669" w:rsidR="001C64D8" w:rsidRDefault="001C64D8" w:rsidP="001C64D8">
            <m:oMathPara>
              <m:oMath>
                <m:r>
                  <w:rPr>
                    <w:rFonts w:ascii="Cambria Math" w:hAnsi="Cambria Math"/>
                  </w:rPr>
                  <m:t xml:space="preserve">A + C = 0        ∴ C 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  <w:p w14:paraId="532FEC4D" w14:textId="77777777" w:rsidR="001C64D8" w:rsidRDefault="001C64D8" w:rsidP="001C64D8"/>
          <w:p w14:paraId="59D8063D" w14:textId="3B666760" w:rsidR="001C64D8" w:rsidRDefault="00704B53" w:rsidP="001C64D8">
            <w:pPr>
              <w:rPr>
                <w:i/>
              </w:rPr>
            </w:pP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 + 1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 + 1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 xml:space="preserve"> dx</m:t>
                  </m:r>
                </m:e>
              </m:nary>
              <m:r>
                <w:rPr>
                  <w:rFonts w:ascii="Cambria Math" w:hAnsi="Cambria Math"/>
                </w:rPr>
                <m:t xml:space="preserve"> = 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 + 1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 xml:space="preserve"> 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 xml:space="preserve">1 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+ 1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dx</m:t>
                  </m:r>
                </m:e>
              </m:nary>
            </m:oMath>
            <w:r w:rsidR="001C64D8">
              <w:rPr>
                <w:i/>
              </w:rPr>
              <w:t xml:space="preserve"> </w:t>
            </w:r>
          </w:p>
          <w:p w14:paraId="6298A3E4" w14:textId="77777777" w:rsidR="00630878" w:rsidRDefault="00630878" w:rsidP="001C64D8">
            <w:pPr>
              <w:rPr>
                <w:i/>
              </w:rPr>
            </w:pPr>
          </w:p>
          <w:p w14:paraId="278F673D" w14:textId="41AF8047" w:rsidR="001C64D8" w:rsidRDefault="001C64D8" w:rsidP="001C64D8">
            <w:r>
              <w:rPr>
                <w:i/>
              </w:rPr>
              <w:t xml:space="preserve">   </w:t>
            </w:r>
            <w:r>
              <w:t xml:space="preserve">                  </w:t>
            </w:r>
            <m:oMath>
              <m:r>
                <w:rPr>
                  <w:rFonts w:ascii="Cambria Math" w:hAnsi="Cambria Math"/>
                </w:rPr>
                <m:t>= 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 + 1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 xml:space="preserve"> 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 xml:space="preserve">x dx 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+ 1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 xml:space="preserve"> 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 xml:space="preserve">dx 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+ 1</m:t>
                      </m:r>
                    </m:den>
                  </m:f>
                </m:e>
              </m:nary>
            </m:oMath>
          </w:p>
          <w:p w14:paraId="30043E23" w14:textId="77777777" w:rsidR="00630878" w:rsidRPr="00EF4FAE" w:rsidRDefault="00630878" w:rsidP="001C64D8">
            <w:pPr>
              <w:rPr>
                <w:i/>
              </w:rPr>
            </w:pPr>
          </w:p>
          <w:p w14:paraId="0CCD4F43" w14:textId="0C08FD6E" w:rsidR="001C64D8" w:rsidRDefault="001C64D8" w:rsidP="001C64D8">
            <w:r>
              <w:t xml:space="preserve">            </w:t>
            </w:r>
            <m:oMath>
              <m:r>
                <w:rPr>
                  <w:rFonts w:ascii="Cambria Math" w:hAnsi="Cambria Math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 ln(x + 1) 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ln(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+ 1) 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x + c</m:t>
              </m:r>
            </m:oMath>
          </w:p>
          <w:p w14:paraId="623BE109" w14:textId="6DA5CD99" w:rsidR="00630878" w:rsidRPr="00130006" w:rsidRDefault="00630878" w:rsidP="001C64D8"/>
        </w:tc>
        <w:tc>
          <w:tcPr>
            <w:tcW w:w="851" w:type="dxa"/>
          </w:tcPr>
          <w:p w14:paraId="2E350551" w14:textId="526DB019" w:rsidR="001C64D8" w:rsidRPr="00CD5172" w:rsidRDefault="00CD5172" w:rsidP="00CD5172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977" w:type="dxa"/>
          </w:tcPr>
          <w:p w14:paraId="4159C83E" w14:textId="77777777" w:rsidR="001C64D8" w:rsidRDefault="00CD5172" w:rsidP="001C64D8">
            <w:pPr>
              <w:rPr>
                <w:i/>
              </w:rPr>
            </w:pPr>
            <w:r>
              <w:t xml:space="preserve">2 marks for correct values of </w:t>
            </w:r>
            <w:r w:rsidRPr="00CD5172">
              <w:rPr>
                <w:i/>
              </w:rPr>
              <w:t>A, B</w:t>
            </w:r>
            <w:r>
              <w:t xml:space="preserve"> and </w:t>
            </w:r>
            <w:r w:rsidRPr="00CD5172">
              <w:rPr>
                <w:i/>
              </w:rPr>
              <w:t>C</w:t>
            </w:r>
          </w:p>
          <w:p w14:paraId="0AEBE5BD" w14:textId="77777777" w:rsidR="00CD5172" w:rsidRDefault="00CD5172" w:rsidP="001C64D8">
            <w:pPr>
              <w:rPr>
                <w:i/>
              </w:rPr>
            </w:pPr>
          </w:p>
          <w:p w14:paraId="0DA0B8B5" w14:textId="77777777" w:rsidR="00CD5172" w:rsidRDefault="00CD5172" w:rsidP="001C64D8">
            <w:pPr>
              <w:rPr>
                <w:i/>
              </w:rPr>
            </w:pPr>
            <w:r>
              <w:rPr>
                <w:i/>
              </w:rPr>
              <w:t>1 mark for each incorrect</w:t>
            </w:r>
          </w:p>
          <w:p w14:paraId="07EA2573" w14:textId="77777777" w:rsidR="00CD5172" w:rsidRDefault="00CD5172" w:rsidP="001C64D8">
            <w:pPr>
              <w:rPr>
                <w:i/>
              </w:rPr>
            </w:pPr>
          </w:p>
          <w:p w14:paraId="16BDA219" w14:textId="77777777" w:rsidR="00CD5172" w:rsidRDefault="00CD5172" w:rsidP="001C64D8">
            <w:pPr>
              <w:rPr>
                <w:i/>
              </w:rPr>
            </w:pPr>
          </w:p>
          <w:p w14:paraId="1AB3D98E" w14:textId="77777777" w:rsidR="00CD5172" w:rsidRDefault="00CD5172" w:rsidP="001C64D8">
            <w:pPr>
              <w:rPr>
                <w:i/>
              </w:rPr>
            </w:pPr>
          </w:p>
          <w:p w14:paraId="28A075A4" w14:textId="77777777" w:rsidR="00CD5172" w:rsidRDefault="00CD5172" w:rsidP="001C64D8">
            <w:pPr>
              <w:rPr>
                <w:i/>
              </w:rPr>
            </w:pPr>
          </w:p>
          <w:p w14:paraId="28721366" w14:textId="77777777" w:rsidR="00CD5172" w:rsidRDefault="00CD5172" w:rsidP="001C64D8">
            <w:pPr>
              <w:rPr>
                <w:i/>
              </w:rPr>
            </w:pPr>
          </w:p>
          <w:p w14:paraId="4449E31F" w14:textId="77777777" w:rsidR="00CD5172" w:rsidRDefault="00CD5172" w:rsidP="001C64D8">
            <w:pPr>
              <w:rPr>
                <w:i/>
              </w:rPr>
            </w:pPr>
          </w:p>
          <w:p w14:paraId="134A1951" w14:textId="77777777" w:rsidR="00CD5172" w:rsidRDefault="00CD5172" w:rsidP="001C64D8">
            <w:pPr>
              <w:rPr>
                <w:i/>
              </w:rPr>
            </w:pPr>
          </w:p>
          <w:p w14:paraId="341B13F6" w14:textId="6653AEDB" w:rsidR="00CD5172" w:rsidRDefault="00CD5172" w:rsidP="001C64D8">
            <w:pPr>
              <w:rPr>
                <w:i/>
              </w:rPr>
            </w:pPr>
          </w:p>
          <w:p w14:paraId="5AABDED3" w14:textId="77777777" w:rsidR="00630878" w:rsidRDefault="00630878" w:rsidP="001C64D8"/>
          <w:p w14:paraId="4AE00E95" w14:textId="77777777" w:rsidR="00630878" w:rsidRDefault="00630878" w:rsidP="001C64D8"/>
          <w:p w14:paraId="55B49518" w14:textId="77777777" w:rsidR="00630878" w:rsidRDefault="00630878" w:rsidP="001C64D8"/>
          <w:p w14:paraId="285EABCC" w14:textId="77777777" w:rsidR="00630878" w:rsidRDefault="00630878" w:rsidP="001C64D8"/>
          <w:p w14:paraId="13504D49" w14:textId="77777777" w:rsidR="00630878" w:rsidRDefault="00630878" w:rsidP="001C64D8"/>
          <w:p w14:paraId="5CA12022" w14:textId="77777777" w:rsidR="00630878" w:rsidRDefault="0062044C" w:rsidP="001C64D8">
            <w:r>
              <w:t>2 marks correct integra</w:t>
            </w:r>
            <w:r w:rsidR="0084223F">
              <w:t xml:space="preserve">l </w:t>
            </w:r>
          </w:p>
          <w:p w14:paraId="33680703" w14:textId="0AB1A8B0" w:rsidR="0062044C" w:rsidRPr="0084223F" w:rsidRDefault="0084223F" w:rsidP="001C64D8">
            <w:pPr>
              <w:rPr>
                <w:i/>
              </w:rPr>
            </w:pPr>
            <w:r>
              <w:t xml:space="preserve">– </w:t>
            </w:r>
            <w:r>
              <w:rPr>
                <w:i/>
              </w:rPr>
              <w:t>lose 1 mark for each mistake.</w:t>
            </w:r>
          </w:p>
          <w:p w14:paraId="4319AF3F" w14:textId="7A309041" w:rsidR="00CD5172" w:rsidRDefault="00CD5172" w:rsidP="001C64D8"/>
        </w:tc>
      </w:tr>
      <w:tr w:rsidR="006E2C0B" w14:paraId="635887AD" w14:textId="77777777" w:rsidTr="00E63F76">
        <w:trPr>
          <w:cantSplit/>
        </w:trPr>
        <w:tc>
          <w:tcPr>
            <w:tcW w:w="534" w:type="dxa"/>
          </w:tcPr>
          <w:p w14:paraId="030E944C" w14:textId="70B36351" w:rsidR="006E2C0B" w:rsidRDefault="00FF306B" w:rsidP="001C64D8">
            <w:r>
              <w:lastRenderedPageBreak/>
              <w:t>(d)</w:t>
            </w:r>
          </w:p>
        </w:tc>
        <w:tc>
          <w:tcPr>
            <w:tcW w:w="6378" w:type="dxa"/>
          </w:tcPr>
          <w:p w14:paraId="615BD9BC" w14:textId="1E4DAE04" w:rsidR="00FF306B" w:rsidRPr="00193EC9" w:rsidRDefault="00046954" w:rsidP="001C64D8">
            <w:pPr>
              <w:rPr>
                <w:color w:val="FF0000"/>
              </w:rPr>
            </w:pPr>
            <w:r>
              <w:rPr>
                <w:noProof/>
                <w:color w:val="FF0000"/>
              </w:rPr>
              <w:drawing>
                <wp:inline distT="0" distB="0" distL="0" distR="0" wp14:anchorId="2CD2DD1A" wp14:editId="2C8F2F63">
                  <wp:extent cx="3912870" cy="3903980"/>
                  <wp:effectExtent l="0" t="0" r="0" b="127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Q11 d A.jp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2870" cy="3903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</w:tcPr>
          <w:p w14:paraId="1BBCEEFF" w14:textId="6650FF87" w:rsidR="006E2C0B" w:rsidRDefault="00193EC9" w:rsidP="00CD5172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977" w:type="dxa"/>
          </w:tcPr>
          <w:p w14:paraId="3A29741E" w14:textId="75923103" w:rsidR="006E2C0B" w:rsidRDefault="00654E4D" w:rsidP="001C64D8">
            <w:r>
              <w:t>One mark for each correct graph and one mark for correct region</w:t>
            </w:r>
          </w:p>
        </w:tc>
      </w:tr>
    </w:tbl>
    <w:p w14:paraId="7A0A43D8" w14:textId="44D47454" w:rsidR="00E63F76" w:rsidRDefault="00E63F76"/>
    <w:p w14:paraId="5E64BA45" w14:textId="77777777" w:rsidR="000A5D34" w:rsidRDefault="000A5D34">
      <w:r>
        <w:br w:type="page"/>
      </w:r>
    </w:p>
    <w:tbl>
      <w:tblPr>
        <w:tblStyle w:val="TableGrid"/>
        <w:tblW w:w="10740" w:type="dxa"/>
        <w:tblLayout w:type="fixed"/>
        <w:tblLook w:val="01E0" w:firstRow="1" w:lastRow="1" w:firstColumn="1" w:lastColumn="1" w:noHBand="0" w:noVBand="0"/>
      </w:tblPr>
      <w:tblGrid>
        <w:gridCol w:w="6912"/>
        <w:gridCol w:w="3828"/>
      </w:tblGrid>
      <w:tr w:rsidR="007D2254" w14:paraId="1DCC1934" w14:textId="77777777" w:rsidTr="00F3413A">
        <w:trPr>
          <w:cantSplit/>
          <w:tblHeader/>
        </w:trPr>
        <w:tc>
          <w:tcPr>
            <w:tcW w:w="6912" w:type="dxa"/>
          </w:tcPr>
          <w:p w14:paraId="76D9B9A4" w14:textId="25198088" w:rsidR="007D2254" w:rsidRPr="00D5495B" w:rsidRDefault="007D2254" w:rsidP="00F3413A">
            <w:pPr>
              <w:rPr>
                <w:b/>
              </w:rPr>
            </w:pPr>
            <w:r w:rsidRPr="00D5495B">
              <w:rPr>
                <w:b/>
              </w:rPr>
              <w:lastRenderedPageBreak/>
              <w:t>Question 1</w:t>
            </w:r>
            <w:r>
              <w:rPr>
                <w:b/>
              </w:rPr>
              <w:t>2</w:t>
            </w:r>
          </w:p>
        </w:tc>
        <w:tc>
          <w:tcPr>
            <w:tcW w:w="3828" w:type="dxa"/>
          </w:tcPr>
          <w:p w14:paraId="19B3B24E" w14:textId="77777777" w:rsidR="007D2254" w:rsidRPr="00D5495B" w:rsidRDefault="00D8070A" w:rsidP="00F3413A">
            <w:pPr>
              <w:rPr>
                <w:b/>
              </w:rPr>
            </w:pPr>
            <w:r>
              <w:rPr>
                <w:b/>
              </w:rPr>
              <w:t>2019</w:t>
            </w:r>
          </w:p>
        </w:tc>
      </w:tr>
    </w:tbl>
    <w:p w14:paraId="39EFA294" w14:textId="77777777" w:rsidR="007D2254" w:rsidRDefault="007D2254" w:rsidP="007D2254"/>
    <w:tbl>
      <w:tblPr>
        <w:tblStyle w:val="TableGrid"/>
        <w:tblW w:w="10740" w:type="dxa"/>
        <w:tblLayout w:type="fixed"/>
        <w:tblLook w:val="01E0" w:firstRow="1" w:lastRow="1" w:firstColumn="1" w:lastColumn="1" w:noHBand="0" w:noVBand="0"/>
      </w:tblPr>
      <w:tblGrid>
        <w:gridCol w:w="534"/>
        <w:gridCol w:w="6378"/>
        <w:gridCol w:w="851"/>
        <w:gridCol w:w="2977"/>
      </w:tblGrid>
      <w:tr w:rsidR="007D2254" w14:paraId="615E58E8" w14:textId="77777777" w:rsidTr="00F3413A">
        <w:trPr>
          <w:cantSplit/>
          <w:trHeight w:val="429"/>
          <w:tblHeader/>
        </w:trPr>
        <w:tc>
          <w:tcPr>
            <w:tcW w:w="534" w:type="dxa"/>
          </w:tcPr>
          <w:p w14:paraId="393CD491" w14:textId="77777777" w:rsidR="007D2254" w:rsidRDefault="007D2254" w:rsidP="00F3413A"/>
        </w:tc>
        <w:tc>
          <w:tcPr>
            <w:tcW w:w="6378" w:type="dxa"/>
          </w:tcPr>
          <w:p w14:paraId="6DB39F7B" w14:textId="77777777" w:rsidR="007D2254" w:rsidRDefault="007D2254" w:rsidP="00F3413A">
            <w:r>
              <w:t>Solution</w:t>
            </w:r>
          </w:p>
        </w:tc>
        <w:tc>
          <w:tcPr>
            <w:tcW w:w="851" w:type="dxa"/>
          </w:tcPr>
          <w:p w14:paraId="1EFA259A" w14:textId="77777777" w:rsidR="007D2254" w:rsidRDefault="007D2254" w:rsidP="00F3413A">
            <w:r>
              <w:t>Marks</w:t>
            </w:r>
          </w:p>
        </w:tc>
        <w:tc>
          <w:tcPr>
            <w:tcW w:w="2977" w:type="dxa"/>
          </w:tcPr>
          <w:p w14:paraId="7D81386B" w14:textId="77777777" w:rsidR="007D2254" w:rsidRDefault="007D2254" w:rsidP="00F3413A">
            <w:r>
              <w:t>Allocation of marks</w:t>
            </w:r>
          </w:p>
        </w:tc>
      </w:tr>
      <w:tr w:rsidR="007D2254" w14:paraId="3533CD50" w14:textId="77777777" w:rsidTr="00F3413A">
        <w:trPr>
          <w:cantSplit/>
        </w:trPr>
        <w:tc>
          <w:tcPr>
            <w:tcW w:w="534" w:type="dxa"/>
          </w:tcPr>
          <w:p w14:paraId="7B8595D1" w14:textId="77777777" w:rsidR="007D2254" w:rsidRDefault="007D2254" w:rsidP="00F3413A">
            <w:r>
              <w:t>(a)</w:t>
            </w:r>
          </w:p>
        </w:tc>
        <w:tc>
          <w:tcPr>
            <w:tcW w:w="6378" w:type="dxa"/>
          </w:tcPr>
          <w:p w14:paraId="75106466" w14:textId="438B78A9" w:rsidR="003F2DE0" w:rsidRPr="008279D4" w:rsidRDefault="007D2254" w:rsidP="003F2DE0">
            <w:pPr>
              <w:rPr>
                <w:rFonts w:eastAsiaTheme="minorEastAsia"/>
                <w:i/>
              </w:rPr>
            </w:pPr>
            <w:r>
              <w:t xml:space="preserve">(i) </w:t>
            </w:r>
            <w:r w:rsidR="003F2DE0"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w:br/>
              </m:r>
            </m:oMath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9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 + 6x + 5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 xml:space="preserve"> = 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3x + 1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 + 4</m:t>
                        </m:r>
                      </m:den>
                    </m:f>
                  </m:e>
                </m:nary>
              </m:oMath>
            </m:oMathPara>
          </w:p>
          <w:p w14:paraId="10E8A0EF" w14:textId="77777777" w:rsidR="003F2DE0" w:rsidRPr="008279D4" w:rsidRDefault="003F2DE0" w:rsidP="003F2DE0">
            <w:pPr>
              <w:rPr>
                <w:i/>
              </w:rPr>
            </w:pPr>
            <m:oMath>
              <m:r>
                <w:rPr>
                  <w:rFonts w:ascii="Cambria Math" w:hAnsi="Cambria Math"/>
                </w:rPr>
                <m:t>Put u = 3x + 1        ∴du = 3dx</m:t>
              </m:r>
            </m:oMath>
            <w:r w:rsidRPr="008279D4">
              <w:rPr>
                <w:i/>
              </w:rPr>
              <w:t xml:space="preserve"> </w:t>
            </w:r>
          </w:p>
          <w:p w14:paraId="47729850" w14:textId="33EA936D" w:rsidR="003F2DE0" w:rsidRPr="008279D4" w:rsidRDefault="003F2DE0" w:rsidP="003F2DE0">
            <w:pPr>
              <w:rPr>
                <w:rFonts w:eastAsiaTheme="minorEastAsia"/>
                <w:i/>
              </w:rPr>
            </w:pPr>
            <w:r w:rsidRPr="008279D4">
              <w:rPr>
                <w:i/>
              </w:rPr>
              <w:t xml:space="preserve">                                                                                   </w:t>
            </w:r>
            <w:r>
              <w:rPr>
                <w:i/>
              </w:rPr>
              <w:br/>
            </w:r>
            <m:oMathPara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du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 + 4</m:t>
                        </m:r>
                      </m:den>
                    </m:f>
                  </m:e>
                </m:nary>
              </m:oMath>
            </m:oMathPara>
          </w:p>
          <w:p w14:paraId="124A0457" w14:textId="6844ADFE" w:rsidR="003F2DE0" w:rsidRPr="008279D4" w:rsidRDefault="003F2DE0" w:rsidP="003F2DE0">
            <w:pPr>
              <w:rPr>
                <w:rFonts w:eastAsiaTheme="minorEastAsia"/>
                <w:i/>
              </w:rPr>
            </w:pPr>
            <w:r w:rsidRPr="008279D4">
              <w:rPr>
                <w:rFonts w:eastAsiaTheme="minorEastAsia"/>
                <w:i/>
              </w:rPr>
              <w:t xml:space="preserve">                                                                                   </w:t>
            </w:r>
            <w:r>
              <w:rPr>
                <w:rFonts w:eastAsiaTheme="minorEastAsia"/>
                <w:i/>
              </w:rPr>
              <w:br/>
            </w: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+ c</m:t>
                </m:r>
              </m:oMath>
            </m:oMathPara>
          </w:p>
          <w:p w14:paraId="4ED17573" w14:textId="682C9AF2" w:rsidR="007D2254" w:rsidRDefault="003F2DE0" w:rsidP="003F2DE0">
            <w:r w:rsidRPr="008279D4">
              <w:rPr>
                <w:rFonts w:eastAsiaTheme="minorEastAsia"/>
                <w:i/>
              </w:rPr>
              <w:t xml:space="preserve">                                                                                   </w:t>
            </w:r>
            <w:r>
              <w:rPr>
                <w:rFonts w:eastAsiaTheme="minorEastAsia"/>
                <w:i/>
              </w:rPr>
              <w:br/>
            </w: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3x + 1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+ c</m:t>
                </m:r>
              </m:oMath>
            </m:oMathPara>
          </w:p>
        </w:tc>
        <w:tc>
          <w:tcPr>
            <w:tcW w:w="851" w:type="dxa"/>
          </w:tcPr>
          <w:p w14:paraId="5493A6CD" w14:textId="120B3E09" w:rsidR="007D2254" w:rsidRPr="000D5370" w:rsidRDefault="000D5370" w:rsidP="000D5370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977" w:type="dxa"/>
          </w:tcPr>
          <w:p w14:paraId="3DA88671" w14:textId="77777777" w:rsidR="007D2254" w:rsidRDefault="007D2254" w:rsidP="00F3413A"/>
          <w:p w14:paraId="59115964" w14:textId="77777777" w:rsidR="000D5370" w:rsidRDefault="000D5370" w:rsidP="00F3413A">
            <w:r>
              <w:t xml:space="preserve">1 for correct </w:t>
            </w:r>
            <w:r w:rsidR="00D2222A">
              <w:t>manipulation of integral</w:t>
            </w:r>
          </w:p>
          <w:p w14:paraId="3D1681F6" w14:textId="77777777" w:rsidR="00D2222A" w:rsidRDefault="00D2222A" w:rsidP="00F3413A"/>
          <w:p w14:paraId="30F9FE22" w14:textId="77777777" w:rsidR="00D2222A" w:rsidRDefault="00D2222A" w:rsidP="00F3413A"/>
          <w:p w14:paraId="1F81D66D" w14:textId="77777777" w:rsidR="00D2222A" w:rsidRDefault="00D2222A" w:rsidP="00F3413A"/>
          <w:p w14:paraId="081FE737" w14:textId="77777777" w:rsidR="00D2222A" w:rsidRDefault="00D2222A" w:rsidP="00F3413A"/>
          <w:p w14:paraId="546DADCE" w14:textId="77777777" w:rsidR="00D2222A" w:rsidRDefault="00D2222A" w:rsidP="00F3413A"/>
          <w:p w14:paraId="4F0E75EC" w14:textId="77777777" w:rsidR="00D2222A" w:rsidRDefault="00D2222A" w:rsidP="00F3413A"/>
          <w:p w14:paraId="2DD38DD8" w14:textId="77777777" w:rsidR="00D2222A" w:rsidRDefault="00D2222A" w:rsidP="00F3413A"/>
          <w:p w14:paraId="0A09636A" w14:textId="77777777" w:rsidR="00D2222A" w:rsidRDefault="00D2222A" w:rsidP="00F3413A"/>
          <w:p w14:paraId="607BA1F5" w14:textId="77777777" w:rsidR="00D2222A" w:rsidRDefault="00D2222A" w:rsidP="00F3413A"/>
          <w:p w14:paraId="3F72E123" w14:textId="68410B2A" w:rsidR="00D2222A" w:rsidRDefault="00D2222A" w:rsidP="00F3413A">
            <w:r>
              <w:t>1 correct answer</w:t>
            </w:r>
          </w:p>
        </w:tc>
      </w:tr>
      <w:tr w:rsidR="007D2254" w14:paraId="47C031C2" w14:textId="77777777" w:rsidTr="00F3413A">
        <w:trPr>
          <w:cantSplit/>
        </w:trPr>
        <w:tc>
          <w:tcPr>
            <w:tcW w:w="534" w:type="dxa"/>
          </w:tcPr>
          <w:p w14:paraId="1F58487C" w14:textId="77777777" w:rsidR="007D2254" w:rsidRDefault="007D2254" w:rsidP="00F3413A"/>
        </w:tc>
        <w:tc>
          <w:tcPr>
            <w:tcW w:w="6378" w:type="dxa"/>
          </w:tcPr>
          <w:p w14:paraId="45D4C1B9" w14:textId="20F5CEC8" w:rsidR="003F2DE0" w:rsidRPr="003F2DE0" w:rsidRDefault="007D2254" w:rsidP="003F2DE0">
            <w:pPr>
              <w:rPr>
                <w:rFonts w:eastAsiaTheme="minorEastAsia"/>
                <w:i/>
              </w:rPr>
            </w:pPr>
            <w:r w:rsidRPr="005A3A29">
              <w:t>(i</w:t>
            </w:r>
            <w:r>
              <w:t>i</w:t>
            </w:r>
            <w:r w:rsidRPr="005A3A29">
              <w:t xml:space="preserve">)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w:br/>
              </m:r>
            </m:oMath>
            <m:oMathPara>
              <m:oMath>
                <m:r>
                  <w:rPr>
                    <w:rFonts w:ascii="Cambria Math" w:hAnsi="Cambria Math"/>
                  </w:rPr>
                  <m:t xml:space="preserve">5x - 3 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2x + 6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– 18</m:t>
                </m:r>
              </m:oMath>
            </m:oMathPara>
          </w:p>
          <w:p w14:paraId="237FA3E4" w14:textId="77777777" w:rsidR="003F2DE0" w:rsidRPr="00FF2B1E" w:rsidRDefault="003F2DE0" w:rsidP="003F2DE0">
            <w:pPr>
              <w:rPr>
                <w:rFonts w:eastAsiaTheme="minorEastAsia"/>
                <w:i/>
              </w:rPr>
            </w:pPr>
          </w:p>
          <w:p w14:paraId="0E189F6A" w14:textId="6FDDAB90" w:rsidR="003F2DE0" w:rsidRPr="00FF2B1E" w:rsidRDefault="003F2DE0" w:rsidP="003F2DE0">
            <w:pPr>
              <w:rPr>
                <w:rFonts w:eastAsiaTheme="minorEastAsia"/>
                <w:i/>
              </w:rPr>
            </w:pPr>
            <m:oMath>
              <m:r>
                <w:rPr>
                  <w:rFonts w:ascii="Cambria Math" w:hAnsi="Cambria Math"/>
                </w:rPr>
                <m:t>∴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5x - 3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+ 6x+ 14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dx</m:t>
                  </m:r>
                </m:e>
              </m:nary>
              <m:r>
                <w:rPr>
                  <w:rFonts w:ascii="Cambria Math" w:hAnsi="Cambria Math"/>
                </w:rPr>
                <m:t xml:space="preserve"> =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2x + 6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+ 6x+ 14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dx - 18</m:t>
                  </m:r>
                </m:e>
              </m:nary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+ 6x+ 14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</m:oMath>
            <w:r>
              <w:rPr>
                <w:rFonts w:eastAsiaTheme="minorEastAsia"/>
                <w:i/>
              </w:rPr>
              <w:t xml:space="preserve"> </w:t>
            </w:r>
          </w:p>
          <w:p w14:paraId="61A86ABD" w14:textId="22FC76A3" w:rsidR="003F2DE0" w:rsidRPr="00FF2B1E" w:rsidRDefault="003F2DE0" w:rsidP="003F2DE0">
            <w:pPr>
              <w:rPr>
                <w:rFonts w:eastAsiaTheme="minorEastAsia"/>
                <w:i/>
              </w:rPr>
            </w:pPr>
            <w:r w:rsidRPr="00FF2B1E">
              <w:rPr>
                <w:rFonts w:eastAsiaTheme="minorEastAsia"/>
                <w:i/>
              </w:rPr>
              <w:t xml:space="preserve">                           </w:t>
            </w:r>
            <m:oMath>
              <m:r>
                <w:rPr>
                  <w:rFonts w:ascii="Cambria Math" w:eastAsiaTheme="minorEastAsia" w:hAnsi="Cambria Math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 ln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+ 6x+ 14</m:t>
                  </m:r>
                </m:e>
              </m:d>
              <m:r>
                <w:rPr>
                  <w:rFonts w:ascii="Cambria Math" w:hAnsi="Cambria Math"/>
                </w:rPr>
                <m:t xml:space="preserve"> - 18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 + 3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</m:ra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</m:oMath>
          </w:p>
          <w:p w14:paraId="100034C4" w14:textId="3D9BD0D0" w:rsidR="003F2DE0" w:rsidRDefault="003F2DE0" w:rsidP="003F2DE0">
            <w:pPr>
              <w:rPr>
                <w:rFonts w:eastAsiaTheme="minorEastAsia"/>
                <w:i/>
              </w:rPr>
            </w:pPr>
            <m:oMath>
              <m:r>
                <w:rPr>
                  <w:rFonts w:ascii="Cambria Math" w:eastAsiaTheme="minorEastAsia" w:hAnsi="Cambria Math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 ln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+ 6x+ 14</m:t>
                  </m:r>
                </m:e>
              </m:d>
              <m:r>
                <w:rPr>
                  <w:rFonts w:ascii="Cambria Math" w:hAnsi="Cambria Math"/>
                </w:rPr>
                <m:t xml:space="preserve"> - 18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x+3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</m:rad>
                        </m:den>
                      </m:f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 + c</m:t>
              </m:r>
            </m:oMath>
            <w:r>
              <w:rPr>
                <w:rFonts w:eastAsiaTheme="minorEastAsia"/>
                <w:i/>
              </w:rPr>
              <w:t xml:space="preserve"> </w:t>
            </w:r>
          </w:p>
          <w:p w14:paraId="10456B6E" w14:textId="77777777" w:rsidR="003F2DE0" w:rsidRDefault="003F2DE0" w:rsidP="003F2DE0">
            <w:pPr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 xml:space="preserve">                                                            </w:t>
            </w:r>
          </w:p>
          <w:p w14:paraId="696C6EF0" w14:textId="250D7C9F" w:rsidR="00DF3CE0" w:rsidRDefault="00DF3CE0" w:rsidP="00DF3CE0">
            <w:pPr>
              <w:rPr>
                <w:rFonts w:eastAsiaTheme="minorEastAsia"/>
                <w:i/>
              </w:rPr>
            </w:pPr>
            <m:oMath>
              <m:r>
                <w:rPr>
                  <w:rFonts w:ascii="Cambria Math" w:eastAsiaTheme="minorEastAsia" w:hAnsi="Cambria Math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 ln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+ 6x+ 14</m:t>
                  </m:r>
                </m:e>
              </m:d>
              <m:r>
                <w:rPr>
                  <w:rFonts w:ascii="Cambria Math" w:hAnsi="Cambria Math"/>
                </w:rPr>
                <m:t xml:space="preserve"> -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18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x+3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rad>
                    </m:den>
                  </m:f>
                </m:e>
              </m:d>
              <m:r>
                <w:rPr>
                  <w:rFonts w:ascii="Cambria Math" w:hAnsi="Cambria Math"/>
                </w:rPr>
                <m:t>+ c</m:t>
              </m:r>
            </m:oMath>
            <w:r>
              <w:rPr>
                <w:rFonts w:eastAsiaTheme="minorEastAsia"/>
                <w:i/>
              </w:rPr>
              <w:t xml:space="preserve"> </w:t>
            </w:r>
          </w:p>
          <w:p w14:paraId="1071218F" w14:textId="77777777" w:rsidR="003F2DE0" w:rsidRDefault="003F2DE0" w:rsidP="003F2DE0">
            <w:pPr>
              <w:rPr>
                <w:i/>
              </w:rPr>
            </w:pPr>
          </w:p>
          <w:p w14:paraId="18E18F65" w14:textId="77777777" w:rsidR="007D2254" w:rsidRDefault="007D2254" w:rsidP="00F3413A"/>
        </w:tc>
        <w:tc>
          <w:tcPr>
            <w:tcW w:w="851" w:type="dxa"/>
          </w:tcPr>
          <w:p w14:paraId="6AAE0379" w14:textId="0B5B0E13" w:rsidR="007D2254" w:rsidRDefault="00532CA3" w:rsidP="003F2DE0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  <w:p w14:paraId="0739ACAB" w14:textId="77777777" w:rsidR="003F2DE0" w:rsidRDefault="003F2DE0" w:rsidP="003F2DE0">
            <w:pPr>
              <w:jc w:val="center"/>
              <w:rPr>
                <w:b/>
              </w:rPr>
            </w:pPr>
          </w:p>
          <w:p w14:paraId="2046E112" w14:textId="055759E9" w:rsidR="003F2DE0" w:rsidRPr="003F2DE0" w:rsidRDefault="003F2DE0" w:rsidP="00532CA3">
            <w:pPr>
              <w:jc w:val="center"/>
              <w:rPr>
                <w:b/>
              </w:rPr>
            </w:pPr>
          </w:p>
        </w:tc>
        <w:tc>
          <w:tcPr>
            <w:tcW w:w="2977" w:type="dxa"/>
          </w:tcPr>
          <w:p w14:paraId="5FE9EB46" w14:textId="6FBC1588" w:rsidR="007D2254" w:rsidRDefault="007D2254" w:rsidP="00F3413A"/>
          <w:p w14:paraId="1D92E35E" w14:textId="29A6AF57" w:rsidR="00B13138" w:rsidRDefault="00B13138" w:rsidP="00F3413A">
            <w:r>
              <w:t>3 marks – correct integral</w:t>
            </w:r>
          </w:p>
          <w:p w14:paraId="7AA16489" w14:textId="1C9AC3FF" w:rsidR="00B13138" w:rsidRDefault="00B13138" w:rsidP="00F3413A"/>
          <w:p w14:paraId="785DDA96" w14:textId="6B1C9969" w:rsidR="00B13138" w:rsidRDefault="0044345A" w:rsidP="00F3413A">
            <w:r>
              <w:t xml:space="preserve">- </w:t>
            </w:r>
            <w:r w:rsidRPr="0044345A">
              <w:rPr>
                <w:i/>
              </w:rPr>
              <w:t>l</w:t>
            </w:r>
            <w:r w:rsidR="00B13138" w:rsidRPr="0044345A">
              <w:rPr>
                <w:i/>
              </w:rPr>
              <w:t>ose 1 mark for each mistake in working</w:t>
            </w:r>
          </w:p>
          <w:p w14:paraId="44643009" w14:textId="77777777" w:rsidR="00D2222A" w:rsidRDefault="00D2222A" w:rsidP="00F3413A"/>
          <w:p w14:paraId="5A353F09" w14:textId="2BF3D5F7" w:rsidR="00D2222A" w:rsidRDefault="00D2222A" w:rsidP="00F3413A"/>
        </w:tc>
      </w:tr>
      <w:tr w:rsidR="007D2254" w14:paraId="58DE4D46" w14:textId="77777777" w:rsidTr="00F3413A">
        <w:trPr>
          <w:cantSplit/>
        </w:trPr>
        <w:tc>
          <w:tcPr>
            <w:tcW w:w="534" w:type="dxa"/>
          </w:tcPr>
          <w:p w14:paraId="3341B220" w14:textId="77777777" w:rsidR="007D2254" w:rsidRDefault="007D2254" w:rsidP="00F3413A"/>
        </w:tc>
        <w:tc>
          <w:tcPr>
            <w:tcW w:w="6378" w:type="dxa"/>
          </w:tcPr>
          <w:p w14:paraId="1D7F95CA" w14:textId="77777777" w:rsidR="003F2DE0" w:rsidRPr="00110C38" w:rsidRDefault="007D2254" w:rsidP="003F2DE0">
            <w:pPr>
              <w:rPr>
                <w:rFonts w:eastAsiaTheme="minorEastAsia"/>
                <w:i/>
              </w:rPr>
            </w:pPr>
            <w:r w:rsidRPr="005A3A29">
              <w:t>(i</w:t>
            </w:r>
            <w:r>
              <w:t>ii</w:t>
            </w:r>
            <w:r w:rsidRPr="005A3A29">
              <w:t xml:space="preserve">) </w:t>
            </w:r>
            <w:r w:rsidR="003F2DE0" w:rsidRPr="00110C38">
              <w:rPr>
                <w:rFonts w:ascii="Cambria Math" w:hAnsi="Cambria Math"/>
              </w:rPr>
              <w:t xml:space="preserve">Let </w:t>
            </w:r>
            <w:r w:rsidR="003F2DE0" w:rsidRPr="00110C38">
              <w:rPr>
                <w:i/>
              </w:rPr>
              <w:t xml:space="preserve">      </w:t>
            </w:r>
            <m:oMath>
              <m:r>
                <w:rPr>
                  <w:rFonts w:ascii="Cambria Math" w:hAnsi="Cambria Math"/>
                </w:rPr>
                <m:t xml:space="preserve">u=lnx               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</w:p>
          <w:p w14:paraId="42A22639" w14:textId="77777777" w:rsidR="003F2DE0" w:rsidRDefault="003F2DE0" w:rsidP="003F2DE0">
            <w:pPr>
              <w:rPr>
                <w:rFonts w:eastAsiaTheme="minorEastAsia"/>
                <w:i/>
              </w:rPr>
            </w:pPr>
            <w:r w:rsidRPr="00110C38">
              <w:rPr>
                <w:rFonts w:eastAsiaTheme="minorEastAsia"/>
                <w:i/>
              </w:rPr>
              <w:t xml:space="preserve">            </w:t>
            </w:r>
            <m:oMath>
              <m:r>
                <w:rPr>
                  <w:rFonts w:ascii="Cambria Math" w:eastAsiaTheme="minorEastAsia" w:hAnsi="Cambria Math"/>
                </w:rPr>
                <m:t xml:space="preserve">u' =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                  v =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oMath>
          </w:p>
          <w:p w14:paraId="61A12941" w14:textId="77777777" w:rsidR="003F2DE0" w:rsidRDefault="003F2DE0" w:rsidP="003F2DE0">
            <w:pPr>
              <w:rPr>
                <w:i/>
              </w:rPr>
            </w:pPr>
            <m:oMath>
              <m:r>
                <w:rPr>
                  <w:rFonts w:ascii="Cambria Math" w:hAnsi="Cambria Math"/>
                </w:rPr>
                <m:t xml:space="preserve">uv - 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vu'</m:t>
                  </m:r>
                </m:e>
              </m:nary>
            </m:oMath>
            <w:r>
              <w:rPr>
                <w:i/>
              </w:rPr>
              <w:t xml:space="preserve">  </w:t>
            </w:r>
          </w:p>
          <w:p w14:paraId="7EB88690" w14:textId="77777777" w:rsidR="003F2DE0" w:rsidRPr="00110C38" w:rsidRDefault="00704B53" w:rsidP="003F2DE0">
            <w:pPr>
              <w:rPr>
                <w:rFonts w:eastAsiaTheme="minorEastAsia"/>
                <w:i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lnx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-  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.</m:t>
                    </m:r>
                  </m:e>
                </m:nary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</m:oMath>
            </m:oMathPara>
          </w:p>
          <w:p w14:paraId="080F4E5B" w14:textId="77777777" w:rsidR="003F2DE0" w:rsidRPr="00110C38" w:rsidRDefault="003F2DE0" w:rsidP="003F2DE0">
            <w:pPr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ln2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ln1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e>
                </m:nary>
              </m:oMath>
            </m:oMathPara>
          </w:p>
          <w:p w14:paraId="4E3DBF44" w14:textId="77777777" w:rsidR="003F2DE0" w:rsidRPr="00A34180" w:rsidRDefault="003F2DE0" w:rsidP="003F2DE0">
            <w:pPr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4ln 2 - 0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- 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16</m:t>
                        </m:r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p>
                        </m:sSup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oMath>
            </m:oMathPara>
          </w:p>
          <w:p w14:paraId="31DF751C" w14:textId="77777777" w:rsidR="003F2DE0" w:rsidRPr="00A34180" w:rsidRDefault="003F2DE0" w:rsidP="003F2DE0">
            <w:pPr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 xml:space="preserve">4ln 2 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-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16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 xml:space="preserve"> -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p>
                    </m:sSup>
                  </m:e>
                </m:d>
              </m:oMath>
            </m:oMathPara>
          </w:p>
          <w:p w14:paraId="649C921B" w14:textId="77777777" w:rsidR="003F2DE0" w:rsidRDefault="003F2DE0" w:rsidP="003F2DE0">
            <w:pPr>
              <w:rPr>
                <w:rFonts w:eastAsiaTheme="minorEastAsia"/>
                <w:i/>
              </w:rPr>
            </w:pPr>
          </w:p>
          <w:p w14:paraId="659DF4F7" w14:textId="77777777" w:rsidR="003F2DE0" w:rsidRPr="00A34180" w:rsidRDefault="003F2DE0" w:rsidP="003F2DE0">
            <w:pPr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4ln 2 -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16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(16 - 1)</m:t>
                </m:r>
              </m:oMath>
            </m:oMathPara>
          </w:p>
          <w:p w14:paraId="77CB9BCB" w14:textId="77777777" w:rsidR="003F2DE0" w:rsidRPr="00A34180" w:rsidRDefault="003F2DE0" w:rsidP="003F2DE0">
            <w:pPr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4ln 2 -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16</m:t>
                    </m:r>
                  </m:den>
                </m:f>
              </m:oMath>
            </m:oMathPara>
          </w:p>
          <w:p w14:paraId="5924A272" w14:textId="77777777" w:rsidR="003F2DE0" w:rsidRDefault="003F2DE0" w:rsidP="003F2DE0">
            <w:pPr>
              <w:rPr>
                <w:i/>
              </w:rPr>
            </w:pPr>
          </w:p>
          <w:p w14:paraId="7A5B3682" w14:textId="77777777" w:rsidR="007D2254" w:rsidRDefault="007D2254" w:rsidP="00F3413A"/>
        </w:tc>
        <w:tc>
          <w:tcPr>
            <w:tcW w:w="851" w:type="dxa"/>
          </w:tcPr>
          <w:p w14:paraId="184724F8" w14:textId="11188A31" w:rsidR="007D2254" w:rsidRPr="000E13DC" w:rsidRDefault="000E13DC" w:rsidP="000E13DC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977" w:type="dxa"/>
          </w:tcPr>
          <w:p w14:paraId="56679D14" w14:textId="77777777" w:rsidR="007D2254" w:rsidRDefault="000E13DC" w:rsidP="00F3413A">
            <w:r>
              <w:t xml:space="preserve">3 marks – correct use of </w:t>
            </w:r>
            <w:r w:rsidR="00E3586D">
              <w:t>integration by parts leading to correct answer.</w:t>
            </w:r>
          </w:p>
          <w:p w14:paraId="4323B94B" w14:textId="77777777" w:rsidR="00E3586D" w:rsidRDefault="00E3586D" w:rsidP="00F3413A"/>
          <w:p w14:paraId="7C620ECA" w14:textId="5A5BBAE7" w:rsidR="00E3586D" w:rsidRPr="00E3586D" w:rsidRDefault="00E3586D" w:rsidP="00E3586D">
            <w:pPr>
              <w:pStyle w:val="ListParagraph"/>
              <w:numPr>
                <w:ilvl w:val="0"/>
                <w:numId w:val="1"/>
              </w:numPr>
              <w:ind w:left="200" w:hanging="200"/>
              <w:rPr>
                <w:i/>
              </w:rPr>
            </w:pPr>
            <w:r w:rsidRPr="00E3586D">
              <w:rPr>
                <w:i/>
              </w:rPr>
              <w:t>Lose 1 mark for each mistake in working</w:t>
            </w:r>
          </w:p>
        </w:tc>
      </w:tr>
      <w:tr w:rsidR="002A425E" w14:paraId="4020FBBE" w14:textId="77777777" w:rsidTr="00F3413A">
        <w:trPr>
          <w:cantSplit/>
        </w:trPr>
        <w:tc>
          <w:tcPr>
            <w:tcW w:w="534" w:type="dxa"/>
          </w:tcPr>
          <w:p w14:paraId="634753DD" w14:textId="77777777" w:rsidR="002A425E" w:rsidRDefault="002A425E" w:rsidP="002A425E">
            <w:r>
              <w:lastRenderedPageBreak/>
              <w:t>(b)</w:t>
            </w:r>
          </w:p>
        </w:tc>
        <w:tc>
          <w:tcPr>
            <w:tcW w:w="6378" w:type="dxa"/>
          </w:tcPr>
          <w:p w14:paraId="302C50B2" w14:textId="77777777" w:rsidR="002A425E" w:rsidRDefault="002A425E" w:rsidP="002A425E">
            <w:pPr>
              <w:rPr>
                <w:rFonts w:eastAsiaTheme="minorEastAsia"/>
              </w:rPr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 xml:space="preserve">y =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x  + 1</m:t>
                  </m:r>
                </m:sup>
              </m:sSup>
            </m:oMath>
          </w:p>
          <w:p w14:paraId="2F20984D" w14:textId="77777777" w:rsidR="002A425E" w:rsidRPr="00024BC7" w:rsidRDefault="002A425E" w:rsidP="002A425E">
            <w:pPr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ln y = ln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  + 1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14:paraId="107FA16F" w14:textId="1B9C839B" w:rsidR="002A425E" w:rsidRDefault="002A425E" w:rsidP="002A425E">
            <w:pPr>
              <w:rPr>
                <w:rFonts w:eastAsiaTheme="minorEastAsia"/>
              </w:rPr>
            </w:pPr>
            <w:r>
              <w:rPr>
                <w:rFonts w:eastAsiaTheme="minorEastAsia"/>
                <w:i/>
              </w:rPr>
              <w:t xml:space="preserve">                                           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= (x + 1) ln x</m:t>
              </m:r>
            </m:oMath>
          </w:p>
          <w:p w14:paraId="0B60E28A" w14:textId="77777777" w:rsidR="002A425E" w:rsidRDefault="002A425E" w:rsidP="002A425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Differentiating both sides</w:t>
            </w:r>
          </w:p>
          <w:p w14:paraId="1EDF78FD" w14:textId="77777777" w:rsidR="002A425E" w:rsidRPr="00914EE7" w:rsidRDefault="00704B53" w:rsidP="002A425E">
            <w:pPr>
              <w:rPr>
                <w:rFonts w:eastAsiaTheme="minorEastAsia"/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y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= lnx +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 + 1</m:t>
                    </m:r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oMath>
            </m:oMathPara>
          </w:p>
          <w:p w14:paraId="7E3145DE" w14:textId="77777777" w:rsidR="002A425E" w:rsidRPr="00A16665" w:rsidRDefault="00704B53" w:rsidP="002A425E">
            <w:pPr>
              <w:rPr>
                <w:rFonts w:eastAsiaTheme="minorEastAsia"/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y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= ln x + 1 +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oMath>
            </m:oMathPara>
          </w:p>
          <w:p w14:paraId="43524C2F" w14:textId="05556EC4" w:rsidR="002A425E" w:rsidRDefault="00704B53" w:rsidP="002A425E">
            <w:pPr>
              <w:tabs>
                <w:tab w:val="left" w:pos="4329"/>
              </w:tabs>
              <w:rPr>
                <w:rFonts w:eastAsiaTheme="minorEastAsia"/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 ln x + 1 +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oMath>
            </m:oMathPara>
          </w:p>
          <w:p w14:paraId="1C50AC58" w14:textId="77777777" w:rsidR="002A425E" w:rsidRPr="00D015D8" w:rsidRDefault="00704B53" w:rsidP="002A425E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 ln x + 1 +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  + 1</m:t>
                    </m:r>
                  </m:sup>
                </m:sSup>
              </m:oMath>
            </m:oMathPara>
          </w:p>
          <w:p w14:paraId="42693288" w14:textId="6C07F863" w:rsidR="00D015D8" w:rsidRDefault="00704B53" w:rsidP="002A425E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 ln x + x + 1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x  </m:t>
                    </m:r>
                  </m:sup>
                </m:sSup>
              </m:oMath>
            </m:oMathPara>
          </w:p>
        </w:tc>
        <w:tc>
          <w:tcPr>
            <w:tcW w:w="851" w:type="dxa"/>
          </w:tcPr>
          <w:p w14:paraId="58C45ECD" w14:textId="5E718C47" w:rsidR="002A425E" w:rsidRPr="00583584" w:rsidRDefault="00583584" w:rsidP="00583584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977" w:type="dxa"/>
          </w:tcPr>
          <w:p w14:paraId="3159BB81" w14:textId="77777777" w:rsidR="002A425E" w:rsidRDefault="00583584" w:rsidP="002A425E">
            <w:r>
              <w:t>1 – use of logarithms</w:t>
            </w:r>
          </w:p>
          <w:p w14:paraId="3D947211" w14:textId="77777777" w:rsidR="00583584" w:rsidRDefault="00583584" w:rsidP="002A425E"/>
          <w:p w14:paraId="37FCC113" w14:textId="77777777" w:rsidR="00583584" w:rsidRDefault="00583584" w:rsidP="002A425E"/>
          <w:p w14:paraId="2C425389" w14:textId="77777777" w:rsidR="00583584" w:rsidRDefault="00583584" w:rsidP="002A425E">
            <w:r>
              <w:t xml:space="preserve">1 </w:t>
            </w:r>
            <w:r w:rsidR="00E77ECB">
              <w:t>–</w:t>
            </w:r>
            <w:r>
              <w:t xml:space="preserve"> </w:t>
            </w:r>
            <w:r w:rsidR="00E77ECB">
              <w:t>correctly differentiating using implicit differentiation</w:t>
            </w:r>
          </w:p>
          <w:p w14:paraId="09F9F46A" w14:textId="77777777" w:rsidR="00E77ECB" w:rsidRDefault="00E77ECB" w:rsidP="002A425E"/>
          <w:p w14:paraId="1E5C1B9B" w14:textId="77777777" w:rsidR="00E77ECB" w:rsidRDefault="00E77ECB" w:rsidP="002A425E"/>
          <w:p w14:paraId="19A2DC19" w14:textId="66D8D180" w:rsidR="00E77ECB" w:rsidRDefault="00E77ECB" w:rsidP="002A425E">
            <w:r>
              <w:t xml:space="preserve">1 </w:t>
            </w:r>
            <w:r w:rsidR="00CD7A38">
              <w:t>–</w:t>
            </w:r>
            <w:r>
              <w:t xml:space="preserve"> answer</w:t>
            </w:r>
          </w:p>
          <w:p w14:paraId="7C780E1B" w14:textId="77777777" w:rsidR="00CD7A38" w:rsidRDefault="00CD7A38" w:rsidP="002A425E"/>
          <w:p w14:paraId="0075BEAF" w14:textId="6128BCED" w:rsidR="00CD7A38" w:rsidRDefault="004B6FC3" w:rsidP="002A425E">
            <w:r>
              <w:t>Either of l</w:t>
            </w:r>
            <w:r w:rsidR="00A4296D">
              <w:t>ast 2 lines or a</w:t>
            </w:r>
            <w:r w:rsidR="00B45060">
              <w:t xml:space="preserve">ny correct </w:t>
            </w:r>
            <w:r w:rsidR="00A4296D">
              <w:t xml:space="preserve">equivalent </w:t>
            </w:r>
            <w:r w:rsidR="00B45060">
              <w:t xml:space="preserve">expression in terms of </w:t>
            </w:r>
            <w:r w:rsidR="00B45060" w:rsidRPr="005705FC">
              <w:rPr>
                <w:i/>
              </w:rPr>
              <w:t>x</w:t>
            </w:r>
            <w:r w:rsidR="00B45060">
              <w:t xml:space="preserve"> is okay as </w:t>
            </w:r>
            <w:r w:rsidR="00CD7A38">
              <w:t>ther</w:t>
            </w:r>
            <w:r w:rsidR="00B45060">
              <w:t>e are</w:t>
            </w:r>
            <w:r w:rsidR="00CD7A38">
              <w:t xml:space="preserve"> different forms of the result possible</w:t>
            </w:r>
            <w:r w:rsidR="00B45060">
              <w:t>.</w:t>
            </w:r>
          </w:p>
        </w:tc>
      </w:tr>
      <w:tr w:rsidR="002A425E" w14:paraId="61136AC9" w14:textId="77777777" w:rsidTr="00F3413A">
        <w:trPr>
          <w:cantSplit/>
        </w:trPr>
        <w:tc>
          <w:tcPr>
            <w:tcW w:w="534" w:type="dxa"/>
          </w:tcPr>
          <w:p w14:paraId="56E428C5" w14:textId="77777777" w:rsidR="002A425E" w:rsidRDefault="002A425E" w:rsidP="002A425E">
            <w:r>
              <w:t>(c)</w:t>
            </w:r>
          </w:p>
        </w:tc>
        <w:tc>
          <w:tcPr>
            <w:tcW w:w="6378" w:type="dxa"/>
          </w:tcPr>
          <w:p w14:paraId="3786193D" w14:textId="7F46A4B7" w:rsidR="002A425E" w:rsidRDefault="002A425E" w:rsidP="002A425E">
            <w:r>
              <w:t xml:space="preserve">(i) </w:t>
            </w:r>
            <w:r>
              <w:rPr>
                <w:noProof/>
              </w:rPr>
              <w:drawing>
                <wp:anchor distT="0" distB="0" distL="114300" distR="114300" simplePos="0" relativeHeight="251704320" behindDoc="1" locked="0" layoutInCell="1" allowOverlap="1" wp14:anchorId="5429F31F" wp14:editId="5BC8C926">
                  <wp:simplePos x="0" y="0"/>
                  <wp:positionH relativeFrom="column">
                    <wp:posOffset>180975</wp:posOffset>
                  </wp:positionH>
                  <wp:positionV relativeFrom="paragraph">
                    <wp:posOffset>-1905</wp:posOffset>
                  </wp:positionV>
                  <wp:extent cx="3197225" cy="2585720"/>
                  <wp:effectExtent l="0" t="0" r="3175" b="508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7225" cy="258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2B6B89D" w14:textId="77777777" w:rsidR="002A425E" w:rsidRDefault="002A425E" w:rsidP="002A425E"/>
          <w:p w14:paraId="1FF338AB" w14:textId="77777777" w:rsidR="002A425E" w:rsidRDefault="002A425E" w:rsidP="002A425E"/>
          <w:p w14:paraId="1A8AD1E6" w14:textId="77777777" w:rsidR="002A425E" w:rsidRDefault="002A425E" w:rsidP="002A425E"/>
          <w:p w14:paraId="3EAF9323" w14:textId="12AB1298" w:rsidR="002A425E" w:rsidRDefault="002A425E" w:rsidP="002A425E"/>
          <w:p w14:paraId="257DD28F" w14:textId="77777777" w:rsidR="002A425E" w:rsidRDefault="002A425E" w:rsidP="002A425E"/>
          <w:p w14:paraId="0E9B0874" w14:textId="77777777" w:rsidR="002A425E" w:rsidRDefault="002A425E" w:rsidP="002A425E"/>
          <w:p w14:paraId="54803DA7" w14:textId="77777777" w:rsidR="002A425E" w:rsidRDefault="002A425E" w:rsidP="002A425E"/>
          <w:p w14:paraId="1E7721F0" w14:textId="77777777" w:rsidR="002A425E" w:rsidRDefault="002A425E" w:rsidP="002A425E"/>
          <w:p w14:paraId="34BC21FF" w14:textId="77777777" w:rsidR="002A425E" w:rsidRDefault="002A425E" w:rsidP="002A425E"/>
          <w:p w14:paraId="7C35D1F4" w14:textId="77777777" w:rsidR="002A425E" w:rsidRDefault="002A425E" w:rsidP="002A425E"/>
          <w:p w14:paraId="08DA50AF" w14:textId="77777777" w:rsidR="002A425E" w:rsidRDefault="002A425E" w:rsidP="002A425E"/>
          <w:p w14:paraId="104F8818" w14:textId="77777777" w:rsidR="002A425E" w:rsidRDefault="002A425E" w:rsidP="002A425E"/>
          <w:p w14:paraId="5C7D2D2B" w14:textId="77777777" w:rsidR="002A425E" w:rsidRDefault="002A425E" w:rsidP="002A425E"/>
          <w:p w14:paraId="69037D34" w14:textId="77777777" w:rsidR="002A425E" w:rsidRDefault="002A425E" w:rsidP="002A425E"/>
          <w:p w14:paraId="09FCF113" w14:textId="493A9F71" w:rsidR="002A425E" w:rsidRDefault="002A425E" w:rsidP="002A425E"/>
        </w:tc>
        <w:tc>
          <w:tcPr>
            <w:tcW w:w="851" w:type="dxa"/>
          </w:tcPr>
          <w:p w14:paraId="47B921C5" w14:textId="3C464A51" w:rsidR="002A425E" w:rsidRPr="004915A1" w:rsidRDefault="002A425E" w:rsidP="002A425E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977" w:type="dxa"/>
          </w:tcPr>
          <w:p w14:paraId="2451616D" w14:textId="102D3BD6" w:rsidR="002A425E" w:rsidRDefault="002A425E" w:rsidP="002A425E">
            <w:r>
              <w:t>Correct Graph</w:t>
            </w:r>
          </w:p>
        </w:tc>
      </w:tr>
      <w:tr w:rsidR="002A425E" w14:paraId="6B4FEFC0" w14:textId="77777777" w:rsidTr="00F3413A">
        <w:trPr>
          <w:cantSplit/>
        </w:trPr>
        <w:tc>
          <w:tcPr>
            <w:tcW w:w="534" w:type="dxa"/>
          </w:tcPr>
          <w:p w14:paraId="40F49934" w14:textId="77777777" w:rsidR="002A425E" w:rsidRDefault="002A425E" w:rsidP="002A425E"/>
        </w:tc>
        <w:tc>
          <w:tcPr>
            <w:tcW w:w="6378" w:type="dxa"/>
          </w:tcPr>
          <w:p w14:paraId="51D31723" w14:textId="7B145F06" w:rsidR="002A425E" w:rsidRPr="007B0513" w:rsidRDefault="002A425E" w:rsidP="002A425E">
            <w:pPr>
              <w:rPr>
                <w:rFonts w:eastAsiaTheme="minorEastAsia"/>
                <w:i/>
              </w:rPr>
            </w:pPr>
            <w:r>
              <w:rPr>
                <w:rFonts w:eastAsiaTheme="minorEastAsia"/>
              </w:rPr>
              <w:t xml:space="preserve"> (ii)           </w:t>
            </w:r>
            <m:oMath>
              <m:r>
                <w:rPr>
                  <w:rFonts w:ascii="Cambria Math" w:hAnsi="Cambria Math"/>
                </w:rPr>
                <m:t xml:space="preserve">V = π 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  <m:r>
                <w:rPr>
                  <w:rFonts w:ascii="Cambria Math" w:hAnsi="Cambria Math"/>
                </w:rPr>
                <m:t xml:space="preserve"> dx</m:t>
              </m:r>
            </m:oMath>
          </w:p>
          <w:p w14:paraId="2A2B80BE" w14:textId="465F5986" w:rsidR="002A425E" w:rsidRDefault="002A425E" w:rsidP="002A425E">
            <w:pPr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 xml:space="preserve">                     </w:t>
            </w:r>
            <m:oMath>
              <m:r>
                <w:rPr>
                  <w:rFonts w:ascii="Cambria Math" w:eastAsiaTheme="minorEastAsia" w:hAnsi="Cambria Math"/>
                </w:rPr>
                <m:t xml:space="preserve">= π 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π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sin x + 2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 xml:space="preserve"> -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dx</m:t>
                  </m:r>
                </m:e>
              </m:nary>
            </m:oMath>
          </w:p>
          <w:p w14:paraId="61F6C97F" w14:textId="335616A4" w:rsidR="002A425E" w:rsidRDefault="002A425E" w:rsidP="002A425E">
            <w:pPr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 xml:space="preserve">                     </w:t>
            </w:r>
            <m:oMath>
              <m:r>
                <w:rPr>
                  <w:rFonts w:ascii="Cambria Math" w:eastAsiaTheme="minorEastAsia" w:hAnsi="Cambria Math"/>
                </w:rPr>
                <m:t xml:space="preserve">= π 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π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x + 4sin x + 4 - 4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dx</m:t>
                  </m:r>
                </m:e>
              </m:nary>
            </m:oMath>
          </w:p>
          <w:p w14:paraId="539CEA1F" w14:textId="61DE550B" w:rsidR="002A425E" w:rsidRDefault="002A425E" w:rsidP="002A425E">
            <w:pPr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 xml:space="preserve">                     </w:t>
            </w:r>
            <m:oMath>
              <m:r>
                <w:rPr>
                  <w:rFonts w:ascii="Cambria Math" w:eastAsiaTheme="minorEastAsia" w:hAnsi="Cambria Math"/>
                </w:rPr>
                <m:t xml:space="preserve">= π 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π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 xml:space="preserve">x + 4sin x 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dx</m:t>
                  </m:r>
                </m:e>
              </m:nary>
            </m:oMath>
          </w:p>
          <w:p w14:paraId="45CE910F" w14:textId="661A92BB" w:rsidR="002A425E" w:rsidRDefault="002A425E" w:rsidP="002A425E">
            <w:pPr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 xml:space="preserve">                </w:t>
            </w:r>
            <m:oMath>
              <m:r>
                <w:rPr>
                  <w:rFonts w:ascii="Cambria Math" w:eastAsiaTheme="minorEastAsia" w:hAnsi="Cambria Math"/>
                </w:rPr>
                <m:t xml:space="preserve">      = π 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π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1 - cos 2x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 xml:space="preserve"> + 4sin θ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dx</m:t>
                  </m:r>
                </m:e>
              </m:nary>
            </m:oMath>
            <w:r>
              <w:rPr>
                <w:rFonts w:eastAsiaTheme="minorEastAsia"/>
                <w:i/>
              </w:rPr>
              <w:t xml:space="preserve">     </w:t>
            </w:r>
          </w:p>
          <w:p w14:paraId="209FD893" w14:textId="2283F211" w:rsidR="002A425E" w:rsidRDefault="002A425E" w:rsidP="002A425E">
            <w:pPr>
              <w:rPr>
                <w:rFonts w:eastAsiaTheme="minorEastAsia"/>
                <w:i/>
              </w:rPr>
            </w:pPr>
            <w:r>
              <w:rPr>
                <w:i/>
              </w:rPr>
              <w:t xml:space="preserve">                     </w:t>
            </w:r>
            <m:oMath>
              <m:r>
                <w:rPr>
                  <w:rFonts w:ascii="Cambria Math" w:hAnsi="Cambria Math"/>
                </w:rPr>
                <m:t xml:space="preserve">= π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(x -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sin 2x) - 4cos 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π</m:t>
                  </m:r>
                </m:sup>
              </m:sSubSup>
            </m:oMath>
          </w:p>
          <w:p w14:paraId="2F443700" w14:textId="7911F4C7" w:rsidR="002A425E" w:rsidRDefault="002A425E" w:rsidP="002A425E">
            <w:pPr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 xml:space="preserve">      </w:t>
            </w:r>
            <m:oMath>
              <m:r>
                <w:rPr>
                  <w:rFonts w:ascii="Cambria Math" w:eastAsiaTheme="minorEastAsia" w:hAnsi="Cambria Math"/>
                  <w:sz w:val="20"/>
                </w:rPr>
                <m:t>= π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 xml:space="preserve">(π -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 xml:space="preserve">sin π)- 4cos π 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 xml:space="preserve">(0 -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 xml:space="preserve">sin 0)- 4cos 0 </m:t>
                      </m:r>
                    </m:e>
                  </m:d>
                </m:e>
              </m:d>
            </m:oMath>
          </w:p>
          <w:p w14:paraId="66FECC4C" w14:textId="6109A568" w:rsidR="002A425E" w:rsidRDefault="002A425E" w:rsidP="002A425E">
            <w:pPr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 xml:space="preserve">                     </w:t>
            </w:r>
            <m:oMath>
              <m:r>
                <w:rPr>
                  <w:rFonts w:ascii="Cambria Math" w:eastAsiaTheme="minorEastAsia" w:hAnsi="Cambria Math"/>
                </w:rPr>
                <m:t>= π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- 0 + 4 + 4</m:t>
                  </m:r>
                </m:e>
              </m:d>
            </m:oMath>
          </w:p>
          <w:p w14:paraId="57F05C85" w14:textId="164D88EC" w:rsidR="002A425E" w:rsidRDefault="002A425E" w:rsidP="002A425E">
            <w:pPr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 xml:space="preserve">                     </w:t>
            </w:r>
            <m:oMath>
              <m:r>
                <w:rPr>
                  <w:rFonts w:ascii="Cambria Math" w:eastAsiaTheme="minorEastAsia" w:hAnsi="Cambria Math"/>
                </w:rPr>
                <m:t xml:space="preserve">= π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+ 8</m:t>
                  </m:r>
                </m:e>
              </m:d>
            </m:oMath>
          </w:p>
          <w:p w14:paraId="02A64739" w14:textId="149852A7" w:rsidR="002A425E" w:rsidRDefault="002A425E" w:rsidP="002A425E">
            <w:r>
              <w:rPr>
                <w:i/>
              </w:rPr>
              <w:t xml:space="preserve">                     </w:t>
            </w:r>
            <m:oMath>
              <m:r>
                <w:rPr>
                  <w:rFonts w:ascii="Cambria Math" w:hAnsi="Cambria Math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 + 16</m:t>
                  </m:r>
                </m:e>
              </m:d>
            </m:oMath>
            <w:r>
              <w:rPr>
                <w:i/>
              </w:rPr>
              <w:t xml:space="preserve"> </w:t>
            </w:r>
          </w:p>
        </w:tc>
        <w:tc>
          <w:tcPr>
            <w:tcW w:w="851" w:type="dxa"/>
          </w:tcPr>
          <w:p w14:paraId="4006F554" w14:textId="456DE70B" w:rsidR="002A425E" w:rsidRPr="004915A1" w:rsidRDefault="00FC2179" w:rsidP="002A425E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977" w:type="dxa"/>
          </w:tcPr>
          <w:p w14:paraId="2AA37AD0" w14:textId="77777777" w:rsidR="002A425E" w:rsidRDefault="002A425E" w:rsidP="002A425E"/>
          <w:p w14:paraId="21CD63D9" w14:textId="77777777" w:rsidR="002A425E" w:rsidRDefault="002A425E" w:rsidP="002A425E">
            <w:r>
              <w:t>1 mark – establish integral</w:t>
            </w:r>
          </w:p>
          <w:p w14:paraId="3D51B74A" w14:textId="77777777" w:rsidR="002A425E" w:rsidRDefault="002A425E" w:rsidP="002A425E"/>
          <w:p w14:paraId="02D848B8" w14:textId="77777777" w:rsidR="002A425E" w:rsidRDefault="002A425E" w:rsidP="002A425E"/>
          <w:p w14:paraId="1436C70A" w14:textId="29715E65" w:rsidR="002A425E" w:rsidRDefault="00735DB7" w:rsidP="002A425E">
            <w:r>
              <w:t>1 - working</w:t>
            </w:r>
          </w:p>
          <w:p w14:paraId="55DAF145" w14:textId="77777777" w:rsidR="002A425E" w:rsidRDefault="002A425E" w:rsidP="002A425E"/>
          <w:p w14:paraId="65FE6405" w14:textId="6F775CF2" w:rsidR="002A425E" w:rsidRDefault="002A425E" w:rsidP="002A425E">
            <w:r>
              <w:t xml:space="preserve">1 mark – correct answer </w:t>
            </w:r>
          </w:p>
        </w:tc>
      </w:tr>
    </w:tbl>
    <w:p w14:paraId="13E61097" w14:textId="77777777" w:rsidR="00E63F76" w:rsidRDefault="00E63F76"/>
    <w:p w14:paraId="7C172155" w14:textId="77777777" w:rsidR="00E63F76" w:rsidRDefault="00E63F76">
      <w:r>
        <w:br w:type="page"/>
      </w:r>
    </w:p>
    <w:tbl>
      <w:tblPr>
        <w:tblStyle w:val="TableGrid"/>
        <w:tblW w:w="10740" w:type="dxa"/>
        <w:tblLayout w:type="fixed"/>
        <w:tblLook w:val="01E0" w:firstRow="1" w:lastRow="1" w:firstColumn="1" w:lastColumn="1" w:noHBand="0" w:noVBand="0"/>
      </w:tblPr>
      <w:tblGrid>
        <w:gridCol w:w="6912"/>
        <w:gridCol w:w="3828"/>
      </w:tblGrid>
      <w:tr w:rsidR="007D2254" w14:paraId="412B90E4" w14:textId="77777777" w:rsidTr="00F3413A">
        <w:trPr>
          <w:cantSplit/>
          <w:tblHeader/>
        </w:trPr>
        <w:tc>
          <w:tcPr>
            <w:tcW w:w="6912" w:type="dxa"/>
          </w:tcPr>
          <w:p w14:paraId="1E66A7BA" w14:textId="77777777" w:rsidR="007D2254" w:rsidRPr="00D5495B" w:rsidRDefault="007D2254" w:rsidP="00F3413A">
            <w:pPr>
              <w:rPr>
                <w:b/>
              </w:rPr>
            </w:pPr>
            <w:r w:rsidRPr="00D5495B">
              <w:rPr>
                <w:b/>
              </w:rPr>
              <w:lastRenderedPageBreak/>
              <w:t>Question 1</w:t>
            </w:r>
            <w:r>
              <w:rPr>
                <w:b/>
              </w:rPr>
              <w:t>3</w:t>
            </w:r>
          </w:p>
        </w:tc>
        <w:tc>
          <w:tcPr>
            <w:tcW w:w="3828" w:type="dxa"/>
          </w:tcPr>
          <w:p w14:paraId="633D4922" w14:textId="77777777" w:rsidR="007D2254" w:rsidRPr="00D5495B" w:rsidRDefault="00D8070A" w:rsidP="00F3413A">
            <w:pPr>
              <w:rPr>
                <w:b/>
              </w:rPr>
            </w:pPr>
            <w:r>
              <w:rPr>
                <w:b/>
              </w:rPr>
              <w:t>2019</w:t>
            </w:r>
          </w:p>
        </w:tc>
      </w:tr>
    </w:tbl>
    <w:p w14:paraId="3F62581D" w14:textId="77777777" w:rsidR="007D2254" w:rsidRDefault="007D2254" w:rsidP="007D2254"/>
    <w:tbl>
      <w:tblPr>
        <w:tblStyle w:val="TableGrid"/>
        <w:tblW w:w="10740" w:type="dxa"/>
        <w:tblLayout w:type="fixed"/>
        <w:tblLook w:val="01E0" w:firstRow="1" w:lastRow="1" w:firstColumn="1" w:lastColumn="1" w:noHBand="0" w:noVBand="0"/>
      </w:tblPr>
      <w:tblGrid>
        <w:gridCol w:w="534"/>
        <w:gridCol w:w="6378"/>
        <w:gridCol w:w="851"/>
        <w:gridCol w:w="2977"/>
      </w:tblGrid>
      <w:tr w:rsidR="007D2254" w14:paraId="3B2BF103" w14:textId="77777777" w:rsidTr="00F3413A">
        <w:trPr>
          <w:cantSplit/>
          <w:trHeight w:val="429"/>
          <w:tblHeader/>
        </w:trPr>
        <w:tc>
          <w:tcPr>
            <w:tcW w:w="534" w:type="dxa"/>
          </w:tcPr>
          <w:p w14:paraId="3ADB2FD8" w14:textId="77777777" w:rsidR="007D2254" w:rsidRDefault="007D2254" w:rsidP="00F3413A"/>
        </w:tc>
        <w:tc>
          <w:tcPr>
            <w:tcW w:w="6378" w:type="dxa"/>
          </w:tcPr>
          <w:p w14:paraId="05C74D1C" w14:textId="77777777" w:rsidR="007D2254" w:rsidRDefault="007D2254" w:rsidP="00F3413A">
            <w:r>
              <w:t>Solution</w:t>
            </w:r>
          </w:p>
        </w:tc>
        <w:tc>
          <w:tcPr>
            <w:tcW w:w="851" w:type="dxa"/>
          </w:tcPr>
          <w:p w14:paraId="49E5E444" w14:textId="77777777" w:rsidR="007D2254" w:rsidRDefault="007D2254" w:rsidP="00F3413A">
            <w:r>
              <w:t>Marks</w:t>
            </w:r>
          </w:p>
        </w:tc>
        <w:tc>
          <w:tcPr>
            <w:tcW w:w="2977" w:type="dxa"/>
          </w:tcPr>
          <w:p w14:paraId="1372EE48" w14:textId="77777777" w:rsidR="007D2254" w:rsidRDefault="007D2254" w:rsidP="00F3413A">
            <w:r>
              <w:t>Allocation of marks</w:t>
            </w:r>
          </w:p>
        </w:tc>
      </w:tr>
      <w:tr w:rsidR="007D2254" w14:paraId="40185442" w14:textId="77777777" w:rsidTr="00F3413A">
        <w:trPr>
          <w:cantSplit/>
        </w:trPr>
        <w:tc>
          <w:tcPr>
            <w:tcW w:w="534" w:type="dxa"/>
          </w:tcPr>
          <w:p w14:paraId="1FC9C40D" w14:textId="77777777" w:rsidR="007D2254" w:rsidRDefault="007D2254" w:rsidP="00F3413A">
            <w:r>
              <w:t>(a)</w:t>
            </w:r>
          </w:p>
        </w:tc>
        <w:tc>
          <w:tcPr>
            <w:tcW w:w="6378" w:type="dxa"/>
          </w:tcPr>
          <w:p w14:paraId="2B593B50" w14:textId="3DC86114" w:rsidR="007D2254" w:rsidRPr="00FB2E1D" w:rsidRDefault="007D2254" w:rsidP="00F3413A">
            <w:pPr>
              <w:rPr>
                <w:color w:val="000000" w:themeColor="text1"/>
              </w:rPr>
            </w:pPr>
            <w:r w:rsidRPr="00FB2E1D">
              <w:rPr>
                <w:color w:val="000000" w:themeColor="text1"/>
              </w:rPr>
              <w:t xml:space="preserve">(i) </w:t>
            </w:r>
            <w:r w:rsidR="00440EE8" w:rsidRPr="00FB2E1D">
              <w:rPr>
                <w:color w:val="000000" w:themeColor="text1"/>
              </w:rPr>
              <w:t>Graph</w:t>
            </w:r>
            <w:r w:rsidR="00FD52C8" w:rsidRPr="00FB2E1D">
              <w:rPr>
                <w:color w:val="000000" w:themeColor="text1"/>
              </w:rPr>
              <w:t xml:space="preserve"> – absolute value</w:t>
            </w:r>
          </w:p>
          <w:p w14:paraId="1A72F6E6" w14:textId="06449E4D" w:rsidR="00FD52C8" w:rsidRPr="00FB2E1D" w:rsidRDefault="001B065E" w:rsidP="00F3413A">
            <w:pPr>
              <w:rPr>
                <w:color w:val="000000" w:themeColor="text1"/>
              </w:rPr>
            </w:pPr>
            <w:r w:rsidRPr="00FB2E1D">
              <w:rPr>
                <w:noProof/>
                <w:color w:val="000000" w:themeColor="text1"/>
              </w:rPr>
              <w:drawing>
                <wp:inline distT="0" distB="0" distL="0" distR="0" wp14:anchorId="11799DD5" wp14:editId="59ACC5A4">
                  <wp:extent cx="3912870" cy="2673985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Q 13 A i.jp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2870" cy="2673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</w:tcPr>
          <w:p w14:paraId="477696AB" w14:textId="7D594B87" w:rsidR="007D2254" w:rsidRPr="00586430" w:rsidRDefault="00586430" w:rsidP="0058643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977" w:type="dxa"/>
          </w:tcPr>
          <w:p w14:paraId="2B7EF20B" w14:textId="6E99F24D" w:rsidR="007D2254" w:rsidRDefault="000B1281" w:rsidP="00F3413A">
            <w:r>
              <w:t>Correct graph</w:t>
            </w:r>
          </w:p>
        </w:tc>
      </w:tr>
      <w:tr w:rsidR="000B1281" w14:paraId="763FBA3C" w14:textId="77777777" w:rsidTr="00F3413A">
        <w:trPr>
          <w:cantSplit/>
        </w:trPr>
        <w:tc>
          <w:tcPr>
            <w:tcW w:w="534" w:type="dxa"/>
          </w:tcPr>
          <w:p w14:paraId="00652DAA" w14:textId="77777777" w:rsidR="000B1281" w:rsidRDefault="000B1281" w:rsidP="000B1281"/>
        </w:tc>
        <w:tc>
          <w:tcPr>
            <w:tcW w:w="6378" w:type="dxa"/>
          </w:tcPr>
          <w:p w14:paraId="12A9E470" w14:textId="0DD5BC83" w:rsidR="000B1281" w:rsidRPr="00FB2E1D" w:rsidRDefault="000B1281" w:rsidP="000B1281">
            <w:pPr>
              <w:rPr>
                <w:color w:val="000000" w:themeColor="text1"/>
              </w:rPr>
            </w:pPr>
            <w:r w:rsidRPr="00FB2E1D">
              <w:rPr>
                <w:color w:val="000000" w:themeColor="text1"/>
              </w:rPr>
              <w:t>(ii) Graph – reciprocal</w:t>
            </w:r>
          </w:p>
          <w:p w14:paraId="1F96F440" w14:textId="1D416C2A" w:rsidR="000B1281" w:rsidRPr="00FB2E1D" w:rsidRDefault="001B065E" w:rsidP="000B1281">
            <w:pPr>
              <w:rPr>
                <w:color w:val="000000" w:themeColor="text1"/>
              </w:rPr>
            </w:pPr>
            <w:r w:rsidRPr="00FB2E1D">
              <w:rPr>
                <w:noProof/>
                <w:color w:val="000000" w:themeColor="text1"/>
              </w:rPr>
              <w:drawing>
                <wp:inline distT="0" distB="0" distL="0" distR="0" wp14:anchorId="71DF58B4" wp14:editId="55A3521E">
                  <wp:extent cx="3912870" cy="267589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Q 13 A ii.jp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2870" cy="267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958363" w14:textId="731F4BBF" w:rsidR="000B1281" w:rsidRPr="00FB2E1D" w:rsidRDefault="000B1281" w:rsidP="000B1281">
            <w:pPr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36DE4263" w14:textId="7B1658D1" w:rsidR="000B1281" w:rsidRPr="000B1281" w:rsidRDefault="000B1281" w:rsidP="000B1281">
            <w:pPr>
              <w:jc w:val="center"/>
              <w:rPr>
                <w:b/>
              </w:rPr>
            </w:pPr>
            <w:r w:rsidRPr="000B1281">
              <w:rPr>
                <w:b/>
              </w:rPr>
              <w:t>2</w:t>
            </w:r>
          </w:p>
        </w:tc>
        <w:tc>
          <w:tcPr>
            <w:tcW w:w="2977" w:type="dxa"/>
          </w:tcPr>
          <w:p w14:paraId="235A324E" w14:textId="77777777" w:rsidR="000B1281" w:rsidRDefault="000B1281" w:rsidP="000B1281"/>
          <w:p w14:paraId="56488EDC" w14:textId="77777777" w:rsidR="000B1281" w:rsidRDefault="000B1281" w:rsidP="000B1281">
            <w:r>
              <w:t xml:space="preserve">2 marks for correct graph, </w:t>
            </w:r>
          </w:p>
          <w:p w14:paraId="389D746D" w14:textId="77777777" w:rsidR="000B1281" w:rsidRDefault="000B1281" w:rsidP="000B1281"/>
          <w:p w14:paraId="0B883FA9" w14:textId="77777777" w:rsidR="000B1281" w:rsidRDefault="000B1281" w:rsidP="000B1281"/>
          <w:p w14:paraId="04FEE381" w14:textId="77777777" w:rsidR="000B1281" w:rsidRDefault="000B1281" w:rsidP="000B1281"/>
          <w:p w14:paraId="416A8CAD" w14:textId="77777777" w:rsidR="000B1281" w:rsidRDefault="000B1281" w:rsidP="000B1281"/>
          <w:p w14:paraId="2FA3A742" w14:textId="77777777" w:rsidR="000B1281" w:rsidRDefault="000B1281" w:rsidP="000B1281">
            <w:r>
              <w:t>1 mark for graph with some correct features but some errors</w:t>
            </w:r>
          </w:p>
          <w:p w14:paraId="345463B9" w14:textId="77777777" w:rsidR="000B1281" w:rsidRDefault="000B1281" w:rsidP="000B1281"/>
          <w:p w14:paraId="24827465" w14:textId="77777777" w:rsidR="000B1281" w:rsidRDefault="000B1281" w:rsidP="000B1281"/>
          <w:p w14:paraId="3BB80568" w14:textId="77777777" w:rsidR="000B1281" w:rsidRDefault="000B1281" w:rsidP="000B1281"/>
          <w:p w14:paraId="1DB441E5" w14:textId="77777777" w:rsidR="000B1281" w:rsidRDefault="000B1281" w:rsidP="000B1281"/>
          <w:p w14:paraId="2750C33D" w14:textId="77777777" w:rsidR="000B1281" w:rsidRDefault="000B1281" w:rsidP="000B1281"/>
          <w:p w14:paraId="605EB4DA" w14:textId="77777777" w:rsidR="000B1281" w:rsidRPr="007E14FB" w:rsidRDefault="000B1281" w:rsidP="000B1281"/>
          <w:p w14:paraId="2C4D0A27" w14:textId="77777777" w:rsidR="000B1281" w:rsidRPr="007E14FB" w:rsidRDefault="000B1281" w:rsidP="000B1281"/>
          <w:p w14:paraId="228B56C8" w14:textId="77777777" w:rsidR="000B1281" w:rsidRPr="007E14FB" w:rsidRDefault="000B1281" w:rsidP="000B1281"/>
          <w:p w14:paraId="568CFD9D" w14:textId="77777777" w:rsidR="000B1281" w:rsidRPr="007E14FB" w:rsidRDefault="000B1281" w:rsidP="000B1281"/>
          <w:p w14:paraId="07A59487" w14:textId="77777777" w:rsidR="000B1281" w:rsidRDefault="000B1281" w:rsidP="000B1281"/>
        </w:tc>
      </w:tr>
      <w:tr w:rsidR="000B1281" w14:paraId="5D4521B3" w14:textId="77777777" w:rsidTr="00F3413A">
        <w:trPr>
          <w:cantSplit/>
        </w:trPr>
        <w:tc>
          <w:tcPr>
            <w:tcW w:w="534" w:type="dxa"/>
          </w:tcPr>
          <w:p w14:paraId="05D87CAC" w14:textId="77777777" w:rsidR="000B1281" w:rsidRDefault="000B1281" w:rsidP="000B1281"/>
        </w:tc>
        <w:tc>
          <w:tcPr>
            <w:tcW w:w="6378" w:type="dxa"/>
          </w:tcPr>
          <w:p w14:paraId="05313538" w14:textId="77777777" w:rsidR="000B1281" w:rsidRPr="00FB2E1D" w:rsidRDefault="000B1281" w:rsidP="000B1281">
            <w:pPr>
              <w:rPr>
                <w:color w:val="000000" w:themeColor="text1"/>
              </w:rPr>
            </w:pPr>
            <w:r w:rsidRPr="00FB2E1D">
              <w:rPr>
                <w:color w:val="000000" w:themeColor="text1"/>
              </w:rPr>
              <w:t>(iii) Graph – +/- square root</w:t>
            </w:r>
          </w:p>
          <w:p w14:paraId="0722B508" w14:textId="5BB27120" w:rsidR="000B1281" w:rsidRPr="00FB2E1D" w:rsidRDefault="001B065E" w:rsidP="000B1281">
            <w:pPr>
              <w:rPr>
                <w:color w:val="000000" w:themeColor="text1"/>
              </w:rPr>
            </w:pPr>
            <w:r w:rsidRPr="00FB2E1D">
              <w:rPr>
                <w:noProof/>
                <w:color w:val="000000" w:themeColor="text1"/>
              </w:rPr>
              <w:drawing>
                <wp:inline distT="0" distB="0" distL="0" distR="0" wp14:anchorId="67AAB9E1" wp14:editId="2A87B400">
                  <wp:extent cx="3912870" cy="26873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Q 13 A iii.jp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2870" cy="2687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33831D" w14:textId="5987B0D2" w:rsidR="000B1281" w:rsidRPr="00FB2E1D" w:rsidRDefault="000B1281" w:rsidP="000B1281">
            <w:pPr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1C39C4F5" w14:textId="708A8FBA" w:rsidR="000B1281" w:rsidRPr="000B1281" w:rsidRDefault="000B1281" w:rsidP="000B1281">
            <w:pPr>
              <w:jc w:val="center"/>
              <w:rPr>
                <w:b/>
              </w:rPr>
            </w:pPr>
            <w:r w:rsidRPr="000B1281">
              <w:rPr>
                <w:b/>
              </w:rPr>
              <w:t>2</w:t>
            </w:r>
          </w:p>
        </w:tc>
        <w:tc>
          <w:tcPr>
            <w:tcW w:w="2977" w:type="dxa"/>
          </w:tcPr>
          <w:p w14:paraId="0EB8C092" w14:textId="77777777" w:rsidR="000B1281" w:rsidRDefault="000B1281" w:rsidP="000B1281"/>
          <w:p w14:paraId="60C04707" w14:textId="77777777" w:rsidR="000B1281" w:rsidRDefault="000B1281" w:rsidP="000B1281">
            <w:r>
              <w:t xml:space="preserve">2 marks for correct graph, </w:t>
            </w:r>
          </w:p>
          <w:p w14:paraId="4B71B4E7" w14:textId="77777777" w:rsidR="000B1281" w:rsidRDefault="000B1281" w:rsidP="000B1281"/>
          <w:p w14:paraId="6435E831" w14:textId="77777777" w:rsidR="000B1281" w:rsidRDefault="000B1281" w:rsidP="000B1281"/>
          <w:p w14:paraId="03199DAF" w14:textId="77777777" w:rsidR="000B1281" w:rsidRDefault="000B1281" w:rsidP="000B1281"/>
          <w:p w14:paraId="08C2FC0C" w14:textId="77777777" w:rsidR="000B1281" w:rsidRDefault="000B1281" w:rsidP="000B1281"/>
          <w:p w14:paraId="3B4C180D" w14:textId="77777777" w:rsidR="000B1281" w:rsidRDefault="000B1281" w:rsidP="000B1281">
            <w:r>
              <w:t>1 mark for graph with some correct features but some errors</w:t>
            </w:r>
          </w:p>
          <w:p w14:paraId="71438453" w14:textId="77777777" w:rsidR="000B1281" w:rsidRDefault="000B1281" w:rsidP="000B1281"/>
          <w:p w14:paraId="46385E5C" w14:textId="77777777" w:rsidR="000B1281" w:rsidRDefault="000B1281" w:rsidP="000B1281"/>
          <w:p w14:paraId="7B88D326" w14:textId="77777777" w:rsidR="000B1281" w:rsidRDefault="000B1281" w:rsidP="000B1281"/>
          <w:p w14:paraId="4B194FF1" w14:textId="77777777" w:rsidR="000B1281" w:rsidRDefault="000B1281" w:rsidP="000B1281"/>
          <w:p w14:paraId="251CA333" w14:textId="77777777" w:rsidR="000B1281" w:rsidRDefault="000B1281" w:rsidP="000B1281"/>
          <w:p w14:paraId="56AD9C6A" w14:textId="77777777" w:rsidR="000B1281" w:rsidRPr="007E14FB" w:rsidRDefault="000B1281" w:rsidP="000B1281"/>
          <w:p w14:paraId="5D5673E2" w14:textId="77777777" w:rsidR="000B1281" w:rsidRPr="007E14FB" w:rsidRDefault="000B1281" w:rsidP="000B1281"/>
          <w:p w14:paraId="58A89C16" w14:textId="77777777" w:rsidR="000B1281" w:rsidRPr="007E14FB" w:rsidRDefault="000B1281" w:rsidP="000B1281"/>
          <w:p w14:paraId="5778E2EA" w14:textId="77777777" w:rsidR="000B1281" w:rsidRPr="007E14FB" w:rsidRDefault="000B1281" w:rsidP="000B1281"/>
          <w:p w14:paraId="6F45A12D" w14:textId="77777777" w:rsidR="000B1281" w:rsidRDefault="000B1281" w:rsidP="000B1281"/>
        </w:tc>
      </w:tr>
      <w:tr w:rsidR="000B1281" w14:paraId="44BF490E" w14:textId="77777777" w:rsidTr="00F3413A">
        <w:trPr>
          <w:cantSplit/>
        </w:trPr>
        <w:tc>
          <w:tcPr>
            <w:tcW w:w="534" w:type="dxa"/>
          </w:tcPr>
          <w:p w14:paraId="0413571C" w14:textId="77777777" w:rsidR="000B1281" w:rsidRDefault="000B1281" w:rsidP="000B1281"/>
        </w:tc>
        <w:tc>
          <w:tcPr>
            <w:tcW w:w="6378" w:type="dxa"/>
          </w:tcPr>
          <w:p w14:paraId="6D9584C5" w14:textId="77777777" w:rsidR="000B1281" w:rsidRPr="00FB2E1D" w:rsidRDefault="000B1281" w:rsidP="000B1281">
            <w:pPr>
              <w:rPr>
                <w:color w:val="000000" w:themeColor="text1"/>
              </w:rPr>
            </w:pPr>
            <w:r w:rsidRPr="00FB2E1D">
              <w:rPr>
                <w:color w:val="000000" w:themeColor="text1"/>
              </w:rPr>
              <w:t>(iv) Graph natural logarithm graph</w:t>
            </w:r>
          </w:p>
          <w:p w14:paraId="75018477" w14:textId="21587529" w:rsidR="000B1281" w:rsidRPr="00FB2E1D" w:rsidRDefault="001B065E" w:rsidP="000B1281">
            <w:pPr>
              <w:rPr>
                <w:color w:val="000000" w:themeColor="text1"/>
              </w:rPr>
            </w:pPr>
            <w:r w:rsidRPr="00FB2E1D">
              <w:rPr>
                <w:noProof/>
                <w:color w:val="000000" w:themeColor="text1"/>
              </w:rPr>
              <w:drawing>
                <wp:inline distT="0" distB="0" distL="0" distR="0" wp14:anchorId="5993698E" wp14:editId="65AB35F5">
                  <wp:extent cx="3912870" cy="2679065"/>
                  <wp:effectExtent l="0" t="0" r="0" b="6985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Q 13 A iv.jp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2870" cy="2679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</w:tcPr>
          <w:p w14:paraId="5643CB61" w14:textId="745D1688" w:rsidR="000B1281" w:rsidRPr="000B1281" w:rsidRDefault="000B1281" w:rsidP="000B1281">
            <w:pPr>
              <w:jc w:val="center"/>
              <w:rPr>
                <w:b/>
              </w:rPr>
            </w:pPr>
            <w:r w:rsidRPr="000B1281">
              <w:rPr>
                <w:b/>
              </w:rPr>
              <w:t>2</w:t>
            </w:r>
          </w:p>
        </w:tc>
        <w:tc>
          <w:tcPr>
            <w:tcW w:w="2977" w:type="dxa"/>
          </w:tcPr>
          <w:p w14:paraId="323660A6" w14:textId="77777777" w:rsidR="000B1281" w:rsidRDefault="000B1281" w:rsidP="000B1281"/>
          <w:p w14:paraId="6B269798" w14:textId="77777777" w:rsidR="000B1281" w:rsidRDefault="000B1281" w:rsidP="000B1281">
            <w:r>
              <w:t xml:space="preserve">2 marks for correct graph, </w:t>
            </w:r>
          </w:p>
          <w:p w14:paraId="42929383" w14:textId="77777777" w:rsidR="000B1281" w:rsidRDefault="000B1281" w:rsidP="000B1281"/>
          <w:p w14:paraId="0C31D4A5" w14:textId="77777777" w:rsidR="000B1281" w:rsidRDefault="000B1281" w:rsidP="000B1281"/>
          <w:p w14:paraId="6EB77F6D" w14:textId="77777777" w:rsidR="000B1281" w:rsidRDefault="000B1281" w:rsidP="000B1281"/>
          <w:p w14:paraId="10A06F5D" w14:textId="77777777" w:rsidR="000B1281" w:rsidRDefault="000B1281" w:rsidP="000B1281"/>
          <w:p w14:paraId="75DCF283" w14:textId="77777777" w:rsidR="000B1281" w:rsidRDefault="000B1281" w:rsidP="000B1281">
            <w:r>
              <w:t>1 mark for graph with some correct features but some errors</w:t>
            </w:r>
          </w:p>
          <w:p w14:paraId="3850807B" w14:textId="77777777" w:rsidR="000B1281" w:rsidRDefault="000B1281" w:rsidP="000B1281"/>
          <w:p w14:paraId="035DAFF3" w14:textId="77777777" w:rsidR="000B1281" w:rsidRDefault="000B1281" w:rsidP="000B1281"/>
          <w:p w14:paraId="3C33B8C5" w14:textId="77777777" w:rsidR="000B1281" w:rsidRDefault="000B1281" w:rsidP="000B1281"/>
          <w:p w14:paraId="27443FF3" w14:textId="77777777" w:rsidR="000B1281" w:rsidRDefault="000B1281" w:rsidP="000B1281"/>
          <w:p w14:paraId="005613B7" w14:textId="77777777" w:rsidR="000B1281" w:rsidRDefault="000B1281" w:rsidP="000B1281"/>
          <w:p w14:paraId="013EFD12" w14:textId="77777777" w:rsidR="000B1281" w:rsidRPr="007E14FB" w:rsidRDefault="000B1281" w:rsidP="000B1281"/>
          <w:p w14:paraId="687F47BF" w14:textId="77777777" w:rsidR="000B1281" w:rsidRPr="007E14FB" w:rsidRDefault="000B1281" w:rsidP="000B1281"/>
          <w:p w14:paraId="75F0590A" w14:textId="77777777" w:rsidR="000B1281" w:rsidRPr="007E14FB" w:rsidRDefault="000B1281" w:rsidP="000B1281"/>
          <w:p w14:paraId="2094D450" w14:textId="77777777" w:rsidR="000B1281" w:rsidRPr="007E14FB" w:rsidRDefault="000B1281" w:rsidP="000B1281"/>
          <w:p w14:paraId="01DE35B6" w14:textId="77777777" w:rsidR="000B1281" w:rsidRDefault="000B1281" w:rsidP="000B1281"/>
        </w:tc>
      </w:tr>
      <w:tr w:rsidR="000B1281" w14:paraId="5077268E" w14:textId="77777777" w:rsidTr="00F3413A">
        <w:trPr>
          <w:cantSplit/>
        </w:trPr>
        <w:tc>
          <w:tcPr>
            <w:tcW w:w="534" w:type="dxa"/>
          </w:tcPr>
          <w:p w14:paraId="402AAEA9" w14:textId="77777777" w:rsidR="000B1281" w:rsidRDefault="000B1281" w:rsidP="000B1281">
            <w:r>
              <w:t>(b)</w:t>
            </w:r>
          </w:p>
        </w:tc>
        <w:tc>
          <w:tcPr>
            <w:tcW w:w="6378" w:type="dxa"/>
          </w:tcPr>
          <w:p w14:paraId="639308B8" w14:textId="487BC4B5" w:rsidR="000B1281" w:rsidRPr="00FB2E1D" w:rsidRDefault="000B1281" w:rsidP="000B1281">
            <w:pPr>
              <w:rPr>
                <w:color w:val="000000" w:themeColor="text1"/>
              </w:rPr>
            </w:pPr>
            <w:r w:rsidRPr="00FB2E1D">
              <w:rPr>
                <w:color w:val="000000" w:themeColor="text1"/>
              </w:rPr>
              <w:t>(i)</w:t>
            </w:r>
            <w:r w:rsidRPr="00FB2E1D">
              <w:rPr>
                <w:color w:val="000000" w:themeColor="text1"/>
              </w:rPr>
              <w:br/>
            </w:r>
            <m:oMathPara>
              <m:oMath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  <w:color w:val="000000" w:themeColor="text1"/>
                        <w:lang w:eastAsia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HAnsi" w:hAnsi="Cambria Math" w:cstheme="minorBidi"/>
                            <w:i/>
                            <w:color w:val="000000" w:themeColor="text1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HAnsi" w:hAnsi="Cambria Math"/>
                            <w:color w:val="000000" w:themeColor="text1"/>
                            <w:lang w:eastAsia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HAnsi" w:hAnsi="Cambria Math"/>
                            <w:color w:val="000000" w:themeColor="text1"/>
                            <w:lang w:eastAsia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</w:rPr>
                      <m:t>16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</w:rPr>
                  <m:t xml:space="preserve"> + </m:t>
                </m:r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  <w:color w:val="000000" w:themeColor="text1"/>
                        <w:lang w:eastAsia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HAnsi" w:hAnsi="Cambria Math" w:cstheme="minorBidi"/>
                            <w:i/>
                            <w:color w:val="000000" w:themeColor="text1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</w:rPr>
                      <m:t>25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</w:rPr>
                  <m:t xml:space="preserve"> = 1</m:t>
                </m:r>
              </m:oMath>
            </m:oMathPara>
          </w:p>
          <w:p w14:paraId="15543B7D" w14:textId="449D9CC3" w:rsidR="000B1281" w:rsidRPr="00FB2E1D" w:rsidRDefault="00704B53" w:rsidP="000B1281">
            <w:pPr>
              <w:rPr>
                <w:color w:val="000000" w:themeColor="text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 xml:space="preserve"> = 25</m:t>
              </m:r>
            </m:oMath>
            <w:r w:rsidR="000B1281" w:rsidRPr="00FB2E1D">
              <w:rPr>
                <w:color w:val="000000" w:themeColor="text1"/>
              </w:rPr>
              <w:t xml:space="preserve"> </w:t>
            </w:r>
          </w:p>
          <w:p w14:paraId="4F8AA127" w14:textId="74FE65F8" w:rsidR="000B1281" w:rsidRPr="00FB2E1D" w:rsidRDefault="00704B53" w:rsidP="000B1281">
            <w:pPr>
              <w:rPr>
                <w:color w:val="000000" w:themeColor="text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 xml:space="preserve"> = 16</m:t>
              </m:r>
            </m:oMath>
            <w:r w:rsidR="000B1281" w:rsidRPr="00FB2E1D">
              <w:rPr>
                <w:color w:val="000000" w:themeColor="text1"/>
              </w:rPr>
              <w:t xml:space="preserve"> </w:t>
            </w:r>
          </w:p>
          <w:p w14:paraId="6F67239C" w14:textId="60575215" w:rsidR="000B1281" w:rsidRPr="00FB2E1D" w:rsidRDefault="00704B53" w:rsidP="000B1281">
            <w:pPr>
              <w:rPr>
                <w:i/>
                <w:color w:val="000000" w:themeColor="text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</w:rPr>
                  <m:t xml:space="preserve"> = 1 -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color w:val="000000" w:themeColor="text1"/>
                  </w:rPr>
                  <m:t xml:space="preserve"> = 1 -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</w:rPr>
                      <m:t>16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</w:rPr>
                      <m:t>25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</w:rPr>
                  <m:t xml:space="preserve"> 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</w:rPr>
                  <m:t xml:space="preserve">      ∴ e 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</w:rPr>
                      <m:t>5</m:t>
                    </m:r>
                  </m:den>
                </m:f>
              </m:oMath>
            </m:oMathPara>
          </w:p>
          <w:p w14:paraId="3BE1546D" w14:textId="77777777" w:rsidR="000B1281" w:rsidRPr="00FB2E1D" w:rsidRDefault="000B1281" w:rsidP="000B1281">
            <w:pPr>
              <w:rPr>
                <w:i/>
                <w:color w:val="000000" w:themeColor="text1"/>
              </w:rPr>
            </w:pPr>
          </w:p>
          <w:p w14:paraId="18A32FE0" w14:textId="2372F6D6" w:rsidR="000B1281" w:rsidRPr="00FB2E1D" w:rsidRDefault="000B1281" w:rsidP="000B1281">
            <w:pPr>
              <w:rPr>
                <w:color w:val="000000" w:themeColor="text1"/>
              </w:rPr>
            </w:pPr>
            <w:r w:rsidRPr="00FB2E1D">
              <w:rPr>
                <w:color w:val="000000" w:themeColor="text1"/>
              </w:rPr>
              <w:t xml:space="preserve">Foci: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0, ±ae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 xml:space="preserve"> = 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0, ±3</m:t>
                  </m:r>
                </m:e>
              </m:d>
            </m:oMath>
          </w:p>
          <w:p w14:paraId="0D23D30D" w14:textId="77777777" w:rsidR="000B1281" w:rsidRPr="00FB2E1D" w:rsidRDefault="000B1281" w:rsidP="000B1281">
            <w:pPr>
              <w:rPr>
                <w:color w:val="000000" w:themeColor="text1"/>
              </w:rPr>
            </w:pPr>
          </w:p>
          <w:p w14:paraId="58B5448E" w14:textId="5089BF81" w:rsidR="000B1281" w:rsidRPr="00FB2E1D" w:rsidRDefault="000B1281" w:rsidP="000B1281">
            <w:pPr>
              <w:rPr>
                <w:color w:val="000000" w:themeColor="text1"/>
              </w:rPr>
            </w:pPr>
            <w:r w:rsidRPr="00FB2E1D">
              <w:rPr>
                <w:color w:val="000000" w:themeColor="text1"/>
              </w:rPr>
              <w:t xml:space="preserve">Directrices: </w:t>
            </w:r>
            <m:oMath>
              <m:r>
                <w:rPr>
                  <w:rFonts w:ascii="Cambria Math" w:hAnsi="Cambria Math"/>
                  <w:color w:val="000000" w:themeColor="text1"/>
                </w:rPr>
                <m:t>y = ±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den>
              </m:f>
              <m:r>
                <w:rPr>
                  <w:rFonts w:ascii="Cambria Math" w:hAnsi="Cambria Math"/>
                  <w:color w:val="000000" w:themeColor="text1"/>
                </w:rPr>
                <m:t xml:space="preserve"> =±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25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3</m:t>
                  </m:r>
                </m:den>
              </m:f>
            </m:oMath>
          </w:p>
          <w:p w14:paraId="407B730B" w14:textId="72704934" w:rsidR="000B1281" w:rsidRPr="00FB2E1D" w:rsidRDefault="000B1281" w:rsidP="000B128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5AF94B2E" w14:textId="426C6949" w:rsidR="000B1281" w:rsidRPr="001056E8" w:rsidRDefault="000B1281" w:rsidP="000B1281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977" w:type="dxa"/>
          </w:tcPr>
          <w:p w14:paraId="08C28DA1" w14:textId="2C5049B2" w:rsidR="000B1281" w:rsidRDefault="000B1281" w:rsidP="000B1281">
            <w:r>
              <w:t>1 - for eccentricity</w:t>
            </w:r>
          </w:p>
          <w:p w14:paraId="233742FE" w14:textId="77777777" w:rsidR="000B1281" w:rsidRDefault="000B1281" w:rsidP="000B1281"/>
          <w:p w14:paraId="13E39839" w14:textId="406FAD4D" w:rsidR="000B1281" w:rsidRDefault="000B1281" w:rsidP="000B1281">
            <w:r>
              <w:t>1 - for the coordinates of the foci</w:t>
            </w:r>
          </w:p>
          <w:p w14:paraId="256B4070" w14:textId="77777777" w:rsidR="000B1281" w:rsidRDefault="000B1281" w:rsidP="000B1281"/>
          <w:p w14:paraId="28C609EA" w14:textId="45F3C32E" w:rsidR="000B1281" w:rsidRDefault="000B1281" w:rsidP="000B1281">
            <w:r>
              <w:t>1 - for the equations of the directrices</w:t>
            </w:r>
          </w:p>
        </w:tc>
      </w:tr>
      <w:tr w:rsidR="000B1281" w14:paraId="6FCC347F" w14:textId="77777777" w:rsidTr="00F3413A">
        <w:trPr>
          <w:cantSplit/>
        </w:trPr>
        <w:tc>
          <w:tcPr>
            <w:tcW w:w="534" w:type="dxa"/>
          </w:tcPr>
          <w:p w14:paraId="060EF98B" w14:textId="77777777" w:rsidR="000B1281" w:rsidRDefault="000B1281" w:rsidP="000B1281"/>
        </w:tc>
        <w:tc>
          <w:tcPr>
            <w:tcW w:w="6378" w:type="dxa"/>
          </w:tcPr>
          <w:p w14:paraId="492612BB" w14:textId="77777777" w:rsidR="000B1281" w:rsidRPr="00FB2E1D" w:rsidRDefault="000B1281" w:rsidP="000B1281">
            <w:pPr>
              <w:rPr>
                <w:color w:val="000000" w:themeColor="text1"/>
              </w:rPr>
            </w:pPr>
            <w:r w:rsidRPr="00FB2E1D">
              <w:rPr>
                <w:color w:val="000000" w:themeColor="text1"/>
              </w:rPr>
              <w:t xml:space="preserve">(ii) </w:t>
            </w:r>
            <m:oMath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color w:val="000000" w:themeColor="text1"/>
                  <w:lang w:eastAsia="en-US"/>
                </w:rPr>
                <w:br/>
              </m:r>
            </m:oMath>
            <m:oMathPara>
              <m:oMath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  <w:color w:val="000000" w:themeColor="text1"/>
                        <w:lang w:eastAsia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HAnsi" w:hAnsi="Cambria Math" w:cstheme="minorBidi"/>
                            <w:i/>
                            <w:color w:val="000000" w:themeColor="text1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HAnsi" w:hAnsi="Cambria Math"/>
                            <w:color w:val="000000" w:themeColor="text1"/>
                            <w:lang w:eastAsia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HAnsi" w:hAnsi="Cambria Math"/>
                            <w:color w:val="000000" w:themeColor="text1"/>
                            <w:lang w:eastAsia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</w:rPr>
                      <m:t>16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</w:rPr>
                  <m:t xml:space="preserve"> + </m:t>
                </m:r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  <w:color w:val="000000" w:themeColor="text1"/>
                        <w:lang w:eastAsia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HAnsi" w:hAnsi="Cambria Math" w:cstheme="minorBidi"/>
                            <w:i/>
                            <w:color w:val="000000" w:themeColor="text1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</w:rPr>
                      <m:t>25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</w:rPr>
                  <m:t xml:space="preserve"> = 1</m:t>
                </m:r>
              </m:oMath>
            </m:oMathPara>
          </w:p>
          <w:p w14:paraId="4B280FB5" w14:textId="77777777" w:rsidR="000B1281" w:rsidRPr="00FB2E1D" w:rsidRDefault="000B1281" w:rsidP="000B1281">
            <w:pPr>
              <w:rPr>
                <w:rFonts w:eastAsiaTheme="minorHAnsi" w:cstheme="minorBidi"/>
                <w:color w:val="000000" w:themeColor="text1"/>
              </w:rPr>
            </w:pPr>
            <w:r w:rsidRPr="00FB2E1D">
              <w:rPr>
                <w:rFonts w:eastAsiaTheme="minorHAnsi" w:cstheme="minorBidi"/>
                <w:i/>
                <w:color w:val="000000" w:themeColor="text1"/>
              </w:rPr>
              <w:t>P</w:t>
            </w:r>
            <w:r w:rsidRPr="00FB2E1D">
              <w:rPr>
                <w:rFonts w:eastAsiaTheme="minorHAnsi" w:cstheme="minorBidi"/>
                <w:color w:val="000000" w:themeColor="text1"/>
              </w:rPr>
              <w:t xml:space="preserve">(4sin </w:t>
            </w:r>
            <w:r w:rsidRPr="00FB2E1D">
              <w:rPr>
                <w:color w:val="000000" w:themeColor="text1"/>
              </w:rPr>
              <w:sym w:font="Symbol" w:char="F071"/>
            </w:r>
            <w:r w:rsidRPr="00FB2E1D">
              <w:rPr>
                <w:rFonts w:eastAsiaTheme="minorHAnsi" w:cstheme="minorBidi"/>
                <w:color w:val="000000" w:themeColor="text1"/>
              </w:rPr>
              <w:t xml:space="preserve">, 5cos </w:t>
            </w:r>
            <w:r w:rsidRPr="00FB2E1D">
              <w:rPr>
                <w:color w:val="000000" w:themeColor="text1"/>
              </w:rPr>
              <w:sym w:font="Symbol" w:char="F071"/>
            </w:r>
            <w:r w:rsidRPr="00FB2E1D">
              <w:rPr>
                <w:rFonts w:eastAsiaTheme="minorHAnsi" w:cstheme="minorBidi"/>
                <w:color w:val="000000" w:themeColor="text1"/>
              </w:rPr>
              <w:t>)</w:t>
            </w:r>
          </w:p>
          <w:p w14:paraId="25329A94" w14:textId="77777777" w:rsidR="000B1281" w:rsidRPr="00FB2E1D" w:rsidRDefault="00704B53" w:rsidP="000B1281">
            <w:pPr>
              <w:rPr>
                <w:color w:val="000000" w:themeColor="text1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  <w:color w:val="000000" w:themeColor="text1"/>
                        <w:lang w:eastAsia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HAnsi" w:hAnsi="Cambria Math" w:cstheme="minorBidi"/>
                            <w:i/>
                            <w:color w:val="000000" w:themeColor="text1"/>
                            <w:lang w:eastAsia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 w:themeColor="text1"/>
                                <w:lang w:eastAsia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HAnsi" w:hAnsi="Cambria Math" w:cstheme="minorBidi"/>
                                <w:color w:val="000000" w:themeColor="text1"/>
                              </w:rPr>
                              <m:t xml:space="preserve">4sin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w:sym w:font="Symbol" w:char="F071"/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HAnsi" w:hAnsi="Cambria Math"/>
                            <w:color w:val="000000" w:themeColor="text1"/>
                            <w:lang w:eastAsia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</w:rPr>
                      <m:t>16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</w:rPr>
                  <m:t xml:space="preserve"> + </m:t>
                </m:r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  <w:color w:val="000000" w:themeColor="text1"/>
                        <w:lang w:eastAsia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HAnsi" w:hAnsi="Cambria Math" w:cstheme="minorBidi"/>
                            <w:i/>
                            <w:color w:val="000000" w:themeColor="text1"/>
                            <w:lang w:eastAsia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HAnsi" w:hAnsi="Cambria Math" w:cstheme="minorBidi"/>
                                <w:color w:val="000000" w:themeColor="text1"/>
                              </w:rPr>
                              <m:t xml:space="preserve">5cos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w:sym w:font="Symbol" w:char="F071"/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</w:rPr>
                      <m:t>25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</w:rPr>
                  <m:t xml:space="preserve"> = 1</m:t>
                </m:r>
              </m:oMath>
            </m:oMathPara>
          </w:p>
          <w:p w14:paraId="491BCA74" w14:textId="77777777" w:rsidR="000B1281" w:rsidRPr="00FB2E1D" w:rsidRDefault="00704B53" w:rsidP="000B1281">
            <w:pPr>
              <w:tabs>
                <w:tab w:val="left" w:pos="4295"/>
              </w:tabs>
              <w:rPr>
                <w:color w:val="000000" w:themeColor="text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</w:rPr>
                      <m:t>16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color w:val="000000" w:themeColor="text1"/>
                      </w:rPr>
                      <m:t>θ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</w:rPr>
                      <m:t>16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</w:rPr>
                      <m:t>25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color w:val="000000" w:themeColor="text1"/>
                      </w:rPr>
                      <m:t>θ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</w:rPr>
                      <m:t>25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</w:rPr>
                  <m:t xml:space="preserve"> = 1</m:t>
                </m:r>
              </m:oMath>
            </m:oMathPara>
          </w:p>
          <w:p w14:paraId="5E5A5E32" w14:textId="77777777" w:rsidR="000B1281" w:rsidRPr="00FB2E1D" w:rsidRDefault="00704B53" w:rsidP="000B1281">
            <w:pPr>
              <w:tabs>
                <w:tab w:val="left" w:pos="4295"/>
              </w:tabs>
              <w:rPr>
                <w:color w:val="000000" w:themeColor="text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</w:rPr>
                  <m:t xml:space="preserve">θ 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</w:rPr>
                  <m:t>θ = 1</m:t>
                </m:r>
              </m:oMath>
            </m:oMathPara>
          </w:p>
          <w:p w14:paraId="078808D0" w14:textId="24F24762" w:rsidR="000B1281" w:rsidRPr="00FB2E1D" w:rsidRDefault="000B1281" w:rsidP="000B1281">
            <w:pPr>
              <w:tabs>
                <w:tab w:val="left" w:pos="4295"/>
              </w:tabs>
              <w:rPr>
                <w:color w:val="000000" w:themeColor="text1"/>
              </w:rPr>
            </w:pPr>
            <w:r w:rsidRPr="00FB2E1D">
              <w:rPr>
                <w:color w:val="000000" w:themeColor="text1"/>
              </w:rPr>
              <w:t xml:space="preserve">Therefore </w:t>
            </w:r>
            <w:r w:rsidRPr="00FB2E1D">
              <w:rPr>
                <w:i/>
                <w:color w:val="000000" w:themeColor="text1"/>
              </w:rPr>
              <w:t>P</w:t>
            </w:r>
            <w:r w:rsidRPr="00FB2E1D">
              <w:rPr>
                <w:color w:val="000000" w:themeColor="text1"/>
              </w:rPr>
              <w:t xml:space="preserve"> lies on ellipse</w:t>
            </w:r>
          </w:p>
        </w:tc>
        <w:tc>
          <w:tcPr>
            <w:tcW w:w="851" w:type="dxa"/>
          </w:tcPr>
          <w:p w14:paraId="08C6D9B3" w14:textId="2175FE96" w:rsidR="000B1281" w:rsidRPr="001056E8" w:rsidRDefault="000B1281" w:rsidP="000B1281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977" w:type="dxa"/>
          </w:tcPr>
          <w:p w14:paraId="4F9A5C1A" w14:textId="77777777" w:rsidR="000B1281" w:rsidRDefault="000B1281" w:rsidP="000B1281"/>
        </w:tc>
      </w:tr>
      <w:tr w:rsidR="000B1281" w14:paraId="0E361949" w14:textId="77777777" w:rsidTr="00F3413A">
        <w:trPr>
          <w:cantSplit/>
        </w:trPr>
        <w:tc>
          <w:tcPr>
            <w:tcW w:w="534" w:type="dxa"/>
          </w:tcPr>
          <w:p w14:paraId="0806F14A" w14:textId="55A746D0" w:rsidR="000B1281" w:rsidRDefault="00A31597" w:rsidP="000B1281">
            <w:r>
              <w:t>*</w:t>
            </w:r>
          </w:p>
        </w:tc>
        <w:tc>
          <w:tcPr>
            <w:tcW w:w="6378" w:type="dxa"/>
          </w:tcPr>
          <w:p w14:paraId="542F3CBC" w14:textId="2DE82153" w:rsidR="000B1281" w:rsidRDefault="000B1281" w:rsidP="000B1281">
            <w:pPr>
              <w:rPr>
                <w:rFonts w:eastAsiaTheme="minorHAnsi" w:cstheme="minorBidi"/>
              </w:rPr>
            </w:pPr>
            <w:r w:rsidRPr="005A3A29">
              <w:t>(i</w:t>
            </w:r>
            <w:r>
              <w:t>ii</w:t>
            </w:r>
            <w:r w:rsidRPr="005A3A29">
              <w:t xml:space="preserve">) </w:t>
            </w:r>
            <w:r w:rsidRPr="005203EF">
              <w:rPr>
                <w:rFonts w:eastAsiaTheme="minorHAnsi" w:cstheme="minorBidi"/>
                <w:i/>
              </w:rPr>
              <w:t>P</w:t>
            </w:r>
            <w:r w:rsidRPr="005203EF">
              <w:rPr>
                <w:rFonts w:eastAsiaTheme="minorHAnsi" w:cstheme="minorBidi"/>
              </w:rPr>
              <w:t xml:space="preserve">(4sin </w:t>
            </w:r>
            <w:r>
              <w:sym w:font="Symbol" w:char="F071"/>
            </w:r>
            <w:r w:rsidRPr="005203EF">
              <w:rPr>
                <w:rFonts w:eastAsiaTheme="minorHAnsi" w:cstheme="minorBidi"/>
              </w:rPr>
              <w:t xml:space="preserve">, 5cos </w:t>
            </w:r>
            <w:r>
              <w:sym w:font="Symbol" w:char="F071"/>
            </w:r>
            <w:r w:rsidRPr="005203EF">
              <w:rPr>
                <w:rFonts w:eastAsiaTheme="minorHAnsi" w:cstheme="minorBidi"/>
              </w:rPr>
              <w:t>)</w:t>
            </w:r>
            <w:r>
              <w:rPr>
                <w:rFonts w:eastAsiaTheme="minorHAnsi" w:cstheme="minorBidi"/>
              </w:rPr>
              <w:t xml:space="preserve">    </w:t>
            </w:r>
            <m:oMath>
              <m:r>
                <w:rPr>
                  <w:rFonts w:ascii="Cambria Math" w:eastAsiaTheme="minorHAnsi" w:hAnsi="Cambria Math" w:cstheme="minorBidi"/>
                </w:rPr>
                <m:t>S</m:t>
              </m:r>
              <m:r>
                <m:rPr>
                  <m:sty m:val="p"/>
                </m:rPr>
                <w:rPr>
                  <w:rFonts w:ascii="Cambria Math" w:eastAsiaTheme="minorHAnsi" w:hAnsi="Cambria Math" w:cstheme="minorBidi"/>
                </w:rPr>
                <m:t xml:space="preserve"> and </m:t>
              </m:r>
              <m:r>
                <w:rPr>
                  <w:rFonts w:ascii="Cambria Math" w:eastAsiaTheme="minorHAnsi" w:hAnsi="Cambria Math" w:cstheme="minorBidi"/>
                </w:rPr>
                <m:t>S'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 ±3</m:t>
                  </m:r>
                </m:e>
              </m:d>
            </m:oMath>
          </w:p>
          <w:p w14:paraId="3550BD8E" w14:textId="140BCD7E" w:rsidR="000B1281" w:rsidRDefault="000B1281" w:rsidP="000B1281">
            <w:pPr>
              <w:tabs>
                <w:tab w:val="left" w:pos="4868"/>
              </w:tabs>
            </w:pPr>
            <m:oMath>
              <m:r>
                <w:rPr>
                  <w:rFonts w:ascii="Cambria Math" w:hAnsi="Cambria Math"/>
                </w:rPr>
                <m:t xml:space="preserve">PS =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4sin θ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3 - 5cos θ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oMath>
            <w:r>
              <w:t xml:space="preserve"> </w:t>
            </w:r>
          </w:p>
          <w:p w14:paraId="017B9B46" w14:textId="08DF5191" w:rsidR="000B1281" w:rsidRDefault="000B1281" w:rsidP="000B1281">
            <w:pPr>
              <w:tabs>
                <w:tab w:val="left" w:pos="4868"/>
              </w:tabs>
            </w:pPr>
            <w:r>
              <w:t xml:space="preserve">       </w:t>
            </w:r>
            <m:oMath>
              <m:r>
                <w:rPr>
                  <w:rFonts w:ascii="Cambria Math" w:hAnsi="Cambria Math"/>
                </w:rPr>
                <m:t xml:space="preserve">=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θ + 9 - 30cos θ + 25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θ</m:t>
                  </m:r>
                </m:e>
              </m:rad>
            </m:oMath>
          </w:p>
          <w:p w14:paraId="7A48CBDD" w14:textId="12FB15B0" w:rsidR="000B1281" w:rsidRDefault="000B1281" w:rsidP="000B1281">
            <w:pPr>
              <w:tabs>
                <w:tab w:val="left" w:pos="4868"/>
              </w:tabs>
            </w:pPr>
            <w:r>
              <w:t xml:space="preserve">       </w:t>
            </w:r>
            <m:oMath>
              <m:r>
                <w:rPr>
                  <w:rFonts w:ascii="Cambria Math" w:hAnsi="Cambria Math"/>
                </w:rPr>
                <m:t xml:space="preserve">=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θ + 16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θ+9 - 30cos θ + 9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θ</m:t>
                  </m:r>
                </m:e>
              </m:rad>
            </m:oMath>
          </w:p>
          <w:p w14:paraId="7323C55E" w14:textId="3B59493A" w:rsidR="000B1281" w:rsidRDefault="000B1281" w:rsidP="000B1281">
            <w:pPr>
              <w:tabs>
                <w:tab w:val="left" w:pos="4868"/>
              </w:tabs>
            </w:pPr>
            <w:r>
              <w:t xml:space="preserve">       </w:t>
            </w:r>
            <m:oMath>
              <m:r>
                <w:rPr>
                  <w:rFonts w:ascii="Cambria Math" w:hAnsi="Cambria Math"/>
                </w:rPr>
                <m:t xml:space="preserve">=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16 + 9 - 30cos θ + 9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θ</m:t>
                  </m:r>
                </m:e>
              </m:rad>
            </m:oMath>
          </w:p>
          <w:p w14:paraId="417193D3" w14:textId="6015DDD6" w:rsidR="000B1281" w:rsidRDefault="000B1281" w:rsidP="000B1281">
            <w:pPr>
              <w:tabs>
                <w:tab w:val="left" w:pos="4868"/>
              </w:tabs>
            </w:pPr>
            <w:r>
              <w:t xml:space="preserve">       </w:t>
            </w:r>
            <m:oMath>
              <m:r>
                <w:rPr>
                  <w:rFonts w:ascii="Cambria Math" w:hAnsi="Cambria Math"/>
                </w:rPr>
                <m:t xml:space="preserve">= 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25 - 30cos θ + 9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θ</m:t>
                  </m:r>
                </m:e>
              </m:rad>
              <m:r>
                <w:rPr>
                  <w:rFonts w:ascii="Cambria Math" w:hAnsi="Cambria Math"/>
                </w:rPr>
                <m:t xml:space="preserve"> </m:t>
              </m:r>
            </m:oMath>
          </w:p>
          <w:p w14:paraId="7D4650E1" w14:textId="35800379" w:rsidR="000B1281" w:rsidRDefault="000B1281" w:rsidP="000B1281">
            <w:pPr>
              <w:tabs>
                <w:tab w:val="left" w:pos="4868"/>
              </w:tabs>
            </w:pPr>
            <w:r>
              <w:t xml:space="preserve">       </w:t>
            </w:r>
            <m:oMath>
              <m:r>
                <w:rPr>
                  <w:rFonts w:ascii="Cambria Math" w:hAnsi="Cambria Math"/>
                </w:rPr>
                <m:t xml:space="preserve">=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5 - 3cos θ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oMath>
          </w:p>
          <w:p w14:paraId="0B12077C" w14:textId="316F9B7C" w:rsidR="000B1281" w:rsidRDefault="000B1281" w:rsidP="000B1281">
            <w:pPr>
              <w:tabs>
                <w:tab w:val="left" w:pos="4868"/>
              </w:tabs>
            </w:pPr>
            <w:r>
              <w:t xml:space="preserve">       </w:t>
            </w:r>
            <m:oMath>
              <m:r>
                <w:rPr>
                  <w:rFonts w:ascii="Cambria Math" w:hAnsi="Cambria Math"/>
                </w:rPr>
                <m:t>= 5 - 3cos θ</m:t>
              </m:r>
            </m:oMath>
          </w:p>
          <w:p w14:paraId="732501CE" w14:textId="77777777" w:rsidR="000B1281" w:rsidRDefault="000B1281" w:rsidP="000B1281">
            <w:pPr>
              <w:tabs>
                <w:tab w:val="left" w:pos="4868"/>
              </w:tabs>
            </w:pPr>
          </w:p>
          <w:p w14:paraId="62FCC1EF" w14:textId="31FC361B" w:rsidR="000B1281" w:rsidRDefault="000B1281" w:rsidP="000B1281">
            <w:pPr>
              <w:tabs>
                <w:tab w:val="left" w:pos="4868"/>
              </w:tabs>
            </w:pPr>
            <m:oMath>
              <m:r>
                <w:rPr>
                  <w:rFonts w:ascii="Cambria Math" w:hAnsi="Cambria Math"/>
                </w:rPr>
                <m:t xml:space="preserve">PS' =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4sin θ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3 -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5cos θ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oMath>
            <w:r>
              <w:t xml:space="preserve"> </w:t>
            </w:r>
          </w:p>
          <w:p w14:paraId="76AC5453" w14:textId="7D131E09" w:rsidR="000B1281" w:rsidRDefault="000B1281" w:rsidP="000B1281">
            <w:pPr>
              <w:tabs>
                <w:tab w:val="left" w:pos="4868"/>
              </w:tabs>
            </w:pPr>
            <m:oMathPara>
              <m:oMath>
                <m:r>
                  <w:rPr>
                    <w:rFonts w:ascii="Cambria Math" w:hAnsi="Cambria Math"/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16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θ + 9 + 30cos θ + 25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θ</m:t>
                    </m:r>
                  </m:e>
                </m:rad>
              </m:oMath>
            </m:oMathPara>
          </w:p>
          <w:p w14:paraId="4C2BE704" w14:textId="42F61F3D" w:rsidR="000B1281" w:rsidRDefault="000B1281" w:rsidP="000B1281">
            <w:pPr>
              <w:tabs>
                <w:tab w:val="left" w:pos="4868"/>
              </w:tabs>
            </w:pPr>
            <w:r>
              <w:t xml:space="preserve">       </w:t>
            </w:r>
            <m:oMath>
              <m:r>
                <w:rPr>
                  <w:rFonts w:ascii="Cambria Math" w:hAnsi="Cambria Math"/>
                </w:rPr>
                <m:t xml:space="preserve">=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θ + 16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θ+9 + 30cos θ + 9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θ</m:t>
                  </m:r>
                </m:e>
              </m:rad>
            </m:oMath>
          </w:p>
          <w:p w14:paraId="4B4A6FD3" w14:textId="205DBD79" w:rsidR="000B1281" w:rsidRDefault="000B1281" w:rsidP="000B1281">
            <w:pPr>
              <w:tabs>
                <w:tab w:val="left" w:pos="4868"/>
              </w:tabs>
            </w:pPr>
            <w:r>
              <w:t xml:space="preserve">       </w:t>
            </w:r>
            <m:oMath>
              <m:r>
                <w:rPr>
                  <w:rFonts w:ascii="Cambria Math" w:hAnsi="Cambria Math"/>
                </w:rPr>
                <m:t xml:space="preserve">=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16 + 9 + 30cos θ + 9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θ</m:t>
                  </m:r>
                </m:e>
              </m:rad>
            </m:oMath>
          </w:p>
          <w:p w14:paraId="01B0D6A9" w14:textId="2E1C0B71" w:rsidR="000B1281" w:rsidRDefault="000B1281" w:rsidP="000B1281">
            <w:pPr>
              <w:tabs>
                <w:tab w:val="left" w:pos="4868"/>
              </w:tabs>
            </w:pPr>
            <w:r>
              <w:t xml:space="preserve">       </w:t>
            </w:r>
            <m:oMath>
              <m:r>
                <w:rPr>
                  <w:rFonts w:ascii="Cambria Math" w:hAnsi="Cambria Math"/>
                </w:rPr>
                <m:t xml:space="preserve">= 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25 + 30cos θ + 9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θ</m:t>
                  </m:r>
                </m:e>
              </m:rad>
              <m:r>
                <w:rPr>
                  <w:rFonts w:ascii="Cambria Math" w:hAnsi="Cambria Math"/>
                </w:rPr>
                <m:t xml:space="preserve"> </m:t>
              </m:r>
            </m:oMath>
          </w:p>
          <w:p w14:paraId="7827BF2C" w14:textId="79E634C3" w:rsidR="000B1281" w:rsidRDefault="000B1281" w:rsidP="000B1281">
            <w:pPr>
              <w:tabs>
                <w:tab w:val="left" w:pos="4868"/>
              </w:tabs>
            </w:pPr>
            <w:r>
              <w:t xml:space="preserve">       </w:t>
            </w:r>
            <m:oMath>
              <m:r>
                <w:rPr>
                  <w:rFonts w:ascii="Cambria Math" w:hAnsi="Cambria Math"/>
                </w:rPr>
                <m:t xml:space="preserve">=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5 + 3cos θ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oMath>
          </w:p>
          <w:p w14:paraId="27DDFA84" w14:textId="319C9C29" w:rsidR="000B1281" w:rsidRDefault="000B1281" w:rsidP="000B1281">
            <w:pPr>
              <w:tabs>
                <w:tab w:val="left" w:pos="4868"/>
              </w:tabs>
            </w:pPr>
            <w:r>
              <w:t xml:space="preserve">       </w:t>
            </w:r>
            <m:oMath>
              <m:r>
                <w:rPr>
                  <w:rFonts w:ascii="Cambria Math" w:hAnsi="Cambria Math"/>
                </w:rPr>
                <m:t>= 5 + 3cos θ</m:t>
              </m:r>
            </m:oMath>
          </w:p>
          <w:p w14:paraId="399263B8" w14:textId="77777777" w:rsidR="000B1281" w:rsidRDefault="000B1281" w:rsidP="000B1281">
            <w:pPr>
              <w:tabs>
                <w:tab w:val="left" w:pos="4868"/>
              </w:tabs>
            </w:pPr>
          </w:p>
          <w:p w14:paraId="4EFB4E8A" w14:textId="77777777" w:rsidR="000B1281" w:rsidRDefault="000B1281" w:rsidP="000B1281">
            <w:pPr>
              <w:tabs>
                <w:tab w:val="left" w:pos="4868"/>
              </w:tabs>
              <w:rPr>
                <w:i/>
              </w:rPr>
            </w:pPr>
            <w:r>
              <w:rPr>
                <w:i/>
              </w:rPr>
              <w:t xml:space="preserve">PS + PS’ = </w:t>
            </w:r>
            <m:oMath>
              <m:r>
                <w:rPr>
                  <w:rFonts w:ascii="Cambria Math" w:hAnsi="Cambria Math"/>
                </w:rPr>
                <m:t>5 - 3cos θ + 5 + 3cos θ</m:t>
              </m:r>
            </m:oMath>
            <w:r>
              <w:rPr>
                <w:i/>
              </w:rPr>
              <w:t xml:space="preserve"> = 10</w:t>
            </w:r>
          </w:p>
          <w:p w14:paraId="258DFAE6" w14:textId="77777777" w:rsidR="000B1281" w:rsidRDefault="000B1281" w:rsidP="000B1281">
            <w:pPr>
              <w:tabs>
                <w:tab w:val="left" w:pos="4868"/>
              </w:tabs>
              <w:rPr>
                <w:i/>
              </w:rPr>
            </w:pPr>
            <w:r>
              <w:t>W</w:t>
            </w:r>
            <w:r w:rsidRPr="00611534">
              <w:t>hich is independent of</w:t>
            </w:r>
            <w:r>
              <w:rPr>
                <w:i/>
              </w:rPr>
              <w:t xml:space="preserve"> P</w:t>
            </w:r>
          </w:p>
          <w:p w14:paraId="54BCB29B" w14:textId="77777777" w:rsidR="000B1281" w:rsidRDefault="000B1281" w:rsidP="000B1281">
            <w:pPr>
              <w:tabs>
                <w:tab w:val="left" w:pos="4868"/>
              </w:tabs>
              <w:rPr>
                <w:i/>
              </w:rPr>
            </w:pPr>
          </w:p>
          <w:p w14:paraId="0D634ED2" w14:textId="365FED37" w:rsidR="000B1281" w:rsidRPr="007C50D1" w:rsidRDefault="000B1281" w:rsidP="000B1281">
            <w:pPr>
              <w:tabs>
                <w:tab w:val="left" w:pos="4868"/>
              </w:tabs>
              <w:rPr>
                <w:b/>
              </w:rPr>
            </w:pPr>
            <w:r w:rsidRPr="007C50D1">
              <w:rPr>
                <w:b/>
                <w:u w:val="single"/>
              </w:rPr>
              <w:t>NOTE:</w:t>
            </w:r>
            <w:r w:rsidRPr="007C50D1">
              <w:rPr>
                <w:b/>
              </w:rPr>
              <w:t xml:space="preserve"> Alternative proof using definition of an ellipse</w:t>
            </w:r>
            <w:r>
              <w:rPr>
                <w:b/>
              </w:rPr>
              <w:t>.</w:t>
            </w:r>
            <w:r w:rsidRPr="007C50D1">
              <w:rPr>
                <w:b/>
              </w:rPr>
              <w:tab/>
            </w:r>
          </w:p>
        </w:tc>
        <w:tc>
          <w:tcPr>
            <w:tcW w:w="851" w:type="dxa"/>
          </w:tcPr>
          <w:p w14:paraId="35D384D6" w14:textId="00DA5F8F" w:rsidR="000B1281" w:rsidRPr="001056E8" w:rsidRDefault="000B1281" w:rsidP="000B1281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977" w:type="dxa"/>
          </w:tcPr>
          <w:p w14:paraId="67115669" w14:textId="77777777" w:rsidR="000B1281" w:rsidRDefault="000B1281" w:rsidP="000B1281"/>
          <w:p w14:paraId="195F5319" w14:textId="77777777" w:rsidR="000B1281" w:rsidRDefault="000B1281" w:rsidP="000B1281"/>
          <w:p w14:paraId="2F00C6A1" w14:textId="77777777" w:rsidR="000B1281" w:rsidRDefault="000B1281" w:rsidP="000B1281">
            <w:r>
              <w:t xml:space="preserve">1 for  expression for </w:t>
            </w:r>
            <w:r w:rsidRPr="006630E2">
              <w:rPr>
                <w:i/>
              </w:rPr>
              <w:t>PS</w:t>
            </w:r>
          </w:p>
          <w:p w14:paraId="2493BC8C" w14:textId="77777777" w:rsidR="000B1281" w:rsidRPr="006630E2" w:rsidRDefault="000B1281" w:rsidP="000B1281"/>
          <w:p w14:paraId="08BFEFB2" w14:textId="77777777" w:rsidR="000B1281" w:rsidRPr="006630E2" w:rsidRDefault="000B1281" w:rsidP="000B1281"/>
          <w:p w14:paraId="347515DD" w14:textId="77777777" w:rsidR="000B1281" w:rsidRPr="006630E2" w:rsidRDefault="000B1281" w:rsidP="000B1281"/>
          <w:p w14:paraId="15C477AD" w14:textId="77777777" w:rsidR="000B1281" w:rsidRPr="006630E2" w:rsidRDefault="000B1281" w:rsidP="000B1281"/>
          <w:p w14:paraId="202EAEA1" w14:textId="77777777" w:rsidR="000B1281" w:rsidRPr="006630E2" w:rsidRDefault="000B1281" w:rsidP="000B1281"/>
          <w:p w14:paraId="7CEFAFAA" w14:textId="77777777" w:rsidR="000B1281" w:rsidRPr="006630E2" w:rsidRDefault="000B1281" w:rsidP="000B1281"/>
          <w:p w14:paraId="4BEF6641" w14:textId="77777777" w:rsidR="000B1281" w:rsidRPr="006630E2" w:rsidRDefault="000B1281" w:rsidP="000B1281"/>
          <w:p w14:paraId="441643E8" w14:textId="77777777" w:rsidR="000B1281" w:rsidRDefault="000B1281" w:rsidP="000B1281"/>
          <w:p w14:paraId="0E9BE893" w14:textId="62BEACFB" w:rsidR="000B1281" w:rsidRPr="006630E2" w:rsidRDefault="000B1281" w:rsidP="000B1281">
            <w:r>
              <w:t xml:space="preserve">1 for expression for </w:t>
            </w:r>
            <w:r w:rsidRPr="007E7517">
              <w:rPr>
                <w:i/>
              </w:rPr>
              <w:t>PS’</w:t>
            </w:r>
          </w:p>
        </w:tc>
      </w:tr>
      <w:tr w:rsidR="000B1281" w14:paraId="2C5564D7" w14:textId="77777777" w:rsidTr="00F3413A">
        <w:trPr>
          <w:cantSplit/>
        </w:trPr>
        <w:tc>
          <w:tcPr>
            <w:tcW w:w="534" w:type="dxa"/>
          </w:tcPr>
          <w:p w14:paraId="38B3B5AA" w14:textId="77777777" w:rsidR="000B1281" w:rsidRDefault="000B1281" w:rsidP="000B1281"/>
        </w:tc>
        <w:tc>
          <w:tcPr>
            <w:tcW w:w="6378" w:type="dxa"/>
          </w:tcPr>
          <w:p w14:paraId="3C0E76C4" w14:textId="11EF08A9" w:rsidR="00A31597" w:rsidRPr="00B8572C" w:rsidRDefault="00913D92" w:rsidP="00A31597">
            <w:r>
              <w:t xml:space="preserve">(iv)   </w:t>
            </w:r>
            <m:oMath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lang w:eastAsia="en-US"/>
                </w:rPr>
                <w:br/>
              </m:r>
            </m:oMath>
            <m:oMathPara>
              <m:oMath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  <w:lang w:eastAsia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HAnsi" w:hAnsi="Cambria Math" w:cstheme="minorBidi"/>
                            <w:i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HAnsi" w:hAnsi="Cambria Math"/>
                            <w:lang w:eastAsia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HAnsi" w:hAnsi="Cambria Math"/>
                            <w:lang w:eastAsia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16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+ </m:t>
                </m:r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  <w:lang w:eastAsia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HAnsi" w:hAnsi="Cambria Math" w:cstheme="minorBidi"/>
                            <w:i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25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= 1</m:t>
                </m:r>
              </m:oMath>
            </m:oMathPara>
          </w:p>
          <w:p w14:paraId="32791A98" w14:textId="77777777" w:rsidR="000B1281" w:rsidRPr="005E0970" w:rsidRDefault="00704B53" w:rsidP="000B1281">
            <w:pPr>
              <w:rPr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16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25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14:paraId="3BB5E0E1" w14:textId="77777777" w:rsidR="005E0970" w:rsidRPr="005E0970" w:rsidRDefault="00704B53" w:rsidP="000B1281">
            <w:pPr>
              <w:rPr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= 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16</m:t>
                    </m:r>
                  </m:den>
                </m:f>
                <m: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2y</m:t>
                    </m:r>
                  </m:den>
                </m:f>
              </m:oMath>
            </m:oMathPara>
          </w:p>
          <w:p w14:paraId="19A7D608" w14:textId="77777777" w:rsidR="005E0970" w:rsidRDefault="005E0970" w:rsidP="000B1281">
            <w:pPr>
              <w:rPr>
                <w:i/>
              </w:rPr>
            </w:pPr>
            <w:r>
              <w:rPr>
                <w:i/>
              </w:rPr>
              <w:t xml:space="preserve">                                            </w:t>
            </w:r>
            <m:oMath>
              <m:r>
                <w:rPr>
                  <w:rFonts w:ascii="Cambria Math" w:hAnsi="Cambria Math"/>
                </w:rPr>
                <m:t>= 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25x</m:t>
                  </m:r>
                </m:num>
                <m:den>
                  <m:r>
                    <w:rPr>
                      <w:rFonts w:ascii="Cambria Math" w:hAnsi="Cambria Math"/>
                    </w:rPr>
                    <m:t>16y</m:t>
                  </m:r>
                </m:den>
              </m:f>
            </m:oMath>
          </w:p>
          <w:p w14:paraId="5BFD55B6" w14:textId="77777777" w:rsidR="001164C2" w:rsidRDefault="00D622E4" w:rsidP="001164C2">
            <w:pPr>
              <w:rPr>
                <w:rFonts w:eastAsiaTheme="minorHAnsi" w:cstheme="minorBidi"/>
              </w:rPr>
            </w:pPr>
            <w:r w:rsidRPr="001164C2">
              <w:t xml:space="preserve">At </w:t>
            </w:r>
            <w:r w:rsidR="001164C2" w:rsidRPr="005203EF">
              <w:rPr>
                <w:rFonts w:eastAsiaTheme="minorHAnsi" w:cstheme="minorBidi"/>
                <w:i/>
              </w:rPr>
              <w:t>P</w:t>
            </w:r>
            <w:r w:rsidR="001164C2" w:rsidRPr="005203EF">
              <w:rPr>
                <w:rFonts w:eastAsiaTheme="minorHAnsi" w:cstheme="minorBidi"/>
              </w:rPr>
              <w:t xml:space="preserve">(4sin </w:t>
            </w:r>
            <w:r w:rsidR="001164C2">
              <w:sym w:font="Symbol" w:char="F071"/>
            </w:r>
            <w:r w:rsidR="001164C2" w:rsidRPr="005203EF">
              <w:rPr>
                <w:rFonts w:eastAsiaTheme="minorHAnsi" w:cstheme="minorBidi"/>
              </w:rPr>
              <w:t xml:space="preserve">, 5cos </w:t>
            </w:r>
            <w:r w:rsidR="001164C2">
              <w:sym w:font="Symbol" w:char="F071"/>
            </w:r>
            <w:r w:rsidR="001164C2" w:rsidRPr="005203EF">
              <w:rPr>
                <w:rFonts w:eastAsiaTheme="minorHAnsi" w:cstheme="minorBidi"/>
              </w:rPr>
              <w:t>)</w:t>
            </w:r>
          </w:p>
          <w:p w14:paraId="049176D3" w14:textId="2A1DE278" w:rsidR="00D622E4" w:rsidRPr="007F06C9" w:rsidRDefault="00704B53" w:rsidP="000B1281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= 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25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 w:cstheme="minorBidi"/>
                          </w:rPr>
                          <m:t xml:space="preserve">4sin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w:sym w:font="Symbol" w:char="F071"/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16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 w:cstheme="minorBidi"/>
                          </w:rPr>
                          <m:t xml:space="preserve">5cos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w:sym w:font="Symbol" w:char="F071"/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 xml:space="preserve"> 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  <m:r>
                      <m:rPr>
                        <m:sty m:val="p"/>
                      </m:rPr>
                      <w:rPr>
                        <w:rFonts w:ascii="Cambria Math" w:eastAsiaTheme="minorHAnsi" w:hAnsi="Cambria Math" w:cstheme="minorBidi"/>
                      </w:rPr>
                      <m:t xml:space="preserve">sin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71"/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HAnsi" w:hAnsi="Cambria Math" w:cstheme="minorBidi"/>
                      </w:rPr>
                      <m:t xml:space="preserve">4cos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71"/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14:paraId="16F1DBD5" w14:textId="77777777" w:rsidR="007F06C9" w:rsidRDefault="00026A72" w:rsidP="000B1281">
            <w:r>
              <w:t xml:space="preserve">Gradient of normal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</w:rPr>
                    <m:t xml:space="preserve">4cos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Symbol" w:char="F071"/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</w:rPr>
                    <m:t xml:space="preserve">sin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Symbol" w:char="F071"/>
                  </m:r>
                </m:den>
              </m:f>
            </m:oMath>
          </w:p>
          <w:p w14:paraId="0EB5918F" w14:textId="77777777" w:rsidR="00026A72" w:rsidRDefault="00026A72" w:rsidP="000B1281">
            <w:r>
              <w:t xml:space="preserve">Equation of normal is </w:t>
            </w:r>
            <m:oMath>
              <m:r>
                <w:rPr>
                  <w:rFonts w:ascii="Cambria Math" w:hAnsi="Cambria Math"/>
                </w:rPr>
                <m:t xml:space="preserve">y 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= 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x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oMath>
          </w:p>
          <w:p w14:paraId="73F07489" w14:textId="77777777" w:rsidR="00026A72" w:rsidRDefault="00026A72" w:rsidP="000B1281">
            <w:r>
              <w:t xml:space="preserve">                                    </w:t>
            </w:r>
            <m:oMath>
              <m:r>
                <w:rPr>
                  <w:rFonts w:ascii="Cambria Math" w:hAnsi="Cambria Math"/>
                </w:rPr>
                <m:t xml:space="preserve">y - </m:t>
              </m:r>
              <m:r>
                <m:rPr>
                  <m:sty m:val="p"/>
                </m:rPr>
                <w:rPr>
                  <w:rFonts w:ascii="Cambria Math" w:eastAsiaTheme="minorHAnsi" w:hAnsi="Cambria Math" w:cstheme="minorBidi"/>
                </w:rPr>
                <m:t xml:space="preserve">5cos </m:t>
              </m:r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71"/>
              </m:r>
              <m:r>
                <w:rPr>
                  <w:rFonts w:ascii="Cambria Math" w:hAnsi="Cambria Math"/>
                </w:rPr>
                <m:t xml:space="preserve"> =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</w:rPr>
                    <m:t xml:space="preserve">4cos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Symbol" w:char="F071"/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</w:rPr>
                    <m:t xml:space="preserve">sin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Symbol" w:char="F071"/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x - </m:t>
                  </m:r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</w:rPr>
                    <m:t xml:space="preserve">4sin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Symbol" w:char="F071"/>
                  </m:r>
                </m:e>
              </m:d>
            </m:oMath>
          </w:p>
          <w:p w14:paraId="47EC1F8F" w14:textId="77777777" w:rsidR="000D5BD3" w:rsidRPr="0018004C" w:rsidRDefault="0018004C" w:rsidP="000B1281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5ysin θ - 25sin θcos θ = 4xcos θ - 16sin θcos θ</m:t>
                </m:r>
              </m:oMath>
            </m:oMathPara>
          </w:p>
          <w:p w14:paraId="414D848A" w14:textId="77777777" w:rsidR="0018004C" w:rsidRPr="00C00E59" w:rsidRDefault="00F631C7" w:rsidP="000B1281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4xcos θ- 5ysin θ =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9sin θcos θ</m:t>
                </m:r>
              </m:oMath>
            </m:oMathPara>
          </w:p>
          <w:p w14:paraId="4900E861" w14:textId="77777777" w:rsidR="00C00E59" w:rsidRPr="00E5074A" w:rsidRDefault="00704B53" w:rsidP="000B1281">
            <w:pPr>
              <w:rPr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sin θ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-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cos θ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= -9</m:t>
                </m:r>
              </m:oMath>
            </m:oMathPara>
          </w:p>
          <w:p w14:paraId="614CFAD2" w14:textId="115019F8" w:rsidR="00E5074A" w:rsidRPr="008F5900" w:rsidRDefault="00E5074A" w:rsidP="000B1281">
            <w:pPr>
              <w:rPr>
                <w:i/>
              </w:rPr>
            </w:pPr>
          </w:p>
        </w:tc>
        <w:tc>
          <w:tcPr>
            <w:tcW w:w="851" w:type="dxa"/>
          </w:tcPr>
          <w:p w14:paraId="10DBCC66" w14:textId="77777777" w:rsidR="000B1281" w:rsidRDefault="000B1281" w:rsidP="000B1281">
            <w:pPr>
              <w:jc w:val="center"/>
              <w:rPr>
                <w:b/>
              </w:rPr>
            </w:pPr>
          </w:p>
          <w:p w14:paraId="613F2FBE" w14:textId="207222A3" w:rsidR="008F5900" w:rsidRDefault="008F5900" w:rsidP="000B1281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977" w:type="dxa"/>
          </w:tcPr>
          <w:p w14:paraId="18D21F2B" w14:textId="77777777" w:rsidR="000B1281" w:rsidRDefault="000B1281" w:rsidP="000B1281"/>
          <w:p w14:paraId="09DB9C2D" w14:textId="77777777" w:rsidR="008F5900" w:rsidRDefault="008F5900" w:rsidP="000B1281"/>
          <w:p w14:paraId="190908E7" w14:textId="77777777" w:rsidR="008F5900" w:rsidRDefault="008F5900" w:rsidP="000B1281"/>
          <w:p w14:paraId="4E4E7279" w14:textId="77777777" w:rsidR="008F5900" w:rsidRDefault="008F5900" w:rsidP="000B1281"/>
          <w:p w14:paraId="75830204" w14:textId="77777777" w:rsidR="008F5900" w:rsidRDefault="008F5900" w:rsidP="000B1281">
            <w:r>
              <w:t>1 gradient of normal</w:t>
            </w:r>
          </w:p>
          <w:p w14:paraId="69EA5667" w14:textId="77777777" w:rsidR="008F5900" w:rsidRDefault="008F5900" w:rsidP="000B1281"/>
          <w:p w14:paraId="7EE7BB87" w14:textId="77777777" w:rsidR="008F5900" w:rsidRDefault="008F5900" w:rsidP="000B1281"/>
          <w:p w14:paraId="23D45A16" w14:textId="77777777" w:rsidR="008F5900" w:rsidRDefault="008F5900" w:rsidP="000B1281"/>
          <w:p w14:paraId="5F9BA741" w14:textId="77777777" w:rsidR="008F5900" w:rsidRDefault="008F5900" w:rsidP="000B1281"/>
          <w:p w14:paraId="626080C0" w14:textId="77777777" w:rsidR="008F5900" w:rsidRDefault="008F5900" w:rsidP="000B1281"/>
          <w:p w14:paraId="23EFAC38" w14:textId="77777777" w:rsidR="008F5900" w:rsidRDefault="008F5900" w:rsidP="000B1281"/>
          <w:p w14:paraId="11DF6027" w14:textId="77777777" w:rsidR="008F5900" w:rsidRDefault="008F5900" w:rsidP="000B1281"/>
          <w:p w14:paraId="43E8E910" w14:textId="77777777" w:rsidR="008F5900" w:rsidRDefault="008F5900" w:rsidP="000B1281"/>
          <w:p w14:paraId="4E330041" w14:textId="77777777" w:rsidR="008F5900" w:rsidRDefault="008F5900" w:rsidP="000B1281"/>
          <w:p w14:paraId="5CD5EBA2" w14:textId="77777777" w:rsidR="008F5900" w:rsidRDefault="008F5900" w:rsidP="000B1281"/>
          <w:p w14:paraId="26450805" w14:textId="77777777" w:rsidR="008F5900" w:rsidRDefault="008F5900" w:rsidP="000B1281"/>
          <w:p w14:paraId="6CF971F2" w14:textId="77777777" w:rsidR="008F5900" w:rsidRDefault="008F5900" w:rsidP="000B1281"/>
          <w:p w14:paraId="5017639D" w14:textId="25881C91" w:rsidR="008F5900" w:rsidRDefault="008F5900" w:rsidP="000B1281">
            <w:r>
              <w:t>1 equation of normal</w:t>
            </w:r>
          </w:p>
        </w:tc>
      </w:tr>
    </w:tbl>
    <w:p w14:paraId="0DCAF85C" w14:textId="77777777" w:rsidR="00E63F76" w:rsidRDefault="00E63F76"/>
    <w:p w14:paraId="3EA69952" w14:textId="77777777" w:rsidR="00E63F76" w:rsidRDefault="00E63F76">
      <w:r>
        <w:br w:type="page"/>
      </w:r>
    </w:p>
    <w:tbl>
      <w:tblPr>
        <w:tblStyle w:val="TableGrid"/>
        <w:tblW w:w="10740" w:type="dxa"/>
        <w:tblLayout w:type="fixed"/>
        <w:tblLook w:val="01E0" w:firstRow="1" w:lastRow="1" w:firstColumn="1" w:lastColumn="1" w:noHBand="0" w:noVBand="0"/>
      </w:tblPr>
      <w:tblGrid>
        <w:gridCol w:w="6912"/>
        <w:gridCol w:w="3828"/>
      </w:tblGrid>
      <w:tr w:rsidR="007D2254" w14:paraId="77EA500D" w14:textId="77777777" w:rsidTr="00F3413A">
        <w:trPr>
          <w:cantSplit/>
          <w:tblHeader/>
        </w:trPr>
        <w:tc>
          <w:tcPr>
            <w:tcW w:w="6912" w:type="dxa"/>
          </w:tcPr>
          <w:p w14:paraId="1854A599" w14:textId="77777777" w:rsidR="007D2254" w:rsidRPr="00D5495B" w:rsidRDefault="007D2254" w:rsidP="00F3413A">
            <w:pPr>
              <w:rPr>
                <w:b/>
              </w:rPr>
            </w:pPr>
            <w:r w:rsidRPr="00D5495B">
              <w:rPr>
                <w:b/>
              </w:rPr>
              <w:lastRenderedPageBreak/>
              <w:t>Question 1</w:t>
            </w:r>
            <w:r>
              <w:rPr>
                <w:b/>
              </w:rPr>
              <w:t>4</w:t>
            </w:r>
          </w:p>
        </w:tc>
        <w:tc>
          <w:tcPr>
            <w:tcW w:w="3828" w:type="dxa"/>
          </w:tcPr>
          <w:p w14:paraId="0261AB03" w14:textId="77777777" w:rsidR="007D2254" w:rsidRPr="00D5495B" w:rsidRDefault="00D8070A" w:rsidP="00F3413A">
            <w:pPr>
              <w:rPr>
                <w:b/>
              </w:rPr>
            </w:pPr>
            <w:r>
              <w:rPr>
                <w:b/>
              </w:rPr>
              <w:t>2019</w:t>
            </w:r>
          </w:p>
        </w:tc>
      </w:tr>
    </w:tbl>
    <w:p w14:paraId="730E0B3E" w14:textId="77777777" w:rsidR="007D2254" w:rsidRDefault="007D2254" w:rsidP="007D2254"/>
    <w:tbl>
      <w:tblPr>
        <w:tblStyle w:val="TableGrid"/>
        <w:tblW w:w="10740" w:type="dxa"/>
        <w:tblLayout w:type="fixed"/>
        <w:tblLook w:val="01E0" w:firstRow="1" w:lastRow="1" w:firstColumn="1" w:lastColumn="1" w:noHBand="0" w:noVBand="0"/>
      </w:tblPr>
      <w:tblGrid>
        <w:gridCol w:w="534"/>
        <w:gridCol w:w="3997"/>
        <w:gridCol w:w="2835"/>
        <w:gridCol w:w="851"/>
        <w:gridCol w:w="2523"/>
      </w:tblGrid>
      <w:tr w:rsidR="007D2254" w14:paraId="24FD90C7" w14:textId="77777777" w:rsidTr="00E4361E">
        <w:trPr>
          <w:cantSplit/>
          <w:trHeight w:val="429"/>
          <w:tblHeader/>
        </w:trPr>
        <w:tc>
          <w:tcPr>
            <w:tcW w:w="534" w:type="dxa"/>
          </w:tcPr>
          <w:p w14:paraId="7CD2387D" w14:textId="77777777" w:rsidR="007D2254" w:rsidRDefault="007D2254" w:rsidP="00F3413A"/>
        </w:tc>
        <w:tc>
          <w:tcPr>
            <w:tcW w:w="6832" w:type="dxa"/>
            <w:gridSpan w:val="2"/>
          </w:tcPr>
          <w:p w14:paraId="27CE1410" w14:textId="77777777" w:rsidR="007D2254" w:rsidRDefault="007D2254" w:rsidP="00F3413A">
            <w:r>
              <w:t>Solution</w:t>
            </w:r>
          </w:p>
        </w:tc>
        <w:tc>
          <w:tcPr>
            <w:tcW w:w="851" w:type="dxa"/>
          </w:tcPr>
          <w:p w14:paraId="27E47F02" w14:textId="77777777" w:rsidR="007D2254" w:rsidRDefault="007D2254" w:rsidP="00F3413A">
            <w:r>
              <w:t>Marks</w:t>
            </w:r>
          </w:p>
        </w:tc>
        <w:tc>
          <w:tcPr>
            <w:tcW w:w="2523" w:type="dxa"/>
          </w:tcPr>
          <w:p w14:paraId="03E9375D" w14:textId="77777777" w:rsidR="007D2254" w:rsidRDefault="007D2254" w:rsidP="00F3413A">
            <w:r>
              <w:t>Allocation of marks</w:t>
            </w:r>
          </w:p>
        </w:tc>
      </w:tr>
      <w:tr w:rsidR="00B1455A" w14:paraId="0903A1F4" w14:textId="77777777" w:rsidTr="00E4361E">
        <w:trPr>
          <w:cantSplit/>
        </w:trPr>
        <w:tc>
          <w:tcPr>
            <w:tcW w:w="534" w:type="dxa"/>
          </w:tcPr>
          <w:p w14:paraId="2EA7D94B" w14:textId="77777777" w:rsidR="00B1455A" w:rsidRDefault="00B1455A" w:rsidP="00B1455A">
            <w:r>
              <w:t>(a)</w:t>
            </w:r>
          </w:p>
        </w:tc>
        <w:tc>
          <w:tcPr>
            <w:tcW w:w="6832" w:type="dxa"/>
            <w:gridSpan w:val="2"/>
          </w:tcPr>
          <w:p w14:paraId="15B3331C" w14:textId="77777777" w:rsidR="00B1455A" w:rsidRPr="00C849ED" w:rsidRDefault="00704B53" w:rsidP="00B1455A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  <w:sz w:val="22"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+ 3</m:t>
                </m:r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  <w:sz w:val="22"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- bx - 8 = 0</m:t>
                </m:r>
              </m:oMath>
            </m:oMathPara>
          </w:p>
          <w:p w14:paraId="16BC7006" w14:textId="77777777" w:rsidR="00B1455A" w:rsidRPr="00C849ED" w:rsidRDefault="00B1455A" w:rsidP="00B1455A">
            <w:pPr>
              <w:rPr>
                <w:rFonts w:eastAsiaTheme="minorEastAsia"/>
              </w:rPr>
            </w:pPr>
            <w:r w:rsidRPr="00C849ED">
              <w:rPr>
                <w:rFonts w:eastAsiaTheme="minorEastAsia"/>
              </w:rPr>
              <w:t xml:space="preserve">Let the roots be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, α and αr</m:t>
              </m:r>
            </m:oMath>
            <w:r w:rsidRPr="00C849ED">
              <w:rPr>
                <w:rFonts w:eastAsiaTheme="minorEastAsia"/>
              </w:rPr>
              <w:t>.</w:t>
            </w:r>
          </w:p>
          <w:p w14:paraId="56224828" w14:textId="77777777" w:rsidR="00B1455A" w:rsidRPr="00C849ED" w:rsidRDefault="00B1455A" w:rsidP="00B1455A">
            <w:pPr>
              <w:rPr>
                <w:rFonts w:eastAsiaTheme="minorEastAsia"/>
              </w:rPr>
            </w:pPr>
          </w:p>
          <w:p w14:paraId="7C370649" w14:textId="77777777" w:rsidR="00B1455A" w:rsidRPr="00C849ED" w:rsidRDefault="00B1455A" w:rsidP="00B1455A">
            <w:pPr>
              <w:rPr>
                <w:rFonts w:eastAsiaTheme="minorEastAsia"/>
              </w:rPr>
            </w:pPr>
            <w:r w:rsidRPr="00C849ED">
              <w:rPr>
                <w:rFonts w:eastAsia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4D2A1788" wp14:editId="62D59EA3">
                      <wp:simplePos x="0" y="0"/>
                      <wp:positionH relativeFrom="column">
                        <wp:posOffset>1189998</wp:posOffset>
                      </wp:positionH>
                      <wp:positionV relativeFrom="paragraph">
                        <wp:posOffset>74217</wp:posOffset>
                      </wp:positionV>
                      <wp:extent cx="56098" cy="100977"/>
                      <wp:effectExtent l="0" t="0" r="20320" b="32385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098" cy="10097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6523887A" id="Straight Connector 22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7pt,5.85pt" to="98.1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" strokecolor="black [3040]"/>
                  </w:pict>
                </mc:Fallback>
              </mc:AlternateContent>
            </w:r>
            <w:r w:rsidRPr="00C849ED">
              <w:rPr>
                <w:rFonts w:eastAsiaTheme="minor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3833B213" wp14:editId="32435B18">
                      <wp:simplePos x="0" y="0"/>
                      <wp:positionH relativeFrom="column">
                        <wp:posOffset>556089</wp:posOffset>
                      </wp:positionH>
                      <wp:positionV relativeFrom="paragraph">
                        <wp:posOffset>175194</wp:posOffset>
                      </wp:positionV>
                      <wp:extent cx="134635" cy="72927"/>
                      <wp:effectExtent l="0" t="0" r="36830" b="2286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4635" cy="729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6FD706E1" id="Straight Connector 29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8pt,13.8pt" to="54.4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" strokecolor="black [3040]"/>
                  </w:pict>
                </mc:Fallback>
              </mc:AlternateContent>
            </w:r>
            <w:r w:rsidRPr="00C849ED">
              <w:rPr>
                <w:rFonts w:eastAsiaTheme="minorEastAsia"/>
              </w:rPr>
              <w:t xml:space="preserve">Product: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αr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=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=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-(-8)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= 8</m:t>
              </m:r>
            </m:oMath>
          </w:p>
          <w:p w14:paraId="65F923F7" w14:textId="77777777" w:rsidR="00B1455A" w:rsidRPr="00C849ED" w:rsidRDefault="00B1455A" w:rsidP="00B1455A">
            <w:pPr>
              <w:rPr>
                <w:rFonts w:eastAsiaTheme="minorEastAsia"/>
              </w:rPr>
            </w:pPr>
            <w:r w:rsidRPr="00C849ED">
              <w:t xml:space="preserve">                  </w:t>
            </w:r>
            <m:oMath>
              <m:r>
                <w:rPr>
                  <w:rFonts w:ascii="Cambria Math" w:hAnsi="Cambria Math"/>
                </w:rPr>
                <m:t xml:space="preserve">∴ </m:t>
              </m:r>
              <m:sSup>
                <m:sSupPr>
                  <m:ctrlPr>
                    <w:rPr>
                      <w:rFonts w:ascii="Cambria Math" w:eastAsiaTheme="minorHAnsi" w:hAnsi="Cambria Math"/>
                      <w:i/>
                      <w:sz w:val="22"/>
                      <w:szCs w:val="22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 xml:space="preserve"> = 8</m:t>
              </m:r>
            </m:oMath>
          </w:p>
          <w:p w14:paraId="21E5A7E7" w14:textId="77777777" w:rsidR="00B1455A" w:rsidRPr="00C849ED" w:rsidRDefault="00B1455A" w:rsidP="00B1455A">
            <w:pPr>
              <w:rPr>
                <w:rFonts w:eastAsiaTheme="minorEastAsia"/>
              </w:rPr>
            </w:pPr>
            <w:r w:rsidRPr="00C849ED">
              <w:t xml:space="preserve">                       </w:t>
            </w:r>
            <m:oMath>
              <m:r>
                <w:rPr>
                  <w:rFonts w:ascii="Cambria Math" w:hAnsi="Cambria Math"/>
                </w:rPr>
                <m:t>α = 2</m:t>
              </m:r>
            </m:oMath>
          </w:p>
          <w:p w14:paraId="02671559" w14:textId="77777777" w:rsidR="00B1455A" w:rsidRPr="00C849ED" w:rsidRDefault="00B1455A" w:rsidP="00B1455A">
            <w:pPr>
              <w:rPr>
                <w:rFonts w:eastAsiaTheme="minorEastAsia"/>
              </w:rPr>
            </w:pPr>
            <w:r w:rsidRPr="00C849ED">
              <w:t xml:space="preserve">Sum (1 at a time): 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+ α + αr =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-b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=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= -3</m:t>
              </m:r>
            </m:oMath>
          </w:p>
          <w:p w14:paraId="47AAB54C" w14:textId="77777777" w:rsidR="00B1455A" w:rsidRPr="00C849ED" w:rsidRDefault="00B1455A" w:rsidP="00B1455A">
            <w:pPr>
              <w:rPr>
                <w:rFonts w:eastAsiaTheme="minorEastAsia"/>
              </w:rPr>
            </w:pPr>
            <w:r w:rsidRPr="00C849ED">
              <w:t xml:space="preserve">  </w:t>
            </w:r>
            <m:oMath>
              <m:f>
                <m:fPr>
                  <m:ctrlPr>
                    <w:rPr>
                      <w:rFonts w:ascii="Cambria Math" w:eastAsiaTheme="minorHAnsi" w:hAnsi="Cambria Math"/>
                      <w:i/>
                      <w:sz w:val="22"/>
                      <w:szCs w:val="22"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 + αr + α</m:t>
                  </m:r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2"/>
                          <w:szCs w:val="22"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hAnsi="Cambria Math"/>
                </w:rPr>
                <m:t xml:space="preserve"> = -3</m:t>
              </m:r>
            </m:oMath>
          </w:p>
          <w:p w14:paraId="7AFA06C4" w14:textId="77777777" w:rsidR="00B1455A" w:rsidRPr="00C849ED" w:rsidRDefault="00704B53" w:rsidP="00B1455A">
            <w:pPr>
              <w:rPr>
                <w:i/>
              </w:rPr>
            </w:pPr>
            <m:oMath>
              <m:f>
                <m:fPr>
                  <m:ctrlPr>
                    <w:rPr>
                      <w:rFonts w:ascii="Cambria Math" w:eastAsiaTheme="minorHAnsi" w:hAnsi="Cambria Math"/>
                      <w:i/>
                      <w:sz w:val="22"/>
                      <w:szCs w:val="22"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  <w:sz w:val="22"/>
                          <w:szCs w:val="22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 + r + </m:t>
                      </m:r>
                      <m:sSup>
                        <m:sSupPr>
                          <m:ctrlPr>
                            <w:rPr>
                              <w:rFonts w:ascii="Cambria Math" w:eastAsiaTheme="minorHAnsi" w:hAnsi="Cambria Math"/>
                              <w:i/>
                              <w:sz w:val="22"/>
                              <w:szCs w:val="22"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= -3</m:t>
              </m:r>
            </m:oMath>
            <w:r w:rsidR="00B1455A" w:rsidRPr="00C849ED">
              <w:rPr>
                <w:i/>
              </w:rPr>
              <w:t xml:space="preserve">  </w:t>
            </w:r>
          </w:p>
          <w:p w14:paraId="64E27C18" w14:textId="436F3A7D" w:rsidR="00B1455A" w:rsidRPr="00C849ED" w:rsidRDefault="00704B53" w:rsidP="00B1455A">
            <w:pPr>
              <w:rPr>
                <w:i/>
              </w:rPr>
            </w:pPr>
            <m:oMath>
              <m:f>
                <m:fPr>
                  <m:ctrlPr>
                    <w:rPr>
                      <w:rFonts w:ascii="Cambria Math" w:eastAsiaTheme="minorHAnsi" w:hAnsi="Cambria Math"/>
                      <w:i/>
                      <w:sz w:val="22"/>
                      <w:szCs w:val="22"/>
                      <w:lang w:eastAsia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  <w:sz w:val="22"/>
                          <w:szCs w:val="22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 + r + </m:t>
                      </m:r>
                      <m:sSup>
                        <m:sSupPr>
                          <m:ctrlPr>
                            <w:rPr>
                              <w:rFonts w:ascii="Cambria Math" w:eastAsiaTheme="minorHAnsi" w:hAnsi="Cambria Math"/>
                              <w:i/>
                              <w:sz w:val="22"/>
                              <w:szCs w:val="22"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=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…………….. (1)              since α = 2</m:t>
              </m:r>
            </m:oMath>
            <w:r w:rsidR="00B1455A" w:rsidRPr="00C849ED">
              <w:rPr>
                <w:i/>
              </w:rPr>
              <w:t xml:space="preserve"> </w:t>
            </w:r>
          </w:p>
          <w:p w14:paraId="5FBF9E53" w14:textId="77777777" w:rsidR="00B1455A" w:rsidRPr="00C849ED" w:rsidRDefault="00B1455A" w:rsidP="00B1455A">
            <w:pPr>
              <w:rPr>
                <w:i/>
              </w:rPr>
            </w:pPr>
          </w:p>
          <w:p w14:paraId="5529CEC9" w14:textId="77777777" w:rsidR="00B1455A" w:rsidRPr="00C849ED" w:rsidRDefault="00B1455A" w:rsidP="00B1455A">
            <w:pPr>
              <w:rPr>
                <w:rFonts w:eastAsiaTheme="minorEastAsia"/>
              </w:rPr>
            </w:pPr>
            <w:r w:rsidRPr="00C849ED">
              <w:t xml:space="preserve">Sum (2 at a time):  </w:t>
            </w:r>
            <m:oMath>
              <m:f>
                <m:fPr>
                  <m:ctrlPr>
                    <w:rPr>
                      <w:rFonts w:ascii="Cambria Math" w:eastAsiaTheme="minorHAnsi" w:hAnsi="Cambria Math"/>
                      <w:i/>
                      <w:sz w:val="22"/>
                      <w:szCs w:val="22"/>
                      <w:lang w:eastAsia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2"/>
                          <w:szCs w:val="22"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HAnsi" w:hAnsi="Cambria Math"/>
                      <w:i/>
                      <w:sz w:val="22"/>
                      <w:szCs w:val="22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HAnsi" w:hAnsi="Cambria Math"/>
                      <w:i/>
                      <w:sz w:val="22"/>
                      <w:szCs w:val="22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r </m:t>
              </m:r>
            </m:oMath>
            <w:r w:rsidRPr="00C849ED">
              <w:rPr>
                <w:rFonts w:eastAsiaTheme="minorEastAsia"/>
              </w:rPr>
              <w:t xml:space="preserve">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= -b</m:t>
              </m:r>
            </m:oMath>
          </w:p>
          <w:p w14:paraId="3FEEDFCB" w14:textId="77777777" w:rsidR="00B1455A" w:rsidRPr="00C849ED" w:rsidRDefault="00B1455A" w:rsidP="00B1455A">
            <w:pPr>
              <w:rPr>
                <w:i/>
              </w:rPr>
            </w:pPr>
            <w:r w:rsidRPr="00C849ED">
              <w:rPr>
                <w:rFonts w:eastAsiaTheme="minorEastAsia"/>
              </w:rPr>
              <w:t xml:space="preserve">                                  </w:t>
            </w:r>
            <m:oMath>
              <m:f>
                <m:fPr>
                  <m:ctrlPr>
                    <w:rPr>
                      <w:rFonts w:ascii="Cambria Math" w:eastAsiaTheme="minorHAnsi" w:hAnsi="Cambria Math"/>
                      <w:i/>
                      <w:sz w:val="22"/>
                      <w:szCs w:val="22"/>
                      <w:lang w:eastAsia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2"/>
                          <w:szCs w:val="22"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+ </m:t>
                  </m:r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2"/>
                          <w:szCs w:val="22"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r + </m:t>
                  </m:r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2"/>
                          <w:szCs w:val="22"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2"/>
                          <w:szCs w:val="22"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hAnsi="Cambria Math"/>
                </w:rPr>
                <m:t xml:space="preserve"> = -b</m:t>
              </m:r>
            </m:oMath>
            <w:r w:rsidRPr="00C849ED">
              <w:rPr>
                <w:i/>
              </w:rPr>
              <w:t xml:space="preserve"> </w:t>
            </w:r>
          </w:p>
          <w:p w14:paraId="4A0C425E" w14:textId="77777777" w:rsidR="00B1455A" w:rsidRPr="00C849ED" w:rsidRDefault="00B1455A" w:rsidP="00B1455A">
            <w:pPr>
              <w:rPr>
                <w:i/>
              </w:rPr>
            </w:pPr>
            <w:r w:rsidRPr="00C849ED">
              <w:rPr>
                <w:rFonts w:eastAsiaTheme="minorEastAsia"/>
                <w:i/>
              </w:rPr>
              <w:t xml:space="preserve">                                  </w:t>
            </w:r>
            <m:oMath>
              <m:f>
                <m:fPr>
                  <m:ctrlPr>
                    <w:rPr>
                      <w:rFonts w:ascii="Cambria Math" w:eastAsiaTheme="minorHAnsi" w:hAnsi="Cambria Math"/>
                      <w:i/>
                      <w:sz w:val="22"/>
                      <w:szCs w:val="22"/>
                      <w:lang w:eastAsia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 w:val="22"/>
                          <w:szCs w:val="22"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  <w:sz w:val="22"/>
                          <w:szCs w:val="22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 1 + r + </m:t>
                      </m:r>
                      <m:sSup>
                        <m:sSupPr>
                          <m:ctrlPr>
                            <w:rPr>
                              <w:rFonts w:ascii="Cambria Math" w:eastAsiaTheme="minorHAnsi" w:hAnsi="Cambria Math"/>
                              <w:i/>
                              <w:sz w:val="22"/>
                              <w:szCs w:val="22"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hAnsi="Cambria Math"/>
                </w:rPr>
                <m:t xml:space="preserve"> = -b</m:t>
              </m:r>
            </m:oMath>
            <w:r w:rsidRPr="00C849ED">
              <w:rPr>
                <w:i/>
              </w:rPr>
              <w:t xml:space="preserve"> </w:t>
            </w:r>
          </w:p>
          <w:p w14:paraId="535ADEE6" w14:textId="77777777" w:rsidR="00B1455A" w:rsidRPr="00C849ED" w:rsidRDefault="00B1455A" w:rsidP="00B1455A">
            <w:pPr>
              <w:rPr>
                <w:i/>
              </w:rPr>
            </w:pPr>
            <m:oMath>
              <m:r>
                <w:rPr>
                  <w:rFonts w:ascii="Cambria Math" w:hAnsi="Cambria Math"/>
                </w:rPr>
                <m:t xml:space="preserve">                                        4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 xml:space="preserve"> = -b</m:t>
              </m:r>
            </m:oMath>
            <w:r w:rsidRPr="00C849ED">
              <w:rPr>
                <w:i/>
              </w:rPr>
              <w:t xml:space="preserve"> </w:t>
            </w:r>
          </w:p>
          <w:p w14:paraId="6025F3B8" w14:textId="77777777" w:rsidR="00B1455A" w:rsidRPr="00C849ED" w:rsidRDefault="00B1455A" w:rsidP="00B1455A">
            <w:pPr>
              <w:rPr>
                <w:rFonts w:eastAsiaTheme="minorEastAsia"/>
                <w:i/>
              </w:rPr>
            </w:pPr>
            <w:r w:rsidRPr="00C849ED">
              <w:rPr>
                <w:i/>
              </w:rPr>
              <w:t xml:space="preserve">                                        </w:t>
            </w:r>
            <m:oMath>
              <m:r>
                <w:rPr>
                  <w:rFonts w:ascii="Cambria Math" w:hAnsi="Cambria Math"/>
                </w:rPr>
                <m:t>-6 = -b</m:t>
              </m:r>
            </m:oMath>
          </w:p>
          <w:p w14:paraId="7847D228" w14:textId="2B03D5B4" w:rsidR="00B1455A" w:rsidRDefault="00B1455A" w:rsidP="00B1455A">
            <w:r w:rsidRPr="00C849ED">
              <w:rPr>
                <w:rFonts w:eastAsiaTheme="minorEastAsia"/>
                <w:i/>
              </w:rPr>
              <w:t xml:space="preserve">                                           b = </w:t>
            </w:r>
            <w:r w:rsidRPr="00C849ED">
              <w:rPr>
                <w:rFonts w:eastAsiaTheme="minorEastAsia"/>
              </w:rPr>
              <w:t>6</w:t>
            </w:r>
          </w:p>
        </w:tc>
        <w:tc>
          <w:tcPr>
            <w:tcW w:w="851" w:type="dxa"/>
          </w:tcPr>
          <w:p w14:paraId="76564668" w14:textId="3EC4D583" w:rsidR="00B1455A" w:rsidRPr="00CE3509" w:rsidRDefault="00CE3509" w:rsidP="00CE3509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523" w:type="dxa"/>
          </w:tcPr>
          <w:p w14:paraId="4CDB7AED" w14:textId="77777777" w:rsidR="00B1455A" w:rsidRDefault="00B1455A" w:rsidP="00B1455A"/>
          <w:p w14:paraId="115157B9" w14:textId="77777777" w:rsidR="00CE3509" w:rsidRDefault="00CE3509" w:rsidP="00B1455A"/>
          <w:p w14:paraId="0B2131C8" w14:textId="77777777" w:rsidR="00CE3509" w:rsidRDefault="00CE3509" w:rsidP="00B1455A"/>
          <w:p w14:paraId="1A967333" w14:textId="77777777" w:rsidR="00CE3509" w:rsidRDefault="00CE3509" w:rsidP="00B1455A"/>
          <w:p w14:paraId="19F807B7" w14:textId="77777777" w:rsidR="00CE3509" w:rsidRDefault="00CE3509" w:rsidP="00B1455A">
            <w:r>
              <w:t xml:space="preserve">1 for value of </w:t>
            </w:r>
            <w:r>
              <w:sym w:font="Symbol" w:char="F061"/>
            </w:r>
          </w:p>
          <w:p w14:paraId="2A60A6FC" w14:textId="77777777" w:rsidR="00CE3509" w:rsidRDefault="00CE3509" w:rsidP="00B1455A"/>
          <w:p w14:paraId="76717259" w14:textId="77777777" w:rsidR="00CE3509" w:rsidRDefault="00CE3509" w:rsidP="00B1455A"/>
          <w:p w14:paraId="26A84813" w14:textId="77777777" w:rsidR="00CE3509" w:rsidRDefault="00CE3509" w:rsidP="00B1455A"/>
          <w:p w14:paraId="12AB870B" w14:textId="77777777" w:rsidR="00CE3509" w:rsidRDefault="00CE3509" w:rsidP="00B1455A"/>
          <w:p w14:paraId="183BE118" w14:textId="77777777" w:rsidR="00CE3509" w:rsidRDefault="00CE3509" w:rsidP="00B1455A"/>
          <w:p w14:paraId="76461663" w14:textId="77777777" w:rsidR="00CE3509" w:rsidRDefault="00CE3509" w:rsidP="00B1455A"/>
          <w:p w14:paraId="44C31758" w14:textId="77777777" w:rsidR="00CE3509" w:rsidRDefault="00CA5194" w:rsidP="00B1455A">
            <w:r>
              <w:t>1 for working</w:t>
            </w:r>
          </w:p>
          <w:p w14:paraId="7CB8068B" w14:textId="77777777" w:rsidR="00CA5194" w:rsidRDefault="00CA5194" w:rsidP="00B1455A"/>
          <w:p w14:paraId="3EB1E054" w14:textId="77777777" w:rsidR="00CA5194" w:rsidRDefault="00CA5194" w:rsidP="00B1455A"/>
          <w:p w14:paraId="7420F76E" w14:textId="77777777" w:rsidR="00CA5194" w:rsidRDefault="00CA5194" w:rsidP="00B1455A"/>
          <w:p w14:paraId="640C72C2" w14:textId="77777777" w:rsidR="00CA5194" w:rsidRDefault="00CA5194" w:rsidP="00B1455A">
            <w:r>
              <w:t>1 for answer</w:t>
            </w:r>
          </w:p>
          <w:p w14:paraId="03E0FBC6" w14:textId="77777777" w:rsidR="005C46AA" w:rsidRDefault="005C46AA" w:rsidP="00B1455A"/>
          <w:p w14:paraId="2EB88012" w14:textId="77777777" w:rsidR="005C46AA" w:rsidRDefault="005C46AA" w:rsidP="00B1455A"/>
          <w:p w14:paraId="204540AF" w14:textId="77777777" w:rsidR="005C46AA" w:rsidRDefault="005C46AA" w:rsidP="00B1455A"/>
          <w:p w14:paraId="305B0025" w14:textId="7715F42C" w:rsidR="00D34566" w:rsidRDefault="00D34566" w:rsidP="00B1455A">
            <w:r>
              <w:t xml:space="preserve">Can also solve (1) to get </w:t>
            </w:r>
          </w:p>
          <w:p w14:paraId="1FEAC254" w14:textId="77777777" w:rsidR="00582018" w:rsidRPr="005C46AA" w:rsidRDefault="00582018" w:rsidP="00B1455A">
            <m:oMathPara>
              <m:oMath>
                <m:r>
                  <w:rPr>
                    <w:rFonts w:ascii="Cambria Math" w:hAnsi="Cambria Math"/>
                  </w:rPr>
                  <m:t>r=-2 or r=-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  <w:p w14:paraId="66D809FA" w14:textId="384FDE9C" w:rsidR="005C46AA" w:rsidRDefault="005C46AA" w:rsidP="00B1455A">
            <w:r>
              <w:t xml:space="preserve">Either still gives </w:t>
            </w:r>
            <w:r w:rsidRPr="005C46AA">
              <w:rPr>
                <w:i/>
              </w:rPr>
              <w:t>b</w:t>
            </w:r>
            <w:r>
              <w:t xml:space="preserve"> = 6</w:t>
            </w:r>
          </w:p>
        </w:tc>
      </w:tr>
      <w:tr w:rsidR="00B1455A" w14:paraId="46B69118" w14:textId="77777777" w:rsidTr="00E4361E">
        <w:trPr>
          <w:cantSplit/>
        </w:trPr>
        <w:tc>
          <w:tcPr>
            <w:tcW w:w="534" w:type="dxa"/>
          </w:tcPr>
          <w:p w14:paraId="539084AF" w14:textId="77777777" w:rsidR="00B1455A" w:rsidRDefault="00B1455A" w:rsidP="00B1455A">
            <w:r>
              <w:lastRenderedPageBreak/>
              <w:t>(b)</w:t>
            </w:r>
          </w:p>
        </w:tc>
        <w:tc>
          <w:tcPr>
            <w:tcW w:w="6832" w:type="dxa"/>
            <w:gridSpan w:val="2"/>
          </w:tcPr>
          <w:p w14:paraId="6009A4EA" w14:textId="004EF7DD" w:rsidR="000F1044" w:rsidRDefault="000F1044" w:rsidP="00B1455A">
            <w:pPr>
              <w:rPr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7087826C" wp14:editId="776C40FD">
                  <wp:extent cx="4201160" cy="3395345"/>
                  <wp:effectExtent l="0" t="0" r="8890" b="0"/>
                  <wp:docPr id="13" name="Picture 13" descr="A close up of a ma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Q14 Ans.jpg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1160" cy="3395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A6749D" w14:textId="77777777" w:rsidR="000F1044" w:rsidRDefault="000F1044" w:rsidP="00B1455A">
            <w:pPr>
              <w:rPr>
                <w:lang w:eastAsia="en-US"/>
              </w:rPr>
            </w:pPr>
          </w:p>
          <w:p w14:paraId="4A3A75C5" w14:textId="2E6AB512" w:rsidR="00751F1A" w:rsidRDefault="00704B53" w:rsidP="00B1455A">
            <m:oMathPara>
              <m:oMath>
                <m:sSup>
                  <m:sSupPr>
                    <m:ctrlPr>
                      <w:rPr>
                        <w:rFonts w:ascii="Cambria Math" w:eastAsiaTheme="minorHAnsi" w:hAnsi="Cambria Math" w:cstheme="minorBidi"/>
                        <w:i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/>
                        <w:lang w:eastAsia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HAnsi" w:hAnsi="Cambria Math"/>
                        <w:lang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HAnsi" w:hAnsi="Cambria Math" w:cstheme="minorBidi"/>
                        <w:i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= 4</m:t>
                </m:r>
              </m:oMath>
            </m:oMathPara>
          </w:p>
          <w:p w14:paraId="7D945674" w14:textId="33EECE40" w:rsidR="00751F1A" w:rsidRDefault="00704B53" w:rsidP="00B1455A">
            <m:oMathPara>
              <m:oMath>
                <m:sSup>
                  <m:sSupPr>
                    <m:ctrlPr>
                      <w:rPr>
                        <w:rFonts w:ascii="Cambria Math" w:eastAsiaTheme="minorHAnsi" w:hAnsi="Cambria Math" w:cstheme="minorBidi"/>
                        <w:i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= 4 -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3B7A8630" w14:textId="5F42053A" w:rsidR="00751F1A" w:rsidRPr="003301DF" w:rsidRDefault="003301DF" w:rsidP="00B1455A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y =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 xml:space="preserve">4 -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  <w:p w14:paraId="6BF6BDEC" w14:textId="77777777" w:rsidR="00751F1A" w:rsidRDefault="00751F1A" w:rsidP="00B1455A"/>
          <w:p w14:paraId="0A5FF775" w14:textId="10217A32" w:rsidR="008D5B13" w:rsidRPr="008D5B13" w:rsidRDefault="003301DF" w:rsidP="00B1455A">
            <w:r>
              <w:t xml:space="preserve">Area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ab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func>
              <m:r>
                <w:rPr>
                  <w:rFonts w:ascii="Cambria Math" w:hAnsi="Cambria Math"/>
                </w:rPr>
                <m:t xml:space="preserve"> =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. 2y.2y.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o</m:t>
                      </m:r>
                    </m:sup>
                  </m:sSup>
                </m:e>
              </m:func>
            </m:oMath>
          </w:p>
          <w:p w14:paraId="60456014" w14:textId="77777777" w:rsidR="00265773" w:rsidRPr="00265773" w:rsidRDefault="008D5B13" w:rsidP="00B1455A">
            <w:r>
              <w:t xml:space="preserve">                              </w:t>
            </w:r>
            <m:oMath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. 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.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</w:p>
          <w:p w14:paraId="7D2F0D70" w14:textId="0D89E39C" w:rsidR="00E86113" w:rsidRDefault="00265773" w:rsidP="00B1455A">
            <m:oMath>
              <m:r>
                <w:rPr>
                  <w:rFonts w:ascii="Cambria Math" w:hAnsi="Cambria Math"/>
                </w:rPr>
                <m:t xml:space="preserve">                                  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DC3B36">
              <w:t xml:space="preserve"> </w:t>
            </w:r>
          </w:p>
          <w:p w14:paraId="0145A973" w14:textId="6A6A5D4B" w:rsidR="003301DF" w:rsidRPr="00E86113" w:rsidRDefault="00E86113" w:rsidP="00B1455A">
            <w:r>
              <w:t xml:space="preserve">                              </w:t>
            </w:r>
            <m:oMath>
              <m:r>
                <w:rPr>
                  <w:rFonts w:ascii="Cambria Math" w:hAnsi="Cambria Math"/>
                </w:rPr>
                <m:t xml:space="preserve">= 4 -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  <w:p w14:paraId="68073464" w14:textId="77777777" w:rsidR="00895E83" w:rsidRDefault="00895E83" w:rsidP="00B1455A"/>
          <w:p w14:paraId="6F7C47FA" w14:textId="6E3DEFC4" w:rsidR="00895E83" w:rsidRDefault="00895E83" w:rsidP="00B1455A">
            <w:r>
              <w:t xml:space="preserve">Volume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4 -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oMath>
          </w:p>
          <w:p w14:paraId="181FF021" w14:textId="589280DC" w:rsidR="00C93B5E" w:rsidRDefault="00C93B5E" w:rsidP="00B1455A">
            <w:r>
              <w:t xml:space="preserve">              </w:t>
            </w:r>
            <m:oMath>
              <m:r>
                <w:rPr>
                  <w:rFonts w:ascii="Cambria Math" w:hAnsi="Cambria Math"/>
                </w:rPr>
                <m:t>= 2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4 -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oMath>
          </w:p>
          <w:p w14:paraId="2449237D" w14:textId="356D402B" w:rsidR="00EE0CE7" w:rsidRDefault="00EE0CE7" w:rsidP="00B1455A">
            <w:r>
              <w:t xml:space="preserve">              </w:t>
            </w:r>
            <m:oMath>
              <m:r>
                <w:rPr>
                  <w:rFonts w:ascii="Cambria Math" w:hAnsi="Cambria Math"/>
                </w:rPr>
                <m:t xml:space="preserve">= 2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4x -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oMath>
          </w:p>
          <w:p w14:paraId="48EC1441" w14:textId="286409E3" w:rsidR="00EE0CE7" w:rsidRDefault="00EE0CE7" w:rsidP="00B1455A">
            <w:r>
              <w:t xml:space="preserve">              </w:t>
            </w:r>
            <m:oMath>
              <m:r>
                <w:rPr>
                  <w:rFonts w:ascii="Cambria Math" w:hAnsi="Cambria Math"/>
                </w:rPr>
                <m:t>= 2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-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</m:d>
            </m:oMath>
          </w:p>
          <w:p w14:paraId="76B20927" w14:textId="35DC14AF" w:rsidR="008778EF" w:rsidRDefault="008778EF" w:rsidP="00B1455A">
            <w:r>
              <w:t xml:space="preserve">              </w:t>
            </w:r>
            <m:oMath>
              <m:r>
                <w:rPr>
                  <w:rFonts w:ascii="Cambria Math" w:hAnsi="Cambria Math"/>
                </w:rPr>
                <m:t>= 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8 -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oMath>
          </w:p>
          <w:p w14:paraId="70C96E34" w14:textId="77777777" w:rsidR="008778EF" w:rsidRDefault="008778EF" w:rsidP="00B1455A">
            <w:r>
              <w:t xml:space="preserve">              </w:t>
            </w:r>
            <m:oMath>
              <m:r>
                <w:rPr>
                  <w:rFonts w:ascii="Cambria Math" w:hAnsi="Cambria Math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units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 w:rsidR="00484C44">
              <w:t xml:space="preserve"> </w:t>
            </w:r>
          </w:p>
          <w:p w14:paraId="6A3F0D7B" w14:textId="061BBA5E" w:rsidR="00FD1E53" w:rsidRDefault="00FD1E53" w:rsidP="00B1455A"/>
        </w:tc>
        <w:tc>
          <w:tcPr>
            <w:tcW w:w="851" w:type="dxa"/>
          </w:tcPr>
          <w:p w14:paraId="0FF514B5" w14:textId="45C9DD9E" w:rsidR="00B1455A" w:rsidRPr="00877396" w:rsidRDefault="001F6E9C" w:rsidP="001F6E9C">
            <w:pPr>
              <w:jc w:val="center"/>
              <w:rPr>
                <w:b/>
              </w:rPr>
            </w:pPr>
            <w:r w:rsidRPr="00877396">
              <w:rPr>
                <w:b/>
              </w:rPr>
              <w:t>3</w:t>
            </w:r>
          </w:p>
        </w:tc>
        <w:tc>
          <w:tcPr>
            <w:tcW w:w="2523" w:type="dxa"/>
          </w:tcPr>
          <w:p w14:paraId="40550342" w14:textId="77777777" w:rsidR="00B1455A" w:rsidRDefault="00B1455A" w:rsidP="00B1455A"/>
          <w:p w14:paraId="13936900" w14:textId="77777777" w:rsidR="00877396" w:rsidRDefault="00877396" w:rsidP="00B1455A">
            <w:r>
              <w:t>1 for working</w:t>
            </w:r>
          </w:p>
          <w:p w14:paraId="5C2EAAE1" w14:textId="77777777" w:rsidR="00877396" w:rsidRDefault="00877396" w:rsidP="00B1455A"/>
          <w:p w14:paraId="0F2F0123" w14:textId="77777777" w:rsidR="00877396" w:rsidRDefault="00877396" w:rsidP="00B1455A"/>
          <w:p w14:paraId="52DB3A83" w14:textId="77777777" w:rsidR="00877396" w:rsidRDefault="00877396" w:rsidP="00B1455A">
            <w:r>
              <w:t xml:space="preserve">1 for expression for </w:t>
            </w:r>
            <w:r w:rsidR="00B120E2">
              <w:t>area</w:t>
            </w:r>
          </w:p>
          <w:p w14:paraId="748658FF" w14:textId="77777777" w:rsidR="00B120E2" w:rsidRDefault="00B120E2" w:rsidP="00B1455A"/>
          <w:p w14:paraId="4828223E" w14:textId="225C0B71" w:rsidR="00B120E2" w:rsidRDefault="00B120E2" w:rsidP="00B1455A">
            <w:r>
              <w:t>1 for evaluating volume</w:t>
            </w:r>
          </w:p>
        </w:tc>
      </w:tr>
      <w:tr w:rsidR="00B1455A" w14:paraId="747F1CAF" w14:textId="77777777" w:rsidTr="00E4361E">
        <w:trPr>
          <w:cantSplit/>
        </w:trPr>
        <w:tc>
          <w:tcPr>
            <w:tcW w:w="534" w:type="dxa"/>
          </w:tcPr>
          <w:p w14:paraId="7660172E" w14:textId="77777777" w:rsidR="00B1455A" w:rsidRDefault="00B1455A" w:rsidP="00B1455A">
            <w:r>
              <w:lastRenderedPageBreak/>
              <w:t>(c)</w:t>
            </w:r>
          </w:p>
        </w:tc>
        <w:tc>
          <w:tcPr>
            <w:tcW w:w="6832" w:type="dxa"/>
            <w:gridSpan w:val="2"/>
          </w:tcPr>
          <w:p w14:paraId="581A0BFE" w14:textId="77777777" w:rsidR="00B1455A" w:rsidRDefault="00B1455A" w:rsidP="00B1455A">
            <w:pPr>
              <w:rPr>
                <w:szCs w:val="22"/>
                <w:lang w:val="en-US" w:eastAsia="en-US"/>
              </w:rPr>
            </w:pPr>
            <w:r>
              <w:t xml:space="preserve">(i) </w:t>
            </w:r>
            <w:r w:rsidR="0045096A">
              <w:t xml:space="preserve">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 = 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HAnsi" w:hAnsi="Cambria Math"/>
                      <w:i/>
                      <w:szCs w:val="22"/>
                      <w:lang w:val="en-US" w:eastAsia="en-US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Cs w:val="22"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Cs w:val="22"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-2x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 xml:space="preserve">dx </m:t>
                  </m:r>
                </m:e>
              </m:nary>
            </m:oMath>
          </w:p>
          <w:p w14:paraId="299B2FA7" w14:textId="77777777" w:rsidR="00F00549" w:rsidRDefault="00F00549" w:rsidP="00F00549">
            <w:pPr>
              <w:rPr>
                <w:szCs w:val="22"/>
                <w:lang w:val="en-US" w:eastAsia="en-US"/>
              </w:rPr>
            </w:pPr>
          </w:p>
          <w:p w14:paraId="4750F593" w14:textId="3DAAA525" w:rsidR="00F00549" w:rsidRDefault="00AA1973" w:rsidP="00F00549">
            <w:pPr>
              <w:tabs>
                <w:tab w:val="left" w:pos="2085"/>
              </w:tabs>
              <w:rPr>
                <w:i/>
              </w:rPr>
            </w:pPr>
            <m:oMath>
              <m:r>
                <w:rPr>
                  <w:rFonts w:ascii="Cambria Math" w:hAnsi="Cambria Math"/>
                </w:rPr>
                <m:t xml:space="preserve">u =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 xml:space="preserve">                  v' =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-2x</m:t>
                  </m:r>
                </m:sup>
              </m:sSup>
            </m:oMath>
            <w:r>
              <w:rPr>
                <w:i/>
              </w:rPr>
              <w:t xml:space="preserve"> </w:t>
            </w:r>
          </w:p>
          <w:p w14:paraId="2AA85B53" w14:textId="77777777" w:rsidR="00AA1973" w:rsidRDefault="003E3BAE" w:rsidP="00F00549">
            <w:pPr>
              <w:tabs>
                <w:tab w:val="left" w:pos="2085"/>
              </w:tabs>
              <w:rPr>
                <w:i/>
              </w:rPr>
            </w:pPr>
            <m:oMath>
              <m:r>
                <w:rPr>
                  <w:rFonts w:ascii="Cambria Math" w:hAnsi="Cambria Math"/>
                </w:rPr>
                <m:t>u' = 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 - 1</m:t>
                  </m:r>
                </m:sup>
              </m:sSup>
              <m:r>
                <w:rPr>
                  <w:rFonts w:ascii="Cambria Math" w:hAnsi="Cambria Math"/>
                </w:rPr>
                <m:t xml:space="preserve">         v = 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>
              <w:rPr>
                <w:i/>
              </w:rPr>
              <w:t xml:space="preserve"> </w:t>
            </w:r>
          </w:p>
          <w:p w14:paraId="397C3277" w14:textId="77777777" w:rsidR="003E3BAE" w:rsidRPr="003E3BAE" w:rsidRDefault="003E3BAE" w:rsidP="00F00549">
            <w:pPr>
              <w:tabs>
                <w:tab w:val="left" w:pos="2085"/>
              </w:tabs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uv - 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vu'</m:t>
                    </m:r>
                  </m:e>
                </m:nary>
              </m:oMath>
            </m:oMathPara>
          </w:p>
          <w:p w14:paraId="68E85C02" w14:textId="77777777" w:rsidR="003E3BAE" w:rsidRPr="00A60A17" w:rsidRDefault="00A60A17" w:rsidP="00F00549">
            <w:pPr>
              <w:tabs>
                <w:tab w:val="left" w:pos="2085"/>
              </w:tabs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= 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-2x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- 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 xml:space="preserve"> n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 - 1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-2x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 xml:space="preserve"> dx</m:t>
                </m:r>
              </m:oMath>
            </m:oMathPara>
          </w:p>
          <w:p w14:paraId="38D31285" w14:textId="77777777" w:rsidR="00A60A17" w:rsidRPr="00B41D1E" w:rsidRDefault="00B41D1E" w:rsidP="00F00549">
            <w:pPr>
              <w:tabs>
                <w:tab w:val="left" w:pos="2085"/>
              </w:tabs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-2x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+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 - 1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-2x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dx</m:t>
                    </m:r>
                  </m:e>
                </m:nary>
              </m:oMath>
            </m:oMathPara>
          </w:p>
          <w:p w14:paraId="5F6644EF" w14:textId="7158D83D" w:rsidR="00B41D1E" w:rsidRPr="00B41D1E" w:rsidRDefault="00F106F3" w:rsidP="00F00549">
            <w:pPr>
              <w:tabs>
                <w:tab w:val="left" w:pos="2085"/>
              </w:tabs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∴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-2x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+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 - 1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851" w:type="dxa"/>
          </w:tcPr>
          <w:p w14:paraId="734BC961" w14:textId="786C7EC3" w:rsidR="00B1455A" w:rsidRPr="006D1AFE" w:rsidRDefault="006D1AFE" w:rsidP="006D1AFE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  <w:p w14:paraId="7840FA7D" w14:textId="77777777" w:rsidR="00F00549" w:rsidRDefault="00F00549" w:rsidP="00B1455A"/>
          <w:p w14:paraId="13F83DE3" w14:textId="77777777" w:rsidR="00F00549" w:rsidRDefault="00F00549" w:rsidP="00B1455A"/>
          <w:p w14:paraId="623E3876" w14:textId="77777777" w:rsidR="00F00549" w:rsidRDefault="00F00549" w:rsidP="00B1455A"/>
          <w:p w14:paraId="716F5D29" w14:textId="356AEE21" w:rsidR="00F00549" w:rsidRDefault="00F00549" w:rsidP="00B1455A"/>
        </w:tc>
        <w:tc>
          <w:tcPr>
            <w:tcW w:w="2523" w:type="dxa"/>
          </w:tcPr>
          <w:p w14:paraId="66499828" w14:textId="77777777" w:rsidR="00B1455A" w:rsidRDefault="00B1455A" w:rsidP="00B1455A"/>
          <w:p w14:paraId="4A265CA2" w14:textId="77777777" w:rsidR="006D1AFE" w:rsidRDefault="006D1AFE" w:rsidP="00B1455A"/>
          <w:p w14:paraId="76948E97" w14:textId="77777777" w:rsidR="006D1AFE" w:rsidRDefault="006D1AFE" w:rsidP="00B1455A">
            <w:r>
              <w:t>1 use of integration by parts</w:t>
            </w:r>
          </w:p>
          <w:p w14:paraId="7A2C4E85" w14:textId="77777777" w:rsidR="006D1AFE" w:rsidRDefault="006D1AFE" w:rsidP="00B1455A"/>
          <w:p w14:paraId="2E62CD23" w14:textId="77777777" w:rsidR="006D1AFE" w:rsidRDefault="006D1AFE" w:rsidP="00B1455A"/>
          <w:p w14:paraId="6C2314F1" w14:textId="77777777" w:rsidR="006D1AFE" w:rsidRDefault="006D1AFE" w:rsidP="00B1455A"/>
          <w:p w14:paraId="5855F404" w14:textId="40514438" w:rsidR="006D1AFE" w:rsidRDefault="006D1AFE" w:rsidP="00B1455A">
            <w:r>
              <w:t xml:space="preserve">1 </w:t>
            </w:r>
            <w:r w:rsidR="005720CA">
              <w:t>working towards answer</w:t>
            </w:r>
          </w:p>
        </w:tc>
      </w:tr>
      <w:tr w:rsidR="00B1455A" w14:paraId="4F7ACAD9" w14:textId="77777777" w:rsidTr="00E4361E">
        <w:trPr>
          <w:cantSplit/>
        </w:trPr>
        <w:tc>
          <w:tcPr>
            <w:tcW w:w="534" w:type="dxa"/>
          </w:tcPr>
          <w:p w14:paraId="4B7C609B" w14:textId="77777777" w:rsidR="00B1455A" w:rsidRDefault="00B1455A" w:rsidP="00B1455A"/>
        </w:tc>
        <w:tc>
          <w:tcPr>
            <w:tcW w:w="6832" w:type="dxa"/>
            <w:gridSpan w:val="2"/>
          </w:tcPr>
          <w:p w14:paraId="2F31AB85" w14:textId="557550F9" w:rsidR="00B1455A" w:rsidRPr="006C09DE" w:rsidRDefault="00B1455A" w:rsidP="00B1455A">
            <w:pPr>
              <w:rPr>
                <w:lang w:eastAsia="en-US"/>
              </w:rPr>
            </w:pPr>
            <w:r w:rsidRPr="006C09DE">
              <w:t xml:space="preserve">(ii) </w:t>
            </w:r>
            <m:oMath>
              <m:nary>
                <m:naryPr>
                  <m:limLoc m:val="subSup"/>
                  <m:ctrlPr>
                    <w:rPr>
                      <w:rFonts w:ascii="Cambria Math" w:eastAsiaTheme="minorHAnsi" w:hAnsi="Cambria Math" w:cstheme="minorBidi"/>
                      <w:i/>
                      <w:lang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Cs w:val="22"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  <w:szCs w:val="22"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-2x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nary>
              <m:r>
                <w:rPr>
                  <w:rFonts w:ascii="Cambria Math" w:eastAsiaTheme="minorHAnsi" w:hAnsi="Cambria Math" w:cstheme="minorBidi"/>
                  <w:lang w:eastAsia="en-US"/>
                </w:rPr>
                <m:t xml:space="preserve"> = </m:t>
              </m:r>
              <m:sSubSup>
                <m:sSubSupPr>
                  <m:ctrlPr>
                    <w:rPr>
                      <w:rFonts w:ascii="Cambria Math" w:eastAsiaTheme="minorHAnsi" w:hAnsi="Cambria Math" w:cstheme="minorBidi"/>
                      <w:i/>
                      <w:lang w:eastAsia="en-US"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HAnsi" w:hAnsi="Cambria Math" w:cstheme="minorBidi"/>
                          <w:i/>
                          <w:lang w:eastAsia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-2x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Theme="minorHAnsi" w:hAnsi="Cambria Math" w:cstheme="minorBidi"/>
                      <w:lang w:eastAsia="en-US"/>
                    </w:rPr>
                    <m:t>0</m:t>
                  </m:r>
                </m:sub>
                <m:sup>
                  <m:r>
                    <w:rPr>
                      <w:rFonts w:ascii="Cambria Math" w:eastAsiaTheme="minorHAnsi" w:hAnsi="Cambria Math" w:cstheme="minorBidi"/>
                      <w:lang w:eastAsia="en-US"/>
                    </w:rPr>
                    <m:t>1</m:t>
                  </m:r>
                </m:sup>
              </m:sSubSup>
              <m:r>
                <w:rPr>
                  <w:rFonts w:ascii="Cambria Math" w:eastAsiaTheme="minorHAnsi" w:hAnsi="Cambria Math" w:cstheme="minorBidi"/>
                  <w:lang w:eastAsia="en-US"/>
                </w:rPr>
                <m:t xml:space="preserve"> + </m:t>
              </m:r>
              <m:f>
                <m:fPr>
                  <m:ctrlPr>
                    <w:rPr>
                      <w:rFonts w:ascii="Cambria Math" w:eastAsiaTheme="minorHAnsi" w:hAnsi="Cambria Math" w:cstheme="minorBidi"/>
                      <w:i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HAnsi" w:hAnsi="Cambria Math" w:cstheme="minorBidi"/>
                      <w:lang w:eastAsia="en-US"/>
                    </w:rPr>
                    <m:t>2</m:t>
                  </m:r>
                </m:num>
                <m:den>
                  <m:r>
                    <w:rPr>
                      <w:rFonts w:ascii="Cambria Math" w:eastAsiaTheme="minorHAnsi" w:hAnsi="Cambria Math" w:cstheme="minorBidi"/>
                      <w:lang w:eastAsia="en-US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HAnsi" w:hAnsi="Cambria Math" w:cstheme="minorBidi"/>
                      <w:lang w:eastAsia="en-US"/>
                    </w:rPr>
                    <m:t>I</m:t>
                  </m:r>
                </m:e>
                <m:sub>
                  <m:r>
                    <w:rPr>
                      <w:rFonts w:ascii="Cambria Math" w:eastAsiaTheme="minorHAnsi" w:hAnsi="Cambria Math" w:cstheme="minorBidi"/>
                      <w:lang w:eastAsia="en-US"/>
                    </w:rPr>
                    <m:t>1</m:t>
                  </m:r>
                </m:sub>
              </m:sSub>
            </m:oMath>
          </w:p>
          <w:p w14:paraId="2C230D19" w14:textId="0E9B4D6F" w:rsidR="00FF137D" w:rsidRPr="006C09DE" w:rsidRDefault="00FF137D" w:rsidP="00B1455A">
            <w:pPr>
              <w:rPr>
                <w:lang w:eastAsia="en-US"/>
              </w:rPr>
            </w:pPr>
            <w:r w:rsidRPr="006C09DE">
              <w:rPr>
                <w:lang w:eastAsia="en-US"/>
              </w:rPr>
              <w:t xml:space="preserve">                             </w:t>
            </w:r>
            <m:oMath>
              <m:r>
                <w:rPr>
                  <w:rFonts w:ascii="Cambria Math" w:hAnsi="Cambria Math"/>
                  <w:lang w:eastAsia="en-US"/>
                </w:rPr>
                <m:t xml:space="preserve">=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eastAsia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eastAsia="en-US"/>
                            </w:rPr>
                            <m:t>-2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eastAsia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eastAsia="en-US"/>
                </w:rPr>
                <m:t xml:space="preserve">+ 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eastAsia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eastAsia="en-US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  <w:lang w:eastAsia="en-US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en-US"/>
                        </w:rPr>
                        <m:t>-2x</m:t>
                      </m:r>
                    </m:sup>
                  </m:sSup>
                  <m:r>
                    <w:rPr>
                      <w:rFonts w:ascii="Cambria Math" w:hAnsi="Cambria Math"/>
                      <w:lang w:eastAsia="en-US"/>
                    </w:rPr>
                    <m:t xml:space="preserve"> dx</m:t>
                  </m:r>
                </m:e>
              </m:nary>
            </m:oMath>
          </w:p>
          <w:p w14:paraId="350373BE" w14:textId="2D2AE5D0" w:rsidR="00B347EB" w:rsidRPr="006C09DE" w:rsidRDefault="00B347EB" w:rsidP="00B1455A">
            <w:pPr>
              <w:rPr>
                <w:i/>
                <w:lang w:eastAsia="en-US"/>
              </w:rPr>
            </w:pPr>
            <w:r w:rsidRPr="006C09DE">
              <w:rPr>
                <w:lang w:eastAsia="en-US"/>
              </w:rPr>
              <w:t xml:space="preserve">                             </w:t>
            </w:r>
            <m:oMath>
              <m:r>
                <w:rPr>
                  <w:rFonts w:ascii="Cambria Math" w:hAnsi="Cambria Math"/>
                  <w:lang w:eastAsia="en-US"/>
                </w:rPr>
                <m:t xml:space="preserve">=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eastAsia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eastAsia="en-US"/>
                            </w:rPr>
                            <m:t>-2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eastAsia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eastAsia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 xml:space="preserve">-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en-US"/>
                            </w:rPr>
                            <m:t>x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eastAsia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eastAsia="en-US"/>
                                </w:rPr>
                                <m:t>-2x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lang w:eastAsia="en-US"/>
                            </w:rPr>
                            <m:t>2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  <w:lang w:eastAsia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eastAsia="en-US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lang w:eastAsia="en-US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en-US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eastAsia="en-US"/>
                    </w:rPr>
                    <m:t>0</m:t>
                  </m:r>
                </m:sub>
              </m:sSub>
            </m:oMath>
          </w:p>
          <w:p w14:paraId="354DB7D0" w14:textId="3929F33E" w:rsidR="003A7C73" w:rsidRDefault="003A7C73" w:rsidP="00B1455A">
            <w:pPr>
              <w:rPr>
                <w:lang w:eastAsia="en-US"/>
              </w:rPr>
            </w:pPr>
            <w:r w:rsidRPr="006C09DE">
              <w:rPr>
                <w:lang w:eastAsia="en-US"/>
              </w:rPr>
              <w:t xml:space="preserve">                             </w:t>
            </w:r>
            <m:oMath>
              <m:r>
                <w:rPr>
                  <w:rFonts w:ascii="Cambria Math" w:hAnsi="Cambria Math"/>
                  <w:lang w:eastAsia="en-US"/>
                </w:rPr>
                <m:t xml:space="preserve">=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eastAsia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eastAsia="en-US"/>
                            </w:rPr>
                            <m:t>-2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eastAsia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eastAsia="en-US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eastAsia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eastAsia="en-US"/>
                            </w:rPr>
                            <m:t>-2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eastAsia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eastAsia="en-US"/>
                </w:rPr>
                <m:t xml:space="preserve">+0 + 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en-US"/>
                    </w:rPr>
                    <m:t>2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eastAsia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eastAsia="en-US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en-US"/>
                        </w:rPr>
                        <m:t>0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en-US"/>
                        </w:rPr>
                        <m:t>-2x</m:t>
                      </m:r>
                    </m:sup>
                  </m:sSup>
                  <m:r>
                    <w:rPr>
                      <w:rFonts w:ascii="Cambria Math" w:hAnsi="Cambria Math"/>
                      <w:lang w:eastAsia="en-US"/>
                    </w:rPr>
                    <m:t xml:space="preserve"> dx</m:t>
                  </m:r>
                </m:e>
              </m:nary>
            </m:oMath>
          </w:p>
          <w:p w14:paraId="19655CC1" w14:textId="662D654A" w:rsidR="00B95936" w:rsidRPr="00CF3BC5" w:rsidRDefault="00B95936" w:rsidP="00B1455A">
            <w:pPr>
              <w:rPr>
                <w:i/>
                <w:lang w:eastAsia="en-US"/>
              </w:rPr>
            </w:pPr>
            <w:r>
              <w:rPr>
                <w:lang w:eastAsia="en-US"/>
              </w:rPr>
              <w:t xml:space="preserve">                             </w:t>
            </w:r>
            <m:oMath>
              <m:r>
                <w:rPr>
                  <w:rFonts w:ascii="Cambria Math" w:hAnsi="Cambria Math"/>
                  <w:lang w:eastAsia="en-US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en-US"/>
                    </w:rPr>
                    <m:t>-e</m:t>
                  </m:r>
                </m:e>
                <m:sup>
                  <m:r>
                    <w:rPr>
                      <w:rFonts w:ascii="Cambria Math" w:hAnsi="Cambria Math"/>
                      <w:lang w:eastAsia="en-US"/>
                    </w:rPr>
                    <m:t>-2</m:t>
                  </m:r>
                </m:sup>
              </m:sSup>
              <m:r>
                <w:rPr>
                  <w:rFonts w:ascii="Cambria Math" w:hAnsi="Cambria Math"/>
                  <w:lang w:eastAsia="en-US"/>
                </w:rPr>
                <m:t xml:space="preserve"> + 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eastAsia="en-US"/>
                </w:rPr>
                <m:t xml:space="preserve"> . 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eastAsia="en-US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eastAsia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eastAsia="en-US"/>
                            </w:rPr>
                            <m:t>-2x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hAnsi="Cambria Math"/>
                      <w:lang w:eastAsia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eastAsia="en-US"/>
                    </w:rPr>
                    <m:t>1</m:t>
                  </m:r>
                </m:sup>
              </m:sSubSup>
            </m:oMath>
          </w:p>
          <w:p w14:paraId="196EA187" w14:textId="77777777" w:rsidR="00E90617" w:rsidRDefault="00E90617" w:rsidP="00B1455A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                             </w:t>
            </w:r>
            <m:oMath>
              <m:r>
                <w:rPr>
                  <w:rFonts w:ascii="Cambria Math" w:hAnsi="Cambria Math"/>
                  <w:lang w:eastAsia="en-US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en-US"/>
                    </w:rPr>
                    <m:t>-e</m:t>
                  </m:r>
                </m:e>
                <m:sup>
                  <m:r>
                    <w:rPr>
                      <w:rFonts w:ascii="Cambria Math" w:hAnsi="Cambria Math"/>
                      <w:lang w:eastAsia="en-US"/>
                    </w:rPr>
                    <m:t>-2</m:t>
                  </m:r>
                </m:sup>
              </m:sSup>
              <m:r>
                <w:rPr>
                  <w:rFonts w:ascii="Cambria Math" w:hAnsi="Cambria Math"/>
                  <w:lang w:eastAsia="en-US"/>
                </w:rPr>
                <m:t xml:space="preserve"> - 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en-US"/>
                    </w:rPr>
                    <m:t>4</m:t>
                  </m:r>
                </m:den>
              </m:f>
              <m:r>
                <w:rPr>
                  <w:rFonts w:ascii="Cambria Math" w:hAnsi="Cambria Math"/>
                  <w:lang w:eastAsia="en-US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en-US"/>
                        </w:rPr>
                        <m:t>-2</m:t>
                      </m:r>
                    </m:sup>
                  </m:sSup>
                  <m:r>
                    <w:rPr>
                      <w:rFonts w:ascii="Cambria Math" w:hAnsi="Cambria Math"/>
                      <w:lang w:eastAsia="en-US"/>
                    </w:rPr>
                    <m:t xml:space="preserve"> - 1</m:t>
                  </m:r>
                </m:e>
              </m:d>
            </m:oMath>
          </w:p>
          <w:p w14:paraId="112FF8BE" w14:textId="5B427FE9" w:rsidR="00DC1390" w:rsidRPr="003558B5" w:rsidRDefault="00DC1390" w:rsidP="00B1455A">
            <w:pPr>
              <w:rPr>
                <w:i/>
                <w:lang w:eastAsia="en-US"/>
              </w:rPr>
            </w:pPr>
            <w:r>
              <w:rPr>
                <w:lang w:eastAsia="en-US"/>
              </w:rPr>
              <w:t xml:space="preserve">                             </w:t>
            </w:r>
            <m:oMath>
              <m:r>
                <w:rPr>
                  <w:rFonts w:ascii="Cambria Math" w:hAnsi="Cambria Math"/>
                  <w:lang w:eastAsia="en-US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en-US"/>
                    </w:rPr>
                    <m:t>4</m:t>
                  </m:r>
                </m:den>
              </m:f>
              <m:r>
                <w:rPr>
                  <w:rFonts w:ascii="Cambria Math" w:hAnsi="Cambria Math"/>
                  <w:lang w:eastAsia="en-US"/>
                </w:rPr>
                <m:t xml:space="preserve"> - 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en-US"/>
                    </w:rPr>
                    <m:t>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en-US"/>
                        </w:rPr>
                        <m:t>-2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eastAsia="en-US"/>
                    </w:rPr>
                    <m:t>4</m:t>
                  </m:r>
                </m:den>
              </m:f>
            </m:oMath>
          </w:p>
          <w:p w14:paraId="2237C6C4" w14:textId="34651C95" w:rsidR="003558B5" w:rsidRDefault="00631F18" w:rsidP="00B1455A">
            <w:r>
              <w:t xml:space="preserve">                             </w:t>
            </w:r>
            <m:oMath>
              <m:r>
                <w:rPr>
                  <w:rFonts w:ascii="Cambria Math" w:hAnsi="Cambria Math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  <w:lang w:eastAsia="en-US"/>
                    </w:rPr>
                    <m:t>-5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en-US"/>
                        </w:rPr>
                        <m:t>-2</m:t>
                      </m:r>
                    </m:sup>
                  </m:sSup>
                  <m:r>
                    <w:rPr>
                      <w:rFonts w:ascii="Cambria Math" w:hAnsi="Cambria Math"/>
                      <w:lang w:eastAsia="en-US"/>
                    </w:rPr>
                    <m:t xml:space="preserve"> 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</w:p>
          <w:p w14:paraId="2606425E" w14:textId="02409257" w:rsidR="00A65A95" w:rsidRDefault="00A65A95" w:rsidP="00B1455A">
            <w:r>
              <w:t xml:space="preserve">Other forms possible eg  </w:t>
            </w:r>
            <m:oMath>
              <m:r>
                <w:rPr>
                  <w:rFonts w:ascii="Cambria Math" w:hAnsi="Cambria Math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-5</m:t>
                  </m:r>
                  <m:r>
                    <w:rPr>
                      <w:rFonts w:ascii="Cambria Math" w:hAnsi="Cambria Math"/>
                      <w:lang w:eastAsia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eastAsia="en-US"/>
                    </w:rPr>
                    <m:t xml:space="preserve"> 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</w:p>
          <w:p w14:paraId="7D92FE09" w14:textId="6089D185" w:rsidR="00631F18" w:rsidRPr="006C09DE" w:rsidRDefault="00631F18" w:rsidP="00B1455A"/>
        </w:tc>
        <w:tc>
          <w:tcPr>
            <w:tcW w:w="851" w:type="dxa"/>
          </w:tcPr>
          <w:p w14:paraId="0B289669" w14:textId="491C56DC" w:rsidR="00B1455A" w:rsidRPr="00533905" w:rsidRDefault="00533905" w:rsidP="00533905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523" w:type="dxa"/>
          </w:tcPr>
          <w:p w14:paraId="4330ED6B" w14:textId="77777777" w:rsidR="00B1455A" w:rsidRDefault="00B1455A" w:rsidP="00B1455A"/>
          <w:p w14:paraId="22D04CEB" w14:textId="77777777" w:rsidR="00533905" w:rsidRDefault="00533905" w:rsidP="00B1455A">
            <w:r>
              <w:t>1 for working</w:t>
            </w:r>
          </w:p>
          <w:p w14:paraId="6B54D4DA" w14:textId="77777777" w:rsidR="00533905" w:rsidRDefault="00533905" w:rsidP="00B1455A"/>
          <w:p w14:paraId="54254E86" w14:textId="77777777" w:rsidR="00533905" w:rsidRDefault="00533905" w:rsidP="00B1455A"/>
          <w:p w14:paraId="26A79B5D" w14:textId="77777777" w:rsidR="00533905" w:rsidRDefault="00533905" w:rsidP="00B1455A"/>
          <w:p w14:paraId="24A19EA4" w14:textId="77777777" w:rsidR="00533905" w:rsidRDefault="00533905" w:rsidP="00B1455A"/>
          <w:p w14:paraId="2F1EE66E" w14:textId="62849EF8" w:rsidR="00533905" w:rsidRDefault="00533905" w:rsidP="00B1455A">
            <w:r>
              <w:t>1 for correct answer</w:t>
            </w:r>
          </w:p>
        </w:tc>
      </w:tr>
      <w:tr w:rsidR="00B1455A" w14:paraId="354F644E" w14:textId="77777777" w:rsidTr="00E4361E">
        <w:trPr>
          <w:cantSplit/>
        </w:trPr>
        <w:tc>
          <w:tcPr>
            <w:tcW w:w="534" w:type="dxa"/>
          </w:tcPr>
          <w:p w14:paraId="51B62DAB" w14:textId="77777777" w:rsidR="00B1455A" w:rsidRDefault="00B1455A" w:rsidP="00B1455A">
            <w:r>
              <w:t>(d)</w:t>
            </w:r>
          </w:p>
        </w:tc>
        <w:tc>
          <w:tcPr>
            <w:tcW w:w="6832" w:type="dxa"/>
            <w:gridSpan w:val="2"/>
          </w:tcPr>
          <w:p w14:paraId="420A2D71" w14:textId="1D8B11E3" w:rsidR="00B1455A" w:rsidRDefault="00B1455A" w:rsidP="00B1455A">
            <w:r>
              <w:t xml:space="preserve">(i) </w:t>
            </w:r>
            <w:r w:rsidR="0098170A">
              <w:t xml:space="preserve">         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cos θ + isin 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 xml:space="preserve"> = cos 4θ + isin 4θ</m:t>
              </m:r>
            </m:oMath>
          </w:p>
          <w:p w14:paraId="4F490C1F" w14:textId="77777777" w:rsidR="0098170A" w:rsidRDefault="0098170A" w:rsidP="00B1455A"/>
          <w:p w14:paraId="3894DEEB" w14:textId="77777777" w:rsidR="00AB5D00" w:rsidRDefault="009B1D70" w:rsidP="00B1455A">
            <w:pPr>
              <w:rPr>
                <w:i/>
              </w:rPr>
            </w:pPr>
            <m:oMath>
              <m:r>
                <w:rPr>
                  <w:rFonts w:ascii="Cambria Math" w:hAnsi="Cambria Math"/>
                </w:rPr>
                <m:t xml:space="preserve">LHS =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θ + 4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icos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θsin θ + 6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θ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θ +                        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cos θ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 xml:space="preserve">θ 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θ</m:t>
              </m:r>
            </m:oMath>
            <w:r w:rsidR="0049704F" w:rsidRPr="009B1D70">
              <w:rPr>
                <w:i/>
              </w:rPr>
              <w:t xml:space="preserve"> </w:t>
            </w:r>
            <w:r>
              <w:rPr>
                <w:i/>
              </w:rPr>
              <w:t xml:space="preserve"> </w:t>
            </w:r>
          </w:p>
          <w:p w14:paraId="0C3DFA44" w14:textId="77777777" w:rsidR="009B1D70" w:rsidRDefault="009B1D70" w:rsidP="00B1455A">
            <w:pPr>
              <w:rPr>
                <w:i/>
              </w:rPr>
            </w:pPr>
            <w:r>
              <w:rPr>
                <w:i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θ + 4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icos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 xml:space="preserve">θsin θ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 xml:space="preserve"> 6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θ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- </m:t>
              </m:r>
              <m:r>
                <w:rPr>
                  <w:rFonts w:ascii="Cambria Math" w:hAnsi="Cambria Math"/>
                </w:rPr>
                <m:t xml:space="preserve">                       4icos θ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 xml:space="preserve">θ 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θ</m:t>
              </m:r>
            </m:oMath>
          </w:p>
          <w:p w14:paraId="531DF25C" w14:textId="77777777" w:rsidR="005C3DA0" w:rsidRPr="005C3DA0" w:rsidRDefault="004A4638" w:rsidP="00B1455A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θ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 xml:space="preserve"> 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θ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θ +</m:t>
                </m:r>
              </m:oMath>
            </m:oMathPara>
          </w:p>
          <w:p w14:paraId="03403372" w14:textId="47FF540E" w:rsidR="004A4638" w:rsidRDefault="005C3DA0" w:rsidP="00B1455A">
            <w:pPr>
              <w:rPr>
                <w:i/>
              </w:rPr>
            </w:pPr>
            <m:oMath>
              <m:r>
                <w:rPr>
                  <w:rFonts w:ascii="Cambria Math" w:hAnsi="Cambria Math"/>
                </w:rPr>
                <m:t xml:space="preserve">                               i (4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θsin θ-4cos θ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 xml:space="preserve">θ) </m:t>
              </m:r>
            </m:oMath>
            <w:r w:rsidR="007026D2">
              <w:rPr>
                <w:i/>
              </w:rPr>
              <w:t xml:space="preserve"> </w:t>
            </w:r>
          </w:p>
          <w:p w14:paraId="60E7EDB1" w14:textId="77777777" w:rsidR="005C3DA0" w:rsidRDefault="005C3DA0" w:rsidP="00B1455A">
            <w:pPr>
              <w:rPr>
                <w:i/>
              </w:rPr>
            </w:pPr>
          </w:p>
          <w:p w14:paraId="4AAFE32D" w14:textId="7C869C10" w:rsidR="005C3DA0" w:rsidRPr="003025CE" w:rsidRDefault="005C3DA0" w:rsidP="00B1455A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cos 4θ 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θ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 xml:space="preserve"> 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θ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θ </m:t>
                </m:r>
              </m:oMath>
            </m:oMathPara>
          </w:p>
          <w:p w14:paraId="531E1383" w14:textId="77777777" w:rsidR="003025CE" w:rsidRPr="0066492A" w:rsidRDefault="003025CE" w:rsidP="00B1455A">
            <w:pPr>
              <w:rPr>
                <w:i/>
              </w:rPr>
            </w:pPr>
          </w:p>
          <w:p w14:paraId="5502CACB" w14:textId="39995B9D" w:rsidR="0066492A" w:rsidRPr="009B1D70" w:rsidRDefault="0066492A" w:rsidP="00B1455A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sin 4θ = 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θsin θ-4cos θ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θ</m:t>
                </m:r>
              </m:oMath>
            </m:oMathPara>
          </w:p>
        </w:tc>
        <w:tc>
          <w:tcPr>
            <w:tcW w:w="851" w:type="dxa"/>
          </w:tcPr>
          <w:p w14:paraId="672AA722" w14:textId="7E256AFE" w:rsidR="00B1455A" w:rsidRPr="003025CE" w:rsidRDefault="003025CE" w:rsidP="003025CE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523" w:type="dxa"/>
          </w:tcPr>
          <w:p w14:paraId="6E3CCBB2" w14:textId="77777777" w:rsidR="00B1455A" w:rsidRDefault="00B1455A" w:rsidP="00B1455A"/>
          <w:p w14:paraId="6A5AB7F0" w14:textId="06A0A9E2" w:rsidR="003025CE" w:rsidRDefault="003025CE" w:rsidP="00B1455A">
            <w:r>
              <w:t>1 for each expression</w:t>
            </w:r>
          </w:p>
        </w:tc>
      </w:tr>
      <w:tr w:rsidR="00B1455A" w14:paraId="08C92940" w14:textId="77777777" w:rsidTr="00E4361E">
        <w:trPr>
          <w:cantSplit/>
        </w:trPr>
        <w:tc>
          <w:tcPr>
            <w:tcW w:w="534" w:type="dxa"/>
          </w:tcPr>
          <w:p w14:paraId="41C7D050" w14:textId="77777777" w:rsidR="00B1455A" w:rsidRDefault="00B1455A" w:rsidP="00B1455A"/>
        </w:tc>
        <w:tc>
          <w:tcPr>
            <w:tcW w:w="6832" w:type="dxa"/>
            <w:gridSpan w:val="2"/>
          </w:tcPr>
          <w:p w14:paraId="07E3DD20" w14:textId="6798BA86" w:rsidR="00B1455A" w:rsidRDefault="00B1455A" w:rsidP="00B1455A">
            <w:r w:rsidRPr="005A3A29">
              <w:t>(i</w:t>
            </w:r>
            <w:r>
              <w:t>i</w:t>
            </w:r>
            <w:r w:rsidRPr="005A3A29">
              <w:t xml:space="preserve">) </w:t>
            </w:r>
            <m:oMath>
              <m:r>
                <w:rPr>
                  <w:rFonts w:ascii="Cambria Math" w:hAnsi="Cambria Math"/>
                </w:rPr>
                <m:t xml:space="preserve">Tan 4θ =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sin 4θ </m:t>
                  </m:r>
                </m:num>
                <m:den>
                  <m:r>
                    <w:rPr>
                      <w:rFonts w:ascii="Cambria Math" w:hAnsi="Cambria Math"/>
                    </w:rPr>
                    <m:t>cos 4θ</m:t>
                  </m:r>
                </m:den>
              </m:f>
              <m:r>
                <w:rPr>
                  <w:rFonts w:ascii="Cambria Math" w:hAnsi="Cambria Math"/>
                </w:rPr>
                <m:t xml:space="preserve"> =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θsin θ-4cos θ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θ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θ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 xml:space="preserve"> 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θ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θ</m:t>
                  </m:r>
                </m:den>
              </m:f>
            </m:oMath>
          </w:p>
          <w:p w14:paraId="259340F0" w14:textId="0DA115B5" w:rsidR="00972496" w:rsidRDefault="00972496" w:rsidP="00B1455A">
            <w:pPr>
              <w:rPr>
                <w:i/>
              </w:rPr>
            </w:pPr>
            <w:r>
              <w:t xml:space="preserve">                                    </w:t>
            </w:r>
            <w:r w:rsidR="00983A5F" w:rsidRPr="00983A5F">
              <w:rPr>
                <w:i/>
              </w:rPr>
              <w:t xml:space="preserve">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4t- 4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</m:num>
                <m:den>
                  <m:r>
                    <w:rPr>
                      <w:rFonts w:ascii="Cambria Math" w:hAnsi="Cambria Math"/>
                    </w:rPr>
                    <m:t>1 - 6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 xml:space="preserve"> 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den>
              </m:f>
            </m:oMath>
          </w:p>
          <w:p w14:paraId="298F6DF2" w14:textId="3F6F22B5" w:rsidR="00983A5F" w:rsidRPr="00983A5F" w:rsidRDefault="00983A5F" w:rsidP="00B1455A">
            <w:pPr>
              <w:rPr>
                <w:i/>
              </w:rPr>
            </w:pPr>
          </w:p>
        </w:tc>
        <w:tc>
          <w:tcPr>
            <w:tcW w:w="851" w:type="dxa"/>
          </w:tcPr>
          <w:p w14:paraId="7E79B16E" w14:textId="755CAA45" w:rsidR="00B1455A" w:rsidRPr="004B191F" w:rsidRDefault="004B191F" w:rsidP="004B191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523" w:type="dxa"/>
          </w:tcPr>
          <w:p w14:paraId="1D98C4F8" w14:textId="77777777" w:rsidR="00B1455A" w:rsidRDefault="00B1455A" w:rsidP="00B1455A"/>
        </w:tc>
      </w:tr>
      <w:tr w:rsidR="007F0640" w14:paraId="4B4136A4" w14:textId="77777777" w:rsidTr="00E4361E">
        <w:trPr>
          <w:cantSplit/>
        </w:trPr>
        <w:tc>
          <w:tcPr>
            <w:tcW w:w="534" w:type="dxa"/>
          </w:tcPr>
          <w:p w14:paraId="4C36702F" w14:textId="77777777" w:rsidR="007F0640" w:rsidRDefault="007F0640" w:rsidP="00B1455A">
            <w:r>
              <w:lastRenderedPageBreak/>
              <w:t>(e)</w:t>
            </w:r>
          </w:p>
        </w:tc>
        <w:tc>
          <w:tcPr>
            <w:tcW w:w="3997" w:type="dxa"/>
          </w:tcPr>
          <w:p w14:paraId="5C91B26A" w14:textId="77777777" w:rsidR="007F0640" w:rsidRDefault="007F0640" w:rsidP="00B1455A">
            <w:r>
              <w:t xml:space="preserve">Prove that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 + b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 ≥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rad>
              <m:r>
                <w:rPr>
                  <w:rFonts w:ascii="Cambria Math" w:hAnsi="Cambria Math"/>
                </w:rPr>
                <m:t xml:space="preserve"> if a, b &gt; 0</m:t>
              </m:r>
            </m:oMath>
          </w:p>
          <w:p w14:paraId="5F81BEC6" w14:textId="513AEC8D" w:rsidR="007F0640" w:rsidRPr="000B0B46" w:rsidRDefault="00704B53" w:rsidP="00B1455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 + 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+ 2ab 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7EF1ACB3" w14:textId="04EB5139" w:rsidR="007F0640" w:rsidRDefault="007F0640" w:rsidP="00B1455A">
            <w:r>
              <w:t xml:space="preserve">              </w:t>
            </w:r>
            <m:oMath>
              <m:r>
                <w:rPr>
                  <w:rFonts w:ascii="Cambria Math" w:hAnsi="Cambria Math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- 2ab 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+ 4ab</m:t>
              </m:r>
            </m:oMath>
            <w:r>
              <w:t xml:space="preserve">     </w:t>
            </w:r>
          </w:p>
          <w:p w14:paraId="63253267" w14:textId="1B765B68" w:rsidR="007F0640" w:rsidRDefault="007F0640" w:rsidP="00B1455A">
            <w:r>
              <w:t xml:space="preserve">              </w:t>
            </w:r>
            <m:oMath>
              <m:r>
                <w:rPr>
                  <w:rFonts w:ascii="Cambria Math" w:hAnsi="Cambria Math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 - 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+ 4ab</m:t>
              </m:r>
            </m:oMath>
          </w:p>
          <w:p w14:paraId="16A56D05" w14:textId="4E0E9A51" w:rsidR="007F0640" w:rsidRDefault="007F0640" w:rsidP="00B1455A">
            <w:r>
              <w:t xml:space="preserve">If </w:t>
            </w:r>
            <m:oMath>
              <m:r>
                <w:rPr>
                  <w:rFonts w:ascii="Cambria Math" w:hAnsi="Cambria Math"/>
                </w:rPr>
                <m:t>a≠ b</m:t>
              </m:r>
            </m:oMath>
            <w:r>
              <w:t xml:space="preserve"> then </w:t>
            </w:r>
          </w:p>
          <w:p w14:paraId="50AA79F4" w14:textId="77777777" w:rsidR="007F0640" w:rsidRDefault="007F0640" w:rsidP="00B1455A">
            <w:pPr>
              <w:rPr>
                <w:i/>
              </w:rPr>
            </w:pPr>
            <w:r>
              <w:t xml:space="preserve">                               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 + 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&gt; 4ab</m:t>
              </m:r>
            </m:oMath>
            <w:r w:rsidRPr="009B7508">
              <w:rPr>
                <w:i/>
              </w:rPr>
              <w:t xml:space="preserve"> </w:t>
            </w:r>
          </w:p>
          <w:p w14:paraId="37156852" w14:textId="77777777" w:rsidR="007F0640" w:rsidRPr="009B7508" w:rsidRDefault="007F0640" w:rsidP="007F0640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a + b &gt; 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ab</m:t>
                    </m:r>
                  </m:e>
                </m:rad>
              </m:oMath>
            </m:oMathPara>
          </w:p>
          <w:p w14:paraId="4B4FF418" w14:textId="77777777" w:rsidR="007F0640" w:rsidRPr="005163CE" w:rsidRDefault="00704B53" w:rsidP="007F0640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 + 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&gt;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ab</m:t>
                    </m:r>
                  </m:e>
                </m:rad>
              </m:oMath>
            </m:oMathPara>
          </w:p>
          <w:p w14:paraId="5554228C" w14:textId="77777777" w:rsidR="007F0640" w:rsidRDefault="007F0640" w:rsidP="007F0640">
            <w:r>
              <w:t xml:space="preserve">If </w:t>
            </w:r>
            <w:r w:rsidRPr="000F544B">
              <w:rPr>
                <w:i/>
              </w:rPr>
              <w:t>a = b</w:t>
            </w:r>
            <w:r>
              <w:rPr>
                <w:i/>
              </w:rPr>
              <w:t xml:space="preserve"> </w:t>
            </w:r>
            <w:r w:rsidRPr="000F544B">
              <w:t>then</w:t>
            </w:r>
          </w:p>
          <w:p w14:paraId="17BE28EF" w14:textId="77777777" w:rsidR="007F0640" w:rsidRPr="0075443D" w:rsidRDefault="00704B53" w:rsidP="007F0640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 + 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=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ab</m:t>
                    </m:r>
                  </m:e>
                </m:rad>
              </m:oMath>
            </m:oMathPara>
          </w:p>
          <w:p w14:paraId="753504A8" w14:textId="77777777" w:rsidR="007F0640" w:rsidRDefault="007F0640" w:rsidP="007F0640">
            <w:r>
              <w:t xml:space="preserve">Hence </w:t>
            </w:r>
          </w:p>
          <w:p w14:paraId="7AC84920" w14:textId="0E0084D7" w:rsidR="007F0640" w:rsidRDefault="00704B53" w:rsidP="007F0640">
            <w:pPr>
              <w:rPr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 + 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≥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ab</m:t>
                    </m:r>
                  </m:e>
                </m:rad>
              </m:oMath>
            </m:oMathPara>
          </w:p>
        </w:tc>
        <w:tc>
          <w:tcPr>
            <w:tcW w:w="2835" w:type="dxa"/>
          </w:tcPr>
          <w:p w14:paraId="39AE0375" w14:textId="39D52553" w:rsidR="00E4361E" w:rsidRDefault="00E4361E" w:rsidP="00B1455A">
            <w:r>
              <w:t>OR Alternate</w:t>
            </w:r>
          </w:p>
          <w:p w14:paraId="5F7A89F9" w14:textId="1F69671B" w:rsidR="007F0640" w:rsidRDefault="00E4361E" w:rsidP="00B1455A">
            <w:r>
              <w:object w:dxaOrig="4348" w:dyaOrig="2620" w14:anchorId="5451AA94">
                <v:shape id="_x0000_i1032" type="#_x0000_t75" style="width:193.5pt;height:116.25pt" o:ole="">
                  <v:imagedata r:id="rId27" o:title=""/>
                </v:shape>
                <o:OLEObject Type="Embed" ProgID="FXEquation.Equation" ShapeID="_x0000_i1032" DrawAspect="Content" ObjectID="_1629618272" r:id="rId28"/>
              </w:object>
            </w:r>
          </w:p>
        </w:tc>
        <w:tc>
          <w:tcPr>
            <w:tcW w:w="851" w:type="dxa"/>
          </w:tcPr>
          <w:p w14:paraId="7B0BF98F" w14:textId="73A02A4E" w:rsidR="007F0640" w:rsidRPr="007B1E66" w:rsidRDefault="007F0640" w:rsidP="007B1E66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523" w:type="dxa"/>
          </w:tcPr>
          <w:p w14:paraId="7730D597" w14:textId="77777777" w:rsidR="007F0640" w:rsidRDefault="007F0640" w:rsidP="00B1455A"/>
          <w:p w14:paraId="4B7F4DA7" w14:textId="77777777" w:rsidR="007F0640" w:rsidRDefault="007F0640" w:rsidP="00B1455A"/>
          <w:p w14:paraId="4078667F" w14:textId="77777777" w:rsidR="007F0640" w:rsidRDefault="007F0640" w:rsidP="00B1455A">
            <w:r>
              <w:t>1</w:t>
            </w:r>
          </w:p>
          <w:p w14:paraId="4E536C5C" w14:textId="77777777" w:rsidR="007F0640" w:rsidRDefault="007F0640" w:rsidP="00B1455A"/>
          <w:p w14:paraId="149BE336" w14:textId="77777777" w:rsidR="007F0640" w:rsidRDefault="007F0640" w:rsidP="00B1455A"/>
          <w:p w14:paraId="29212B60" w14:textId="77777777" w:rsidR="007F0640" w:rsidRDefault="007F0640" w:rsidP="00B1455A"/>
          <w:p w14:paraId="5A885B1E" w14:textId="77777777" w:rsidR="007F0640" w:rsidRDefault="007F0640" w:rsidP="00B1455A"/>
          <w:p w14:paraId="2C2E6805" w14:textId="77777777" w:rsidR="007F0640" w:rsidRDefault="007F0640" w:rsidP="00B1455A"/>
          <w:p w14:paraId="1571D691" w14:textId="0B594809" w:rsidR="007F0640" w:rsidRDefault="007F0640" w:rsidP="00B1455A">
            <w:r>
              <w:t>1</w:t>
            </w:r>
          </w:p>
        </w:tc>
      </w:tr>
    </w:tbl>
    <w:p w14:paraId="632B5485" w14:textId="77777777" w:rsidR="00E63F76" w:rsidRDefault="00E63F76"/>
    <w:p w14:paraId="1056670F" w14:textId="77777777" w:rsidR="00E63F76" w:rsidRDefault="00E63F76">
      <w:r>
        <w:br w:type="page"/>
      </w:r>
    </w:p>
    <w:tbl>
      <w:tblPr>
        <w:tblStyle w:val="TableGrid"/>
        <w:tblW w:w="10740" w:type="dxa"/>
        <w:tblLayout w:type="fixed"/>
        <w:tblLook w:val="01E0" w:firstRow="1" w:lastRow="1" w:firstColumn="1" w:lastColumn="1" w:noHBand="0" w:noVBand="0"/>
      </w:tblPr>
      <w:tblGrid>
        <w:gridCol w:w="6912"/>
        <w:gridCol w:w="3828"/>
      </w:tblGrid>
      <w:tr w:rsidR="007D2254" w14:paraId="5858712C" w14:textId="77777777" w:rsidTr="00F3413A">
        <w:trPr>
          <w:cantSplit/>
          <w:tblHeader/>
        </w:trPr>
        <w:tc>
          <w:tcPr>
            <w:tcW w:w="6912" w:type="dxa"/>
          </w:tcPr>
          <w:p w14:paraId="5DBC5DC6" w14:textId="77777777" w:rsidR="007D2254" w:rsidRPr="00D5495B" w:rsidRDefault="007D2254" w:rsidP="00F3413A">
            <w:pPr>
              <w:rPr>
                <w:b/>
              </w:rPr>
            </w:pPr>
            <w:r w:rsidRPr="00D5495B">
              <w:rPr>
                <w:b/>
              </w:rPr>
              <w:lastRenderedPageBreak/>
              <w:t>Question 1</w:t>
            </w:r>
            <w:r>
              <w:rPr>
                <w:b/>
              </w:rPr>
              <w:t>5</w:t>
            </w:r>
          </w:p>
        </w:tc>
        <w:tc>
          <w:tcPr>
            <w:tcW w:w="3828" w:type="dxa"/>
          </w:tcPr>
          <w:p w14:paraId="1E665F08" w14:textId="77777777" w:rsidR="007D2254" w:rsidRPr="00D5495B" w:rsidRDefault="00D8070A" w:rsidP="00F3413A">
            <w:pPr>
              <w:rPr>
                <w:b/>
              </w:rPr>
            </w:pPr>
            <w:r>
              <w:rPr>
                <w:b/>
              </w:rPr>
              <w:t>2019</w:t>
            </w:r>
          </w:p>
        </w:tc>
      </w:tr>
    </w:tbl>
    <w:p w14:paraId="53FA98D3" w14:textId="77777777" w:rsidR="007D2254" w:rsidRDefault="007D2254" w:rsidP="007D2254"/>
    <w:tbl>
      <w:tblPr>
        <w:tblStyle w:val="TableGrid"/>
        <w:tblW w:w="10740" w:type="dxa"/>
        <w:tblLayout w:type="fixed"/>
        <w:tblLook w:val="01E0" w:firstRow="1" w:lastRow="1" w:firstColumn="1" w:lastColumn="1" w:noHBand="0" w:noVBand="0"/>
      </w:tblPr>
      <w:tblGrid>
        <w:gridCol w:w="534"/>
        <w:gridCol w:w="6378"/>
        <w:gridCol w:w="851"/>
        <w:gridCol w:w="2977"/>
      </w:tblGrid>
      <w:tr w:rsidR="007D2254" w14:paraId="7A6FE2BF" w14:textId="77777777" w:rsidTr="00F3413A">
        <w:trPr>
          <w:cantSplit/>
          <w:trHeight w:val="429"/>
          <w:tblHeader/>
        </w:trPr>
        <w:tc>
          <w:tcPr>
            <w:tcW w:w="534" w:type="dxa"/>
          </w:tcPr>
          <w:p w14:paraId="4FC5A973" w14:textId="77777777" w:rsidR="007D2254" w:rsidRDefault="007D2254" w:rsidP="00F3413A"/>
        </w:tc>
        <w:tc>
          <w:tcPr>
            <w:tcW w:w="6378" w:type="dxa"/>
          </w:tcPr>
          <w:p w14:paraId="6D026F99" w14:textId="7964EF22" w:rsidR="007D2254" w:rsidRDefault="007D2254" w:rsidP="00F3413A">
            <w:r>
              <w:t>Solution</w:t>
            </w:r>
          </w:p>
        </w:tc>
        <w:tc>
          <w:tcPr>
            <w:tcW w:w="851" w:type="dxa"/>
          </w:tcPr>
          <w:p w14:paraId="11804416" w14:textId="77777777" w:rsidR="007D2254" w:rsidRDefault="007D2254" w:rsidP="00F3413A">
            <w:r>
              <w:t>Marks</w:t>
            </w:r>
          </w:p>
        </w:tc>
        <w:tc>
          <w:tcPr>
            <w:tcW w:w="2977" w:type="dxa"/>
          </w:tcPr>
          <w:p w14:paraId="00C0AB15" w14:textId="77777777" w:rsidR="007D2254" w:rsidRDefault="007D2254" w:rsidP="00F3413A">
            <w:r>
              <w:t>Allocation of marks</w:t>
            </w:r>
          </w:p>
        </w:tc>
      </w:tr>
      <w:tr w:rsidR="007D2254" w14:paraId="53EE988F" w14:textId="77777777" w:rsidTr="00F3413A">
        <w:trPr>
          <w:cantSplit/>
        </w:trPr>
        <w:tc>
          <w:tcPr>
            <w:tcW w:w="534" w:type="dxa"/>
          </w:tcPr>
          <w:p w14:paraId="315ABA57" w14:textId="77777777" w:rsidR="007D2254" w:rsidRDefault="007D2254" w:rsidP="00F3413A">
            <w:r>
              <w:t>(a)</w:t>
            </w:r>
          </w:p>
        </w:tc>
        <w:tc>
          <w:tcPr>
            <w:tcW w:w="6378" w:type="dxa"/>
          </w:tcPr>
          <w:p w14:paraId="2F2FEF67" w14:textId="77777777" w:rsidR="007D2254" w:rsidRDefault="007D2254" w:rsidP="00F3413A">
            <w:r>
              <w:t xml:space="preserve">(i) </w:t>
            </w:r>
          </w:p>
          <w:p w14:paraId="2F7AEF71" w14:textId="77777777" w:rsidR="00F65C18" w:rsidRDefault="00F65C18" w:rsidP="00F65C18">
            <w:pPr>
              <w:spacing w:after="120"/>
              <w:ind w:left="964" w:hanging="964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F850426" wp14:editId="1AF302C5">
                      <wp:simplePos x="0" y="0"/>
                      <wp:positionH relativeFrom="column">
                        <wp:posOffset>2039339</wp:posOffset>
                      </wp:positionH>
                      <wp:positionV relativeFrom="paragraph">
                        <wp:posOffset>184010</wp:posOffset>
                      </wp:positionV>
                      <wp:extent cx="1484" cy="2681492"/>
                      <wp:effectExtent l="19050" t="0" r="36830" b="2413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84" cy="2681492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3C5ADD51" id="Straight Connector 9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6pt,14.5pt" to="160.7pt,2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" strokecolor="black [3213]" strokeweight="2.2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1FFF5917" wp14:editId="22099548">
                      <wp:simplePos x="0" y="0"/>
                      <wp:positionH relativeFrom="column">
                        <wp:posOffset>2040824</wp:posOffset>
                      </wp:positionH>
                      <wp:positionV relativeFrom="paragraph">
                        <wp:posOffset>184009</wp:posOffset>
                      </wp:positionV>
                      <wp:extent cx="1407265" cy="1245379"/>
                      <wp:effectExtent l="0" t="0" r="21590" b="3111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07265" cy="1245379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2D34A1B1" id="Straight Connector 3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7pt,14.5pt" to="271.5pt,1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" strokecolor="black [3213]"/>
                  </w:pict>
                </mc:Fallback>
              </mc:AlternateContent>
            </w:r>
            <w:r>
              <w:t xml:space="preserve">                                                    A</w:t>
            </w:r>
          </w:p>
          <w:p w14:paraId="1A40833E" w14:textId="7EF014F7" w:rsidR="00F65C18" w:rsidRPr="00D511ED" w:rsidRDefault="00D511ED" w:rsidP="00F65C18">
            <w:pPr>
              <w:spacing w:after="120"/>
              <w:ind w:left="964" w:hanging="964"/>
              <w:rPr>
                <w:i/>
              </w:rPr>
            </w:pPr>
            <w:r>
              <w:t xml:space="preserve">                                                      </w:t>
            </w:r>
            <w:r w:rsidRPr="00D511ED">
              <w:rPr>
                <w:i/>
              </w:rPr>
              <w:sym w:font="Symbol" w:char="F071"/>
            </w:r>
          </w:p>
          <w:p w14:paraId="37F7960D" w14:textId="560F0907" w:rsidR="00F65C18" w:rsidRPr="00514C72" w:rsidRDefault="00F65C18" w:rsidP="00F65C18">
            <w:pPr>
              <w:spacing w:after="120"/>
              <w:ind w:left="964" w:hanging="964"/>
              <w:rPr>
                <w:i/>
              </w:rPr>
            </w:pPr>
            <w:r>
              <w:t xml:space="preserve">                                           </w:t>
            </w:r>
            <w:r w:rsidR="00D511ED">
              <w:t xml:space="preserve">              </w:t>
            </w:r>
            <w:r>
              <w:t xml:space="preserve">           1</w:t>
            </w:r>
            <w:r>
              <w:rPr>
                <w:i/>
              </w:rPr>
              <w:t>m</w:t>
            </w:r>
          </w:p>
          <w:p w14:paraId="304430DD" w14:textId="7D8DA3BA" w:rsidR="00F65C18" w:rsidRDefault="00AC2D76" w:rsidP="00F65C18">
            <w:pPr>
              <w:spacing w:after="120"/>
              <w:ind w:left="964" w:hanging="964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3DCF095C" wp14:editId="04390424">
                      <wp:simplePos x="0" y="0"/>
                      <wp:positionH relativeFrom="column">
                        <wp:posOffset>2963459</wp:posOffset>
                      </wp:positionH>
                      <wp:positionV relativeFrom="paragraph">
                        <wp:posOffset>247810</wp:posOffset>
                      </wp:positionV>
                      <wp:extent cx="479959" cy="409516"/>
                      <wp:effectExtent l="38100" t="38100" r="34925" b="4826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79959" cy="409516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7424B4E7" id="Straight Arrow Connector 15" o:spid="_x0000_s1026" type="#_x0000_t32" style="position:absolute;margin-left:233.35pt;margin-top:19.5pt;width:37.8pt;height:32.25pt;flip:x 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" strokecolor="black [3040]" strokeweight="4.5pt">
                      <v:stroke endarrow="block"/>
                    </v:shape>
                  </w:pict>
                </mc:Fallback>
              </mc:AlternateContent>
            </w:r>
            <w:r w:rsidR="00F65C18">
              <w:t xml:space="preserve">                                                                         </w:t>
            </w:r>
          </w:p>
          <w:p w14:paraId="43135458" w14:textId="6933EE07" w:rsidR="00F65C18" w:rsidRDefault="00F65C18" w:rsidP="00F65C18">
            <w:pPr>
              <w:spacing w:after="120"/>
              <w:ind w:left="964" w:hanging="964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1" locked="0" layoutInCell="1" allowOverlap="1" wp14:anchorId="64B0C166" wp14:editId="6BF84284">
                      <wp:simplePos x="0" y="0"/>
                      <wp:positionH relativeFrom="column">
                        <wp:posOffset>677545</wp:posOffset>
                      </wp:positionH>
                      <wp:positionV relativeFrom="paragraph">
                        <wp:posOffset>220882</wp:posOffset>
                      </wp:positionV>
                      <wp:extent cx="2731770" cy="426346"/>
                      <wp:effectExtent l="0" t="0" r="11430" b="12065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1770" cy="426346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oval w14:anchorId="63C3B0CA" id="Oval 5" o:spid="_x0000_s1026" style="position:absolute;margin-left:53.35pt;margin-top:17.4pt;width:215.1pt;height:33.55pt;z-index:-251609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" filled="f" strokecolor="black [3213]">
                      <v:stroke dashstyle="1 1"/>
                    </v:oval>
                  </w:pict>
                </mc:Fallback>
              </mc:AlternateContent>
            </w:r>
            <w:r w:rsidR="00CA14AE">
              <w:t xml:space="preserve">                                                                                 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  <w:p w14:paraId="57978770" w14:textId="10B4CBA0" w:rsidR="00F65C18" w:rsidRDefault="00E86CE4" w:rsidP="00F65C18">
            <w:pPr>
              <w:spacing w:after="120"/>
              <w:ind w:left="964" w:hanging="964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379988CB" wp14:editId="0A12DCFF">
                      <wp:simplePos x="0" y="0"/>
                      <wp:positionH relativeFrom="column">
                        <wp:posOffset>3664476</wp:posOffset>
                      </wp:positionH>
                      <wp:positionV relativeFrom="paragraph">
                        <wp:posOffset>156210</wp:posOffset>
                      </wp:positionV>
                      <wp:extent cx="0" cy="497053"/>
                      <wp:effectExtent l="114300" t="0" r="76200" b="5588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97053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28E49FC9" id="Straight Arrow Connector 14" o:spid="_x0000_s1026" type="#_x0000_t32" style="position:absolute;margin-left:288.55pt;margin-top:12.3pt;width:0;height:39.1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" strokecolor="black [3040]" strokeweight="4.5pt">
                      <v:stroke endarrow="block"/>
                    </v:shape>
                  </w:pict>
                </mc:Fallback>
              </mc:AlternateContent>
            </w:r>
            <w:r w:rsidR="007D46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64CF0079" wp14:editId="498C578C">
                      <wp:simplePos x="0" y="0"/>
                      <wp:positionH relativeFrom="column">
                        <wp:posOffset>3041997</wp:posOffset>
                      </wp:positionH>
                      <wp:positionV relativeFrom="paragraph">
                        <wp:posOffset>159872</wp:posOffset>
                      </wp:positionV>
                      <wp:extent cx="403003" cy="353563"/>
                      <wp:effectExtent l="38100" t="19050" r="35560" b="6604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03003" cy="353563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2B8EA0B1" id="Straight Arrow Connector 12" o:spid="_x0000_s1026" type="#_x0000_t32" style="position:absolute;margin-left:239.55pt;margin-top:12.6pt;width:31.75pt;height:27.85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" strokecolor="black [3040]" strokeweight="4.5pt">
                      <v:stroke endarrow="block"/>
                    </v:shape>
                  </w:pict>
                </mc:Fallback>
              </mc:AlternateContent>
            </w:r>
            <w:r w:rsidR="00F65C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2E1CA157" wp14:editId="1B6642ED">
                      <wp:simplePos x="0" y="0"/>
                      <wp:positionH relativeFrom="column">
                        <wp:posOffset>3409408</wp:posOffset>
                      </wp:positionH>
                      <wp:positionV relativeFrom="paragraph">
                        <wp:posOffset>126370</wp:posOffset>
                      </wp:positionV>
                      <wp:extent cx="45719" cy="45719"/>
                      <wp:effectExtent l="0" t="0" r="12065" b="12065"/>
                      <wp:wrapNone/>
                      <wp:docPr id="7" name="Flowchart: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0C7F1F48" id="Flowchart: Connector 7" o:spid="_x0000_s1026" type="#_x0000_t120" style="position:absolute;margin-left:268.45pt;margin-top:9.95pt;width:3.6pt;height:3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" fillcolor="black [3213]" strokecolor="black [3213]" strokeweight="2pt"/>
                  </w:pict>
                </mc:Fallback>
              </mc:AlternateContent>
            </w:r>
            <w:r w:rsidR="00F65C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3D223A0A" wp14:editId="65197775">
                      <wp:simplePos x="0" y="0"/>
                      <wp:positionH relativeFrom="column">
                        <wp:posOffset>2035214</wp:posOffset>
                      </wp:positionH>
                      <wp:positionV relativeFrom="paragraph">
                        <wp:posOffset>172089</wp:posOffset>
                      </wp:positionV>
                      <wp:extent cx="1413405" cy="1205374"/>
                      <wp:effectExtent l="0" t="0" r="15875" b="3302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13405" cy="120537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4B40AC54" id="Straight Connector 25" o:spid="_x0000_s1026" style="position:absolute;flip:x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0.25pt,13.55pt" to="271.55pt,10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" strokecolor="black [3213]"/>
                  </w:pict>
                </mc:Fallback>
              </mc:AlternateContent>
            </w:r>
            <w:r w:rsidR="00F65C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1D08BDF0" wp14:editId="736B7262">
                      <wp:simplePos x="0" y="0"/>
                      <wp:positionH relativeFrom="column">
                        <wp:posOffset>2037434</wp:posOffset>
                      </wp:positionH>
                      <wp:positionV relativeFrom="paragraph">
                        <wp:posOffset>172089</wp:posOffset>
                      </wp:positionV>
                      <wp:extent cx="1371973" cy="0"/>
                      <wp:effectExtent l="0" t="0" r="0" b="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71973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0B0274ED" id="Straight Connector 23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45pt,13.55pt" to="268.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" strokecolor="black [3213]">
                      <v:stroke dashstyle="dash"/>
                    </v:line>
                  </w:pict>
                </mc:Fallback>
              </mc:AlternateContent>
            </w:r>
            <w:r w:rsidR="00F65C18">
              <w:t xml:space="preserve">                                                                </w:t>
            </w:r>
            <w:r w:rsidR="00F65C18">
              <w:rPr>
                <w:i/>
              </w:rPr>
              <w:t>r</w:t>
            </w:r>
            <w:r w:rsidR="00F65C18">
              <w:t xml:space="preserve">                          P</w:t>
            </w:r>
          </w:p>
          <w:p w14:paraId="6B33BADD" w14:textId="4A730471" w:rsidR="00F65C18" w:rsidRPr="00E86CE4" w:rsidRDefault="00E86CE4" w:rsidP="00F65C18">
            <w:pPr>
              <w:spacing w:after="120"/>
              <w:ind w:left="964" w:hanging="964"/>
              <w:rPr>
                <w:i/>
              </w:rPr>
            </w:pPr>
            <w:r>
              <w:t xml:space="preserve">                                                                                    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t xml:space="preserve"> </w:t>
            </w:r>
            <w:r w:rsidR="00E43259">
              <w:t xml:space="preserve"> </w:t>
            </w:r>
            <w:r>
              <w:t xml:space="preserve">    </w:t>
            </w:r>
            <w:r w:rsidR="0055105A">
              <w:t>3</w:t>
            </w:r>
            <w:r>
              <w:rPr>
                <w:i/>
              </w:rPr>
              <w:t>g</w:t>
            </w:r>
          </w:p>
          <w:p w14:paraId="3A948EB2" w14:textId="77777777" w:rsidR="00F65C18" w:rsidRDefault="00F65C18" w:rsidP="00F65C18">
            <w:pPr>
              <w:spacing w:after="120"/>
              <w:ind w:left="964" w:hanging="964"/>
            </w:pPr>
            <w:r>
              <w:t xml:space="preserve">                                                                              </w:t>
            </w:r>
          </w:p>
          <w:p w14:paraId="70331768" w14:textId="3AAA35B4" w:rsidR="00F65C18" w:rsidRPr="00514C72" w:rsidRDefault="007D4618" w:rsidP="00F65C18">
            <w:pPr>
              <w:spacing w:after="120"/>
              <w:ind w:left="964" w:hanging="964"/>
              <w:rPr>
                <w:i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2EDAFB94" wp14:editId="177D4761">
                      <wp:simplePos x="0" y="0"/>
                      <wp:positionH relativeFrom="column">
                        <wp:posOffset>2077108</wp:posOffset>
                      </wp:positionH>
                      <wp:positionV relativeFrom="paragraph">
                        <wp:posOffset>207840</wp:posOffset>
                      </wp:positionV>
                      <wp:extent cx="433701" cy="375390"/>
                      <wp:effectExtent l="19050" t="38100" r="62230" b="43815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33701" cy="375390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79FE517A" id="Straight Arrow Connector 11" o:spid="_x0000_s1026" type="#_x0000_t32" style="position:absolute;margin-left:163.55pt;margin-top:16.35pt;width:34.15pt;height:29.55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" strokecolor="black [3040]" strokeweight="4.5pt">
                      <v:stroke endarrow="block"/>
                    </v:shape>
                  </w:pict>
                </mc:Fallback>
              </mc:AlternateContent>
            </w:r>
            <w:r w:rsidR="00F65C18">
              <w:t xml:space="preserve">                                                                        1</w:t>
            </w:r>
            <w:r w:rsidR="00F65C18">
              <w:rPr>
                <w:i/>
              </w:rPr>
              <w:t>m</w:t>
            </w:r>
          </w:p>
          <w:p w14:paraId="7315DB54" w14:textId="541AC094" w:rsidR="00F65C18" w:rsidRPr="00D511ED" w:rsidRDefault="00D511ED" w:rsidP="00F65C18">
            <w:pPr>
              <w:spacing w:after="120"/>
              <w:ind w:left="964" w:hanging="964"/>
              <w:rPr>
                <w:i/>
              </w:rPr>
            </w:pPr>
            <w:r>
              <w:t xml:space="preserve">                                                       </w:t>
            </w:r>
            <w:r w:rsidRPr="00D511ED">
              <w:rPr>
                <w:i/>
              </w:rPr>
              <w:sym w:font="Symbol" w:char="F071"/>
            </w:r>
            <w:r w:rsidR="00E43259">
              <w:rPr>
                <w:i/>
              </w:rPr>
              <w:t xml:space="preserve">    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E43259">
              <w:rPr>
                <w:i/>
              </w:rPr>
              <w:t xml:space="preserve">  </w:t>
            </w:r>
          </w:p>
          <w:p w14:paraId="288C0ABF" w14:textId="0A3F68E8" w:rsidR="00F65C18" w:rsidRDefault="0055105A" w:rsidP="00F65C18">
            <w:pPr>
              <w:spacing w:after="120"/>
              <w:ind w:left="964" w:hanging="964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3DA831D2" wp14:editId="2F853EA7">
                      <wp:simplePos x="0" y="0"/>
                      <wp:positionH relativeFrom="column">
                        <wp:posOffset>2194915</wp:posOffset>
                      </wp:positionH>
                      <wp:positionV relativeFrom="paragraph">
                        <wp:posOffset>120677</wp:posOffset>
                      </wp:positionV>
                      <wp:extent cx="0" cy="371206"/>
                      <wp:effectExtent l="114300" t="0" r="95250" b="4826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71206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34833114" id="Straight Arrow Connector 16" o:spid="_x0000_s1026" type="#_x0000_t32" style="position:absolute;margin-left:172.85pt;margin-top:9.5pt;width:0;height:29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" strokecolor="black [3040]" strokeweight="4.5pt">
                      <v:stroke endarrow="block"/>
                    </v:shape>
                  </w:pict>
                </mc:Fallback>
              </mc:AlternateContent>
            </w:r>
            <w:r w:rsidR="00F65C1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7C0FFD67" wp14:editId="0C795687">
                      <wp:simplePos x="0" y="0"/>
                      <wp:positionH relativeFrom="column">
                        <wp:posOffset>1939847</wp:posOffset>
                      </wp:positionH>
                      <wp:positionV relativeFrom="paragraph">
                        <wp:posOffset>70411</wp:posOffset>
                      </wp:positionV>
                      <wp:extent cx="185124" cy="49608"/>
                      <wp:effectExtent l="0" t="0" r="24765" b="26670"/>
                      <wp:wrapNone/>
                      <wp:docPr id="27" name="Oval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5124" cy="49608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oval w14:anchorId="1956E419" id="Oval 27" o:spid="_x0000_s1026" style="position:absolute;margin-left:152.75pt;margin-top:5.55pt;width:14.6pt;height:3.9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" filled="f" strokecolor="black [3213]" strokeweight="2pt"/>
                  </w:pict>
                </mc:Fallback>
              </mc:AlternateContent>
            </w:r>
            <w:r w:rsidR="00F65C18">
              <w:t xml:space="preserve">                                               Q</w:t>
            </w:r>
          </w:p>
          <w:p w14:paraId="64BF6A62" w14:textId="1F0051FE" w:rsidR="00BD2F83" w:rsidRPr="0055105A" w:rsidRDefault="0055105A" w:rsidP="00F3413A">
            <w:r>
              <w:t xml:space="preserve">                                                            4</w:t>
            </w:r>
            <w:r>
              <w:rPr>
                <w:i/>
              </w:rPr>
              <w:t>g</w:t>
            </w:r>
          </w:p>
          <w:p w14:paraId="00AB71DA" w14:textId="19CD4216" w:rsidR="00BD2F83" w:rsidRDefault="00BD2F83" w:rsidP="00F3413A"/>
        </w:tc>
        <w:tc>
          <w:tcPr>
            <w:tcW w:w="851" w:type="dxa"/>
          </w:tcPr>
          <w:p w14:paraId="475D7CD6" w14:textId="77777777" w:rsidR="007D2254" w:rsidRDefault="007D2254" w:rsidP="00CB3716">
            <w:pPr>
              <w:jc w:val="center"/>
              <w:rPr>
                <w:b/>
              </w:rPr>
            </w:pPr>
          </w:p>
          <w:p w14:paraId="4C3B6E4B" w14:textId="688AEEE3" w:rsidR="00CB3716" w:rsidRPr="00CB3716" w:rsidRDefault="00CB3716" w:rsidP="00CB3716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977" w:type="dxa"/>
          </w:tcPr>
          <w:p w14:paraId="1F0312A2" w14:textId="77777777" w:rsidR="007D2254" w:rsidRDefault="007D2254" w:rsidP="00F3413A"/>
        </w:tc>
      </w:tr>
      <w:tr w:rsidR="007D2254" w14:paraId="5B4CC2F9" w14:textId="77777777" w:rsidTr="00F3413A">
        <w:trPr>
          <w:cantSplit/>
        </w:trPr>
        <w:tc>
          <w:tcPr>
            <w:tcW w:w="534" w:type="dxa"/>
          </w:tcPr>
          <w:p w14:paraId="035F7946" w14:textId="77777777" w:rsidR="007D2254" w:rsidRDefault="007D2254" w:rsidP="00F3413A"/>
        </w:tc>
        <w:tc>
          <w:tcPr>
            <w:tcW w:w="6378" w:type="dxa"/>
          </w:tcPr>
          <w:p w14:paraId="3EE815A8" w14:textId="77777777" w:rsidR="00CA14AE" w:rsidRDefault="007D2254" w:rsidP="00F3413A">
            <w:r w:rsidRPr="005A3A29">
              <w:t>(i</w:t>
            </w:r>
            <w:r>
              <w:t>i</w:t>
            </w:r>
            <w:r w:rsidRPr="005A3A29">
              <w:t xml:space="preserve">) </w:t>
            </w:r>
            <w:r w:rsidR="00693D42">
              <w:t xml:space="preserve">At </w:t>
            </w:r>
            <w:r w:rsidR="00693D42">
              <w:rPr>
                <w:i/>
              </w:rPr>
              <w:t>P</w:t>
            </w:r>
            <w:r w:rsidR="007E1D37">
              <w:t xml:space="preserve">, Vertically  </w:t>
            </w:r>
          </w:p>
          <w:p w14:paraId="5CC0ED67" w14:textId="1378CE49" w:rsidR="007D2254" w:rsidRDefault="00CA14AE" w:rsidP="00F3413A">
            <w:r>
              <w:t xml:space="preserve">                  </w:t>
            </w:r>
            <w:r w:rsidR="007E1D37">
              <w:t xml:space="preserve">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cos θ + 3g =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cos θ</m:t>
              </m:r>
            </m:oMath>
            <w:r>
              <w:t xml:space="preserve"> </w:t>
            </w:r>
          </w:p>
          <w:p w14:paraId="1C8E7128" w14:textId="73967F83" w:rsidR="00F50FBB" w:rsidRDefault="00704B53" w:rsidP="00F3413A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cos θ = 3g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 - - -(1)</m:t>
                </m:r>
              </m:oMath>
            </m:oMathPara>
          </w:p>
          <w:p w14:paraId="6C8774D5" w14:textId="77777777" w:rsidR="00CA14AE" w:rsidRDefault="006B7131" w:rsidP="00F3413A">
            <w:r>
              <w:t xml:space="preserve">      At </w:t>
            </w:r>
            <w:r>
              <w:rPr>
                <w:i/>
              </w:rPr>
              <w:t>P</w:t>
            </w:r>
            <w:r>
              <w:t>, horizontally</w:t>
            </w:r>
          </w:p>
          <w:p w14:paraId="61EC536A" w14:textId="33CCB6AE" w:rsidR="006B7131" w:rsidRDefault="00132AD0" w:rsidP="00F3413A">
            <w:r>
              <w:t xml:space="preserve">                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sin θ 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sin θ = 3r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oMath>
          </w:p>
          <w:p w14:paraId="7D3A67B2" w14:textId="50446C82" w:rsidR="002A50CA" w:rsidRPr="00803C83" w:rsidRDefault="00704B53" w:rsidP="00F3413A">
            <w:pPr>
              <w:rPr>
                <w:i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sin θ = 27r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 - - - (2)</m:t>
                </m:r>
              </m:oMath>
            </m:oMathPara>
          </w:p>
          <w:p w14:paraId="33972240" w14:textId="77777777" w:rsidR="003235C7" w:rsidRDefault="003E395A" w:rsidP="00F3413A">
            <w:r>
              <w:t xml:space="preserve">      At </w:t>
            </w:r>
            <w:r>
              <w:rPr>
                <w:i/>
              </w:rPr>
              <w:t>Q</w:t>
            </w:r>
            <w:r>
              <w:t>, Only Vertical</w:t>
            </w:r>
          </w:p>
          <w:p w14:paraId="79E1CE02" w14:textId="77777777" w:rsidR="003E395A" w:rsidRPr="00B10749" w:rsidRDefault="00704B53" w:rsidP="00F3413A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cos θ = 4g - - - - (3)</m:t>
                </m:r>
              </m:oMath>
            </m:oMathPara>
          </w:p>
          <w:p w14:paraId="00BC254F" w14:textId="3C53E76B" w:rsidR="00B10749" w:rsidRPr="007A7452" w:rsidRDefault="00B10749" w:rsidP="00F3413A">
            <w:pPr>
              <w:rPr>
                <w:i/>
              </w:rPr>
            </w:pPr>
          </w:p>
        </w:tc>
        <w:tc>
          <w:tcPr>
            <w:tcW w:w="851" w:type="dxa"/>
          </w:tcPr>
          <w:p w14:paraId="4CF007FD" w14:textId="66A91045" w:rsidR="007D2254" w:rsidRPr="00B10749" w:rsidRDefault="00B10749" w:rsidP="00B10749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977" w:type="dxa"/>
          </w:tcPr>
          <w:p w14:paraId="2F6F48E8" w14:textId="019852B8" w:rsidR="007D2254" w:rsidRDefault="004F3E27" w:rsidP="00F3413A">
            <w:r>
              <w:t>One mark for each equation</w:t>
            </w:r>
          </w:p>
        </w:tc>
      </w:tr>
      <w:tr w:rsidR="007D2254" w14:paraId="6C3929A2" w14:textId="77777777" w:rsidTr="00F3413A">
        <w:trPr>
          <w:cantSplit/>
        </w:trPr>
        <w:tc>
          <w:tcPr>
            <w:tcW w:w="534" w:type="dxa"/>
          </w:tcPr>
          <w:p w14:paraId="2AE0AA5E" w14:textId="77777777" w:rsidR="007D2254" w:rsidRDefault="007D2254" w:rsidP="00F3413A"/>
        </w:tc>
        <w:tc>
          <w:tcPr>
            <w:tcW w:w="6378" w:type="dxa"/>
          </w:tcPr>
          <w:p w14:paraId="403EF7A4" w14:textId="7425EA85" w:rsidR="007D2254" w:rsidRDefault="007D2254" w:rsidP="00F3413A">
            <w:r w:rsidRPr="005A3A29">
              <w:t>(i</w:t>
            </w:r>
            <w:r>
              <w:t>ii</w:t>
            </w:r>
            <w:r w:rsidRPr="005A3A29">
              <w:t xml:space="preserve">) </w:t>
            </w:r>
            <w:r w:rsidR="00B93A28">
              <w:t xml:space="preserve">From (3)  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=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4g</m:t>
                  </m:r>
                </m:num>
                <m:den>
                  <m:r>
                    <w:rPr>
                      <w:rFonts w:ascii="Cambria Math" w:hAnsi="Cambria Math"/>
                    </w:rPr>
                    <m:t>cos θ</m:t>
                  </m:r>
                </m:den>
              </m:f>
            </m:oMath>
            <w:r w:rsidR="001755F9">
              <w:t xml:space="preserve"> </w:t>
            </w:r>
            <w:r w:rsidR="00D24B10">
              <w:t xml:space="preserve">- - - - </w:t>
            </w:r>
            <w:r w:rsidR="001755F9">
              <w:t xml:space="preserve"> (</w:t>
            </w:r>
            <w:r w:rsidR="00D24B10">
              <w:t>4</w:t>
            </w:r>
            <w:r w:rsidR="001755F9">
              <w:t>)</w:t>
            </w:r>
          </w:p>
          <w:p w14:paraId="6DA2D312" w14:textId="7EC7ED6D" w:rsidR="00D24B10" w:rsidRDefault="00D24B10" w:rsidP="00F3413A">
            <w:r>
              <w:t>Sub (4) into (1)</w:t>
            </w:r>
          </w:p>
          <w:p w14:paraId="2E3C815C" w14:textId="6467F0E6" w:rsidR="001755F9" w:rsidRDefault="003D5986" w:rsidP="00F3413A">
            <w:r>
              <w:t xml:space="preserve">              </w:t>
            </w:r>
            <w:r w:rsidR="007A13D3">
              <w:t xml:space="preserve">          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4g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cos θ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cos θ = 3g</m:t>
              </m:r>
            </m:oMath>
          </w:p>
          <w:p w14:paraId="27456184" w14:textId="77777777" w:rsidR="003D5986" w:rsidRPr="007A13D3" w:rsidRDefault="00704B53" w:rsidP="00F3413A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cos θ - 4g = 3g</m:t>
                </m:r>
              </m:oMath>
            </m:oMathPara>
          </w:p>
          <w:p w14:paraId="5A69C2D3" w14:textId="2C276418" w:rsidR="007A13D3" w:rsidRDefault="007A13D3" w:rsidP="007A13D3">
            <w:pPr>
              <w:rPr>
                <w:i/>
              </w:rPr>
            </w:pPr>
            <w:r>
              <w:rPr>
                <w:i/>
              </w:rPr>
              <w:t xml:space="preserve">                      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cos θ  = 7g</m:t>
              </m:r>
            </m:oMath>
          </w:p>
          <w:p w14:paraId="7E37B519" w14:textId="002763F5" w:rsidR="00BF5590" w:rsidRPr="00B45FFF" w:rsidRDefault="00704B53" w:rsidP="007A13D3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7g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cos 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 - - - (5)</m:t>
                </m:r>
              </m:oMath>
            </m:oMathPara>
          </w:p>
          <w:p w14:paraId="61D83D19" w14:textId="77777777" w:rsidR="007A13D3" w:rsidRDefault="005B24C1" w:rsidP="00F3413A">
            <w:r>
              <w:t>Sub (4) into (2)</w:t>
            </w:r>
          </w:p>
          <w:p w14:paraId="11FB8A9E" w14:textId="044083BB" w:rsidR="00B45FFF" w:rsidRDefault="00F854E5" w:rsidP="00F3413A">
            <w:r>
              <w:t xml:space="preserve">                      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4g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cos θ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>sin θ = 27r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  <w:p w14:paraId="37860171" w14:textId="221D9037" w:rsidR="0084005E" w:rsidRPr="00F54127" w:rsidRDefault="00704B53" w:rsidP="00F3413A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sin θ + 4g tan θ = 27r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14:paraId="1A15D199" w14:textId="77DB3924" w:rsidR="009C7CB7" w:rsidRPr="002F2C28" w:rsidRDefault="00704B53" w:rsidP="009C7CB7">
            <w:pPr>
              <w:rPr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7g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cos </m:t>
                    </m:r>
                  </m:den>
                </m:f>
                <m:r>
                  <w:rPr>
                    <w:rFonts w:ascii="Cambria Math" w:hAnsi="Cambria Math"/>
                  </w:rPr>
                  <m:t>sin θ + 4g tan θ = 27r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   from (5)</m:t>
                </m:r>
              </m:oMath>
            </m:oMathPara>
          </w:p>
          <w:p w14:paraId="01519BCF" w14:textId="14B67A20" w:rsidR="002F2C28" w:rsidRPr="00F54127" w:rsidRDefault="005B5CB4" w:rsidP="009C7CB7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11g tan θ = 27r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7B544C8D" w14:textId="19D39632" w:rsidR="00F54127" w:rsidRPr="00494917" w:rsidRDefault="00281014" w:rsidP="00F3413A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tan  θ 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27r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11g</m:t>
                    </m:r>
                  </m:den>
                </m:f>
              </m:oMath>
            </m:oMathPara>
          </w:p>
          <w:p w14:paraId="5BE45D6F" w14:textId="0E7BCFAF" w:rsidR="00494917" w:rsidRDefault="001B299E" w:rsidP="00F3413A">
            <w:pPr>
              <w:rPr>
                <w:i/>
              </w:rPr>
            </w:pPr>
            <w:r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3EDB1F00" wp14:editId="2ACDA7E0">
                      <wp:simplePos x="0" y="0"/>
                      <wp:positionH relativeFrom="column">
                        <wp:posOffset>2235734</wp:posOffset>
                      </wp:positionH>
                      <wp:positionV relativeFrom="paragraph">
                        <wp:posOffset>515811</wp:posOffset>
                      </wp:positionV>
                      <wp:extent cx="115703" cy="95811"/>
                      <wp:effectExtent l="0" t="0" r="36830" b="1905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5703" cy="9581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017F9200" id="Straight Connector 18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05pt,40.6pt" to="185.15pt,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" strokecolor="black [3040]"/>
                  </w:pict>
                </mc:Fallback>
              </mc:AlternateContent>
            </w:r>
            <w:r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77C3E8A6" wp14:editId="3A01D807">
                      <wp:simplePos x="0" y="0"/>
                      <wp:positionH relativeFrom="column">
                        <wp:posOffset>1572225</wp:posOffset>
                      </wp:positionH>
                      <wp:positionV relativeFrom="paragraph">
                        <wp:posOffset>337524</wp:posOffset>
                      </wp:positionV>
                      <wp:extent cx="157075" cy="179514"/>
                      <wp:effectExtent l="0" t="0" r="33655" b="3048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7075" cy="17951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1634C23A" id="Straight Connector 17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8pt,26.6pt" to="136.15pt,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" strokecolor="black [3040]"/>
                  </w:pict>
                </mc:Fallback>
              </mc:AlternateContent>
            </w:r>
            <w:r w:rsidR="00494917">
              <w:rPr>
                <w:i/>
              </w:rPr>
              <w:t>Now</w:t>
            </w:r>
            <w:r w:rsidR="00494917" w:rsidRPr="00DC752E">
              <w:rPr>
                <w:i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tan θ</m:t>
                  </m:r>
                </m:den>
              </m:f>
            </m:oMath>
          </w:p>
          <w:p w14:paraId="2A7857BE" w14:textId="733CACAA" w:rsidR="00DC752E" w:rsidRPr="009339D4" w:rsidRDefault="009339D4" w:rsidP="00F3413A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h = r ×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11 × 9∙8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27r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0B39E7C8" w14:textId="77777777" w:rsidR="009339D4" w:rsidRDefault="001B299E" w:rsidP="00F3413A">
            <w:pPr>
              <w:rPr>
                <w:i/>
              </w:rPr>
            </w:pPr>
            <w:r>
              <w:rPr>
                <w:i/>
              </w:rPr>
              <w:t xml:space="preserve">                                      </w:t>
            </w:r>
            <m:oMath>
              <m:r>
                <w:rPr>
                  <w:rFonts w:ascii="Cambria Math" w:hAnsi="Cambria Math"/>
                </w:rPr>
                <m:t xml:space="preserve">= </m:t>
              </m:r>
            </m:oMath>
            <w:r w:rsidR="00DC2DB0">
              <w:t>0</w:t>
            </w:r>
            <w:r w:rsidR="00DC2DB0">
              <w:sym w:font="Symbol" w:char="F0D7"/>
            </w:r>
            <w:r w:rsidR="00DC2DB0">
              <w:t>40</w:t>
            </w:r>
            <w:r w:rsidR="004270AE">
              <w:rPr>
                <w:i/>
              </w:rPr>
              <w:t>m</w:t>
            </w:r>
          </w:p>
          <w:p w14:paraId="07F49ECF" w14:textId="04526D79" w:rsidR="004270AE" w:rsidRPr="0058409A" w:rsidRDefault="004270AE" w:rsidP="00F3413A">
            <w:r w:rsidRPr="004270AE">
              <w:sym w:font="Symbol" w:char="F05C"/>
            </w:r>
            <w:r>
              <w:t xml:space="preserve"> </w:t>
            </w:r>
            <w:r w:rsidRPr="004270AE">
              <w:rPr>
                <w:i/>
              </w:rPr>
              <w:t>P</w:t>
            </w:r>
            <w:r>
              <w:t xml:space="preserve"> is 40</w:t>
            </w:r>
            <w:r w:rsidR="0058409A">
              <w:rPr>
                <w:i/>
              </w:rPr>
              <w:t>cm</w:t>
            </w:r>
            <w:r w:rsidR="0058409A">
              <w:t xml:space="preserve"> below </w:t>
            </w:r>
            <w:r w:rsidR="0058409A" w:rsidRPr="0058409A">
              <w:rPr>
                <w:i/>
              </w:rPr>
              <w:t>A</w:t>
            </w:r>
            <w:r w:rsidR="0058409A">
              <w:t xml:space="preserve"> (nearest </w:t>
            </w:r>
            <w:r w:rsidR="0058409A" w:rsidRPr="0058409A">
              <w:rPr>
                <w:i/>
              </w:rPr>
              <w:t>cm</w:t>
            </w:r>
            <w:r w:rsidR="0058409A">
              <w:t>)</w:t>
            </w:r>
          </w:p>
        </w:tc>
        <w:tc>
          <w:tcPr>
            <w:tcW w:w="851" w:type="dxa"/>
          </w:tcPr>
          <w:p w14:paraId="4E7D29B0" w14:textId="693E6F2E" w:rsidR="007D2254" w:rsidRPr="0058409A" w:rsidRDefault="0058409A" w:rsidP="0058409A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977" w:type="dxa"/>
          </w:tcPr>
          <w:p w14:paraId="444F34BD" w14:textId="77777777" w:rsidR="007D2254" w:rsidRDefault="007D2254" w:rsidP="00F3413A"/>
          <w:p w14:paraId="43CA3D25" w14:textId="77777777" w:rsidR="009365C6" w:rsidRDefault="009365C6" w:rsidP="00F3413A"/>
          <w:p w14:paraId="34DCB141" w14:textId="77777777" w:rsidR="009365C6" w:rsidRDefault="009365C6" w:rsidP="00F3413A"/>
          <w:p w14:paraId="4C3821BC" w14:textId="77777777" w:rsidR="009365C6" w:rsidRDefault="009365C6" w:rsidP="00F3413A"/>
          <w:p w14:paraId="76F30B65" w14:textId="77777777" w:rsidR="009365C6" w:rsidRDefault="009365C6" w:rsidP="00F3413A"/>
          <w:p w14:paraId="267AED26" w14:textId="77777777" w:rsidR="009365C6" w:rsidRDefault="009365C6" w:rsidP="00F3413A"/>
          <w:p w14:paraId="4C403F08" w14:textId="77777777" w:rsidR="009365C6" w:rsidRDefault="009365C6" w:rsidP="00F3413A">
            <w:pPr>
              <w:rPr>
                <w:i/>
              </w:rPr>
            </w:pPr>
            <w:r>
              <w:t xml:space="preserve">2 marks for correct expression for </w:t>
            </w:r>
            <w:r w:rsidR="0096063F">
              <w:rPr>
                <w:i/>
              </w:rPr>
              <w:t xml:space="preserve">tan </w:t>
            </w:r>
            <w:r w:rsidR="0096063F">
              <w:rPr>
                <w:i/>
              </w:rPr>
              <w:sym w:font="Symbol" w:char="F071"/>
            </w:r>
          </w:p>
          <w:p w14:paraId="553F2A31" w14:textId="77777777" w:rsidR="0096063F" w:rsidRDefault="0096063F" w:rsidP="00F3413A">
            <w:pPr>
              <w:rPr>
                <w:i/>
              </w:rPr>
            </w:pPr>
          </w:p>
          <w:p w14:paraId="53D9B070" w14:textId="77777777" w:rsidR="0096063F" w:rsidRDefault="0096063F" w:rsidP="0096063F">
            <w:pPr>
              <w:pStyle w:val="ListParagraph"/>
              <w:numPr>
                <w:ilvl w:val="0"/>
                <w:numId w:val="1"/>
              </w:numPr>
              <w:ind w:left="200" w:hanging="200"/>
              <w:rPr>
                <w:i/>
              </w:rPr>
            </w:pPr>
            <w:r>
              <w:rPr>
                <w:i/>
              </w:rPr>
              <w:t>Lose 1 mark for each mistake.</w:t>
            </w:r>
          </w:p>
          <w:p w14:paraId="79272F96" w14:textId="77777777" w:rsidR="0096063F" w:rsidRDefault="0096063F" w:rsidP="0096063F">
            <w:pPr>
              <w:rPr>
                <w:i/>
              </w:rPr>
            </w:pPr>
          </w:p>
          <w:p w14:paraId="56E3424D" w14:textId="77777777" w:rsidR="0096063F" w:rsidRDefault="0096063F" w:rsidP="0096063F">
            <w:pPr>
              <w:rPr>
                <w:i/>
              </w:rPr>
            </w:pPr>
          </w:p>
          <w:p w14:paraId="504481D6" w14:textId="77777777" w:rsidR="0096063F" w:rsidRDefault="0096063F" w:rsidP="0096063F">
            <w:pPr>
              <w:rPr>
                <w:i/>
              </w:rPr>
            </w:pPr>
          </w:p>
          <w:p w14:paraId="7F4B378E" w14:textId="77777777" w:rsidR="0096063F" w:rsidRDefault="0096063F" w:rsidP="0096063F">
            <w:pPr>
              <w:rPr>
                <w:i/>
              </w:rPr>
            </w:pPr>
          </w:p>
          <w:p w14:paraId="0D093135" w14:textId="77777777" w:rsidR="0096063F" w:rsidRDefault="0096063F" w:rsidP="0096063F">
            <w:pPr>
              <w:rPr>
                <w:i/>
              </w:rPr>
            </w:pPr>
          </w:p>
          <w:p w14:paraId="154E1127" w14:textId="77777777" w:rsidR="0096063F" w:rsidRDefault="0096063F" w:rsidP="0096063F">
            <w:pPr>
              <w:rPr>
                <w:i/>
              </w:rPr>
            </w:pPr>
          </w:p>
          <w:p w14:paraId="3FB52896" w14:textId="77777777" w:rsidR="0096063F" w:rsidRDefault="0096063F" w:rsidP="0096063F">
            <w:pPr>
              <w:rPr>
                <w:i/>
              </w:rPr>
            </w:pPr>
          </w:p>
          <w:p w14:paraId="4E851912" w14:textId="77777777" w:rsidR="0096063F" w:rsidRDefault="0096063F" w:rsidP="0096063F">
            <w:pPr>
              <w:rPr>
                <w:i/>
              </w:rPr>
            </w:pPr>
          </w:p>
          <w:p w14:paraId="32B53182" w14:textId="723BC103" w:rsidR="0096063F" w:rsidRPr="00A4149C" w:rsidRDefault="00DC17F2" w:rsidP="0096063F">
            <w:r>
              <w:t xml:space="preserve">1 mark for </w:t>
            </w:r>
            <w:r w:rsidR="006708EE">
              <w:t xml:space="preserve">distance </w:t>
            </w:r>
            <w:r w:rsidR="00A4149C">
              <w:rPr>
                <w:i/>
              </w:rPr>
              <w:t>h</w:t>
            </w:r>
            <w:r>
              <w:t xml:space="preserve"> </w:t>
            </w:r>
            <w:r w:rsidR="00A4149C">
              <w:t xml:space="preserve">between </w:t>
            </w:r>
            <w:r>
              <w:rPr>
                <w:i/>
              </w:rPr>
              <w:t>P</w:t>
            </w:r>
            <w:r w:rsidR="00A4149C">
              <w:rPr>
                <w:i/>
              </w:rPr>
              <w:t xml:space="preserve"> </w:t>
            </w:r>
            <w:r w:rsidR="00A4149C" w:rsidRPr="00A4149C">
              <w:t>and</w:t>
            </w:r>
            <w:r w:rsidR="00A4149C">
              <w:rPr>
                <w:i/>
              </w:rPr>
              <w:t xml:space="preserve"> </w:t>
            </w:r>
            <w:r w:rsidR="00A4149C" w:rsidRPr="00A4149C">
              <w:rPr>
                <w:i/>
              </w:rPr>
              <w:t>A</w:t>
            </w:r>
            <w:r w:rsidR="00A4149C">
              <w:rPr>
                <w:i/>
              </w:rPr>
              <w:t>.</w:t>
            </w:r>
          </w:p>
        </w:tc>
      </w:tr>
      <w:tr w:rsidR="004E7A48" w14:paraId="0F77B080" w14:textId="77777777" w:rsidTr="00F3413A">
        <w:trPr>
          <w:cantSplit/>
        </w:trPr>
        <w:tc>
          <w:tcPr>
            <w:tcW w:w="534" w:type="dxa"/>
          </w:tcPr>
          <w:p w14:paraId="67FF0AC9" w14:textId="77777777" w:rsidR="004E7A48" w:rsidRDefault="004E7A48" w:rsidP="004E7A48">
            <w:r>
              <w:lastRenderedPageBreak/>
              <w:t>(b)</w:t>
            </w:r>
          </w:p>
        </w:tc>
        <w:tc>
          <w:tcPr>
            <w:tcW w:w="6378" w:type="dxa"/>
          </w:tcPr>
          <w:p w14:paraId="6C910C06" w14:textId="77777777" w:rsidR="004E7A48" w:rsidRDefault="004E7A48" w:rsidP="004E7A48">
            <w:pPr>
              <w:rPr>
                <w:rFonts w:eastAsiaTheme="minorEastAsia"/>
              </w:rPr>
            </w:pPr>
            <w:r>
              <w:t xml:space="preserve">(i)    </w:t>
            </w:r>
            <m:oMath>
              <m:r>
                <w:rPr>
                  <w:rFonts w:ascii="Cambria Math" w:hAnsi="Cambria Math"/>
                </w:rPr>
                <m:t xml:space="preserve">y = 4 - </m:t>
              </m:r>
              <m:sSup>
                <m:sSupPr>
                  <m:ctrlPr>
                    <w:rPr>
                      <w:rFonts w:ascii="Cambria Math" w:eastAsiaTheme="minorHAnsi" w:hAnsi="Cambria Math" w:cstheme="minorBidi"/>
                      <w:i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rPr>
                <w:rFonts w:eastAsiaTheme="minorEastAsia"/>
              </w:rPr>
              <w:t xml:space="preserve">  - - - (1)</w:t>
            </w:r>
          </w:p>
          <w:p w14:paraId="138745D5" w14:textId="77777777" w:rsidR="004E7A48" w:rsidRDefault="004E7A48" w:rsidP="004E7A4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</w:t>
            </w:r>
            <m:oMath>
              <m:r>
                <w:rPr>
                  <w:rFonts w:ascii="Cambria Math" w:eastAsiaTheme="minorEastAsia" w:hAnsi="Cambria Math"/>
                </w:rPr>
                <m:t>xy = 1</m:t>
              </m:r>
            </m:oMath>
            <w:r>
              <w:rPr>
                <w:rFonts w:eastAsiaTheme="minorEastAsia"/>
              </w:rPr>
              <w:t xml:space="preserve">            - - - (2)</w:t>
            </w:r>
          </w:p>
          <w:p w14:paraId="478EB566" w14:textId="77777777" w:rsidR="004E7A48" w:rsidRDefault="004E7A48" w:rsidP="004E7A4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Sub (1) in (2)</w:t>
            </w:r>
          </w:p>
          <w:p w14:paraId="48D1ECA9" w14:textId="77777777" w:rsidR="004E7A48" w:rsidRPr="006E5760" w:rsidRDefault="004E7A48" w:rsidP="004E7A48">
            <w:pPr>
              <w:rPr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4x - </m:t>
                </m:r>
                <m:sSup>
                  <m:sSupPr>
                    <m:ctrlPr>
                      <w:rPr>
                        <w:rFonts w:ascii="Cambria Math" w:eastAsiaTheme="minorHAnsi" w:hAnsi="Cambria Math" w:cstheme="minorBidi"/>
                        <w:i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HAnsi" w:hAnsi="Cambria Math" w:cstheme="minorBidi"/>
                    <w:lang w:eastAsia="en-US"/>
                  </w:rPr>
                  <m:t xml:space="preserve"> = 1</m:t>
                </m:r>
              </m:oMath>
            </m:oMathPara>
          </w:p>
          <w:p w14:paraId="3E4DA041" w14:textId="3870EABC" w:rsidR="004E7A48" w:rsidRDefault="00704B53" w:rsidP="004E7A48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- 4x + 1 = 0</m:t>
                </m:r>
              </m:oMath>
            </m:oMathPara>
          </w:p>
        </w:tc>
        <w:tc>
          <w:tcPr>
            <w:tcW w:w="851" w:type="dxa"/>
          </w:tcPr>
          <w:p w14:paraId="5EE9F1E1" w14:textId="77777777" w:rsidR="004E7A48" w:rsidRDefault="004E7A48" w:rsidP="004E7A48">
            <w:pPr>
              <w:jc w:val="center"/>
              <w:rPr>
                <w:b/>
              </w:rPr>
            </w:pPr>
          </w:p>
          <w:p w14:paraId="4309B248" w14:textId="4FF13ECC" w:rsidR="004E7A48" w:rsidRDefault="004E7A48" w:rsidP="004E7A48">
            <w:r>
              <w:rPr>
                <w:b/>
              </w:rPr>
              <w:t>1</w:t>
            </w:r>
          </w:p>
        </w:tc>
        <w:tc>
          <w:tcPr>
            <w:tcW w:w="2977" w:type="dxa"/>
          </w:tcPr>
          <w:p w14:paraId="660957BC" w14:textId="7502EDD3" w:rsidR="004E7A48" w:rsidRDefault="004E7A48" w:rsidP="004E7A48">
            <w:r>
              <w:t>Correct equation</w:t>
            </w:r>
          </w:p>
        </w:tc>
      </w:tr>
      <w:tr w:rsidR="00137E47" w14:paraId="48AC5503" w14:textId="77777777" w:rsidTr="00F3413A">
        <w:trPr>
          <w:cantSplit/>
        </w:trPr>
        <w:tc>
          <w:tcPr>
            <w:tcW w:w="534" w:type="dxa"/>
          </w:tcPr>
          <w:p w14:paraId="7DBAD2DF" w14:textId="77777777" w:rsidR="00137E47" w:rsidRDefault="00137E47" w:rsidP="00137E47"/>
        </w:tc>
        <w:tc>
          <w:tcPr>
            <w:tcW w:w="6378" w:type="dxa"/>
          </w:tcPr>
          <w:p w14:paraId="26AE8C1D" w14:textId="77777777" w:rsidR="00137E47" w:rsidRDefault="00137E47" w:rsidP="00137E47">
            <w:r w:rsidRPr="005A3A29">
              <w:t>(i</w:t>
            </w:r>
            <w:r>
              <w:t>i</w:t>
            </w:r>
            <w:r w:rsidRPr="005A3A29">
              <w:t xml:space="preserve">) </w:t>
            </w:r>
            <w: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- 4x + 1 = 0</m:t>
              </m:r>
            </m:oMath>
          </w:p>
          <w:p w14:paraId="1141F5F3" w14:textId="77777777" w:rsidR="00137E47" w:rsidRDefault="00137E47" w:rsidP="00137E47">
            <w:pPr>
              <w:tabs>
                <w:tab w:val="left" w:pos="2429"/>
              </w:tabs>
              <w:rPr>
                <w:noProof/>
              </w:rPr>
            </w:pPr>
            <m:oMath>
              <m:r>
                <w:rPr>
                  <w:rFonts w:ascii="Cambria Math" w:hAnsi="Cambria Math"/>
                  <w:noProof/>
                </w:rPr>
                <m:t xml:space="preserve">Let X= 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oMath>
            <w:r>
              <w:rPr>
                <w:noProof/>
              </w:rPr>
              <w:t xml:space="preserve">  </w:t>
            </w:r>
            <w:r>
              <w:rPr>
                <w:noProof/>
              </w:rPr>
              <w:tab/>
              <w:t xml:space="preserve"> </w:t>
            </w:r>
          </w:p>
          <w:p w14:paraId="2A8534B5" w14:textId="77777777" w:rsidR="00137E47" w:rsidRDefault="00137E47" w:rsidP="00137E47">
            <w:pPr>
              <w:tabs>
                <w:tab w:val="left" w:pos="2429"/>
              </w:tabs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      </w:t>
            </w:r>
            <m:oMath>
              <m:r>
                <w:rPr>
                  <w:rFonts w:ascii="Cambria Math" w:hAnsi="Cambria Math"/>
                  <w:noProof/>
                </w:rPr>
                <m:t xml:space="preserve">y=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</m:rad>
            </m:oMath>
          </w:p>
          <w:p w14:paraId="5343DDE4" w14:textId="77777777" w:rsidR="00137E47" w:rsidRDefault="00137E47" w:rsidP="00137E47">
            <w:pPr>
              <w:tabs>
                <w:tab w:val="left" w:pos="2429"/>
              </w:tabs>
              <w:rPr>
                <w:noProof/>
              </w:rPr>
            </w:pPr>
            <m:oMath>
              <m:r>
                <w:rPr>
                  <w:rFonts w:ascii="Cambria Math" w:hAnsi="Cambria Math"/>
                  <w:noProof/>
                </w:rPr>
                <m:t xml:space="preserve">i.e. Sub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</m:rad>
            </m:oMath>
            <w:r>
              <w:rPr>
                <w:noProof/>
              </w:rPr>
              <w:t xml:space="preserve"> </w:t>
            </w:r>
          </w:p>
          <w:p w14:paraId="6DA4615F" w14:textId="77777777" w:rsidR="00137E47" w:rsidRPr="004147F3" w:rsidRDefault="00704B53" w:rsidP="00137E47">
            <w:pPr>
              <w:tabs>
                <w:tab w:val="left" w:pos="2429"/>
              </w:tabs>
              <w:rPr>
                <w:rFonts w:eastAsiaTheme="minorEastAsia"/>
                <w:noProof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x</m:t>
                            </m:r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hAnsi="Cambria Math"/>
                        <w:noProof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noProof/>
                  </w:rPr>
                  <m:t>- 4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</m:rad>
                <m:r>
                  <w:rPr>
                    <w:rFonts w:ascii="Cambria Math" w:hAnsi="Cambria Math"/>
                    <w:noProof/>
                  </w:rPr>
                  <m:t>+1=0</m:t>
                </m:r>
              </m:oMath>
            </m:oMathPara>
          </w:p>
          <w:p w14:paraId="563868C7" w14:textId="59CCB46F" w:rsidR="00137E47" w:rsidRPr="000E7A10" w:rsidRDefault="00137E47" w:rsidP="00137E47">
            <w:pPr>
              <w:tabs>
                <w:tab w:val="left" w:pos="2429"/>
              </w:tabs>
              <w:rPr>
                <w:rFonts w:eastAsiaTheme="minorEastAsia"/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x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</m:rad>
                <m:r>
                  <w:rPr>
                    <w:rFonts w:ascii="Cambria Math" w:hAnsi="Cambria Math"/>
                    <w:noProof/>
                  </w:rPr>
                  <m:t>-4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</m:rad>
                <m:r>
                  <w:rPr>
                    <w:rFonts w:ascii="Cambria Math" w:hAnsi="Cambria Math"/>
                    <w:noProof/>
                  </w:rPr>
                  <m:t>+1=0</m:t>
                </m:r>
              </m:oMath>
            </m:oMathPara>
          </w:p>
          <w:p w14:paraId="4D189074" w14:textId="45B16734" w:rsidR="00137E47" w:rsidRPr="000E7A10" w:rsidRDefault="00704B53" w:rsidP="00137E47">
            <w:pPr>
              <w:tabs>
                <w:tab w:val="left" w:pos="2429"/>
              </w:tabs>
              <w:rPr>
                <w:rFonts w:eastAsiaTheme="minorEastAsia"/>
                <w:noProof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-</m:t>
                    </m:r>
                    <m:r>
                      <w:rPr>
                        <w:rFonts w:ascii="Cambria Math" w:hAnsi="Cambria Math"/>
                        <w:noProof/>
                      </w:rPr>
                      <m:t>4</m:t>
                    </m:r>
                  </m:e>
                </m:d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</m:rad>
                <m:r>
                  <w:rPr>
                    <w:rFonts w:ascii="Cambria Math" w:hAnsi="Cambria Math"/>
                    <w:noProof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-</m:t>
                </m:r>
                <m:r>
                  <w:rPr>
                    <w:rFonts w:ascii="Cambria Math" w:hAnsi="Cambria Math"/>
                    <w:noProof/>
                  </w:rPr>
                  <m:t>1</m:t>
                </m:r>
              </m:oMath>
            </m:oMathPara>
          </w:p>
          <w:p w14:paraId="426A9D23" w14:textId="0BFF0E7D" w:rsidR="00137E47" w:rsidRPr="000E7A10" w:rsidRDefault="00704B53" w:rsidP="00137E47">
            <w:pPr>
              <w:tabs>
                <w:tab w:val="left" w:pos="2429"/>
              </w:tabs>
              <w:rPr>
                <w:rFonts w:eastAsiaTheme="minorEastAsia"/>
                <w:noProof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noProof/>
                          </w:rPr>
                          <m:t>4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noProof/>
                  </w:rPr>
                  <m:t xml:space="preserve">x=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noProof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p>
                </m:sSup>
              </m:oMath>
            </m:oMathPara>
          </w:p>
          <w:p w14:paraId="0F1B303E" w14:textId="6B72A267" w:rsidR="00137E47" w:rsidRPr="000E7A10" w:rsidRDefault="00704B53" w:rsidP="00137E47">
            <w:pPr>
              <w:tabs>
                <w:tab w:val="left" w:pos="2429"/>
              </w:tabs>
              <w:rPr>
                <w:rFonts w:eastAsiaTheme="minorEastAsia"/>
                <w:noProof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-</m:t>
                    </m:r>
                    <m:r>
                      <w:rPr>
                        <w:rFonts w:ascii="Cambria Math" w:hAnsi="Cambria Math"/>
                        <w:noProof/>
                      </w:rPr>
                      <m:t>8x+16</m:t>
                    </m:r>
                  </m:e>
                </m:d>
                <m:r>
                  <w:rPr>
                    <w:rFonts w:ascii="Cambria Math" w:hAnsi="Cambria Math"/>
                    <w:noProof/>
                  </w:rPr>
                  <m:t>x=1</m:t>
                </m:r>
              </m:oMath>
            </m:oMathPara>
          </w:p>
          <w:p w14:paraId="21167CEA" w14:textId="7FE34875" w:rsidR="00137E47" w:rsidRDefault="00704B53" w:rsidP="00137E47">
            <w:pPr>
              <w:tabs>
                <w:tab w:val="left" w:pos="2429"/>
              </w:tabs>
              <w:rPr>
                <w:noProof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-</m:t>
                </m:r>
                <m:r>
                  <w:rPr>
                    <w:rFonts w:ascii="Cambria Math" w:hAnsi="Cambria Math"/>
                    <w:noProof/>
                  </w:rPr>
                  <m:t>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noProof/>
                  </w:rPr>
                  <m:t>+16x=1</m:t>
                </m:r>
              </m:oMath>
            </m:oMathPara>
          </w:p>
          <w:p w14:paraId="0338B3F2" w14:textId="09EF5B5F" w:rsidR="00137E47" w:rsidRDefault="00704B53" w:rsidP="00137E47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noProof/>
                  </w:rPr>
                  <m:t>-8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noProof/>
                  </w:rPr>
                  <m:t>+16x-1=0</m:t>
                </m:r>
              </m:oMath>
            </m:oMathPara>
          </w:p>
        </w:tc>
        <w:tc>
          <w:tcPr>
            <w:tcW w:w="851" w:type="dxa"/>
          </w:tcPr>
          <w:p w14:paraId="315BF300" w14:textId="2A633B1E" w:rsidR="00137E47" w:rsidRDefault="00137E47" w:rsidP="00137E47">
            <w:r>
              <w:rPr>
                <w:b/>
              </w:rPr>
              <w:t>2</w:t>
            </w:r>
          </w:p>
        </w:tc>
        <w:tc>
          <w:tcPr>
            <w:tcW w:w="2977" w:type="dxa"/>
          </w:tcPr>
          <w:p w14:paraId="3BDFB9F4" w14:textId="77777777" w:rsidR="00137E47" w:rsidRDefault="00137E47" w:rsidP="00137E47">
            <w:r>
              <w:t>1 for working</w:t>
            </w:r>
          </w:p>
          <w:p w14:paraId="10ED8722" w14:textId="77777777" w:rsidR="00137E47" w:rsidRDefault="00137E47" w:rsidP="00137E47"/>
          <w:p w14:paraId="0365CD64" w14:textId="77777777" w:rsidR="00137E47" w:rsidRDefault="00137E47" w:rsidP="00137E47"/>
          <w:p w14:paraId="2F8627A9" w14:textId="738524FB" w:rsidR="00137E47" w:rsidRDefault="00137E47" w:rsidP="00137E47">
            <w:r>
              <w:t>1 for equation</w:t>
            </w:r>
          </w:p>
        </w:tc>
      </w:tr>
      <w:tr w:rsidR="00137E47" w14:paraId="41507793" w14:textId="77777777" w:rsidTr="00F3413A">
        <w:trPr>
          <w:cantSplit/>
        </w:trPr>
        <w:tc>
          <w:tcPr>
            <w:tcW w:w="534" w:type="dxa"/>
          </w:tcPr>
          <w:p w14:paraId="16462D08" w14:textId="77777777" w:rsidR="00137E47" w:rsidRDefault="00137E47" w:rsidP="00137E47"/>
        </w:tc>
        <w:tc>
          <w:tcPr>
            <w:tcW w:w="6378" w:type="dxa"/>
          </w:tcPr>
          <w:p w14:paraId="55E89F1A" w14:textId="77777777" w:rsidR="00137E47" w:rsidRDefault="00137E47" w:rsidP="00137E47">
            <w:r w:rsidRPr="005A3A29">
              <w:t>(i</w:t>
            </w:r>
            <w:r>
              <w:t>ii</w:t>
            </w:r>
            <w:r w:rsidRPr="005A3A29">
              <w:t xml:space="preserve">) </w:t>
            </w:r>
            <w:r>
              <w:t xml:space="preserve">First we must find the equation with roots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 ,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 and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</w:p>
          <w:p w14:paraId="582C9444" w14:textId="5A2C7011" w:rsidR="00137E47" w:rsidRDefault="00137E47" w:rsidP="00137E47">
            <m:oMathPara>
              <m:oMath>
                <m:r>
                  <w:rPr>
                    <w:rFonts w:ascii="Cambria Math" w:hAnsi="Cambria Math"/>
                  </w:rPr>
                  <m:t xml:space="preserve">i.e.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noProof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noProof/>
                  </w:rPr>
                  <m:t>-8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noProof/>
                  </w:rPr>
                  <m:t>+16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noProof/>
                  </w:rPr>
                  <m:t>-1=0</m:t>
                </m:r>
              </m:oMath>
            </m:oMathPara>
          </w:p>
          <w:p w14:paraId="4140DD27" w14:textId="25098BE6" w:rsidR="00137E47" w:rsidRPr="001A3F0D" w:rsidRDefault="00137E47" w:rsidP="00137E47">
            <w:pPr>
              <w:rPr>
                <w:i/>
              </w:rPr>
            </w:pPr>
            <w:r>
              <w:t xml:space="preserve">                           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 -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 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16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w:rPr>
                  <w:rFonts w:ascii="Cambria Math" w:hAnsi="Cambria Math"/>
                </w:rPr>
                <m:t xml:space="preserve"> - 1 = 0</m:t>
              </m:r>
            </m:oMath>
          </w:p>
          <w:p w14:paraId="707102F2" w14:textId="7924D68B" w:rsidR="00137E47" w:rsidRPr="00217650" w:rsidRDefault="00137E47" w:rsidP="00137E47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1 - 8x + 16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-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= 0</m:t>
                </m:r>
              </m:oMath>
            </m:oMathPara>
          </w:p>
          <w:p w14:paraId="3A8AFFB1" w14:textId="34EE732E" w:rsidR="00137E47" w:rsidRPr="00404D20" w:rsidRDefault="00704B53" w:rsidP="00137E47">
            <w:pPr>
              <w:rPr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- 16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+ 8x - 1 = 0</m:t>
                </m:r>
              </m:oMath>
            </m:oMathPara>
          </w:p>
          <w:p w14:paraId="017FF3DC" w14:textId="77777777" w:rsidR="00137E47" w:rsidRPr="00404D20" w:rsidRDefault="00137E47" w:rsidP="00137E47">
            <w:pPr>
              <w:rPr>
                <w:i/>
              </w:rPr>
            </w:pPr>
          </w:p>
          <w:p w14:paraId="24BAE822" w14:textId="77777777" w:rsidR="00137E47" w:rsidRDefault="00137E47" w:rsidP="00137E47"/>
          <w:p w14:paraId="31683672" w14:textId="77777777" w:rsidR="00137E47" w:rsidRPr="003C2CF9" w:rsidRDefault="00137E47" w:rsidP="00137E47">
            <w:r>
              <w:t xml:space="preserve">Since </w:t>
            </w:r>
            <w:r>
              <w:rPr>
                <w:i/>
              </w:rPr>
              <w:t>A</w:t>
            </w:r>
            <w:r>
              <w:t xml:space="preserve"> is the point 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α,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α</m:t>
                      </m:r>
                    </m:den>
                  </m:f>
                </m:e>
              </m:d>
            </m:oMath>
            <w:r>
              <w:t xml:space="preserve"> then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OA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=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</w:p>
          <w:p w14:paraId="05FD8D72" w14:textId="77777777" w:rsidR="00137E47" w:rsidRDefault="00137E47" w:rsidP="00137E47">
            <w:r>
              <w:t xml:space="preserve">         </w:t>
            </w:r>
            <w:r>
              <w:rPr>
                <w:i/>
              </w:rPr>
              <w:t>B</w:t>
            </w:r>
            <w:r>
              <w:t xml:space="preserve"> is the point 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β,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β</m:t>
                      </m:r>
                    </m:den>
                  </m:f>
                </m:e>
              </m:d>
            </m:oMath>
            <w:r>
              <w:t xml:space="preserve"> then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OB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=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</w:p>
          <w:p w14:paraId="6B27F7F6" w14:textId="77777777" w:rsidR="00137E47" w:rsidRDefault="00137E47" w:rsidP="00137E47">
            <w:r>
              <w:t xml:space="preserve">         </w:t>
            </w:r>
            <m:oMath>
              <m: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is the point 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γ,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γ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then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OC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=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</w:p>
          <w:p w14:paraId="77607AA2" w14:textId="77777777" w:rsidR="00137E47" w:rsidRPr="005B525D" w:rsidRDefault="00137E47" w:rsidP="00137E47">
            <w:pPr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 xml:space="preserve">∴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OA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</w:rPr>
                  <m:t xml:space="preserve"> 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OB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OC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</w:rPr>
                  <m:t xml:space="preserve"> =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</w:rPr>
                      <m:t xml:space="preserve"> +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γ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22"/>
                  </w:rPr>
                  <m:t xml:space="preserve"> +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2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2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4B4D8E6A" w14:textId="0FF01C98" w:rsidR="00137E47" w:rsidRDefault="00137E47" w:rsidP="00137E47">
            <w:r>
              <w:t xml:space="preserve">                                       = </w:t>
            </w:r>
            <w:r w:rsidR="00727D12">
              <w:t>8</w:t>
            </w:r>
            <w:r>
              <w:t xml:space="preserve"> + </w:t>
            </w:r>
            <w:r w:rsidR="00727D12">
              <w:t>16</w:t>
            </w:r>
          </w:p>
          <w:p w14:paraId="1D3A56B0" w14:textId="6E859877" w:rsidR="00137E47" w:rsidRDefault="00137E47" w:rsidP="00137E47">
            <w:r>
              <w:t xml:space="preserve">                                       = </w:t>
            </w:r>
            <w:r w:rsidR="00727D12">
              <w:t>24</w:t>
            </w:r>
          </w:p>
        </w:tc>
        <w:tc>
          <w:tcPr>
            <w:tcW w:w="851" w:type="dxa"/>
          </w:tcPr>
          <w:p w14:paraId="621C5C0D" w14:textId="0C273244" w:rsidR="00137E47" w:rsidRDefault="00137E47" w:rsidP="00137E47">
            <w:r>
              <w:rPr>
                <w:b/>
              </w:rPr>
              <w:t>3</w:t>
            </w:r>
          </w:p>
        </w:tc>
        <w:tc>
          <w:tcPr>
            <w:tcW w:w="2977" w:type="dxa"/>
          </w:tcPr>
          <w:p w14:paraId="56C015F8" w14:textId="77777777" w:rsidR="00137E47" w:rsidRDefault="00137E47" w:rsidP="00137E47"/>
          <w:p w14:paraId="2217BEEF" w14:textId="77777777" w:rsidR="00137E47" w:rsidRDefault="00137E47" w:rsidP="00137E47"/>
          <w:p w14:paraId="0404A9A0" w14:textId="77777777" w:rsidR="00137E47" w:rsidRDefault="00137E47" w:rsidP="00137E47"/>
          <w:p w14:paraId="41EC0796" w14:textId="77777777" w:rsidR="00137E47" w:rsidRDefault="00137E47" w:rsidP="00137E47"/>
          <w:p w14:paraId="16EBE2A2" w14:textId="77777777" w:rsidR="00137E47" w:rsidRDefault="00137E47" w:rsidP="00137E47"/>
          <w:p w14:paraId="72620BDC" w14:textId="77777777" w:rsidR="00137E47" w:rsidRDefault="00137E47" w:rsidP="00137E47">
            <w:r>
              <w:t>1 for extra equation</w:t>
            </w:r>
          </w:p>
          <w:p w14:paraId="366DDACD" w14:textId="77777777" w:rsidR="00137E47" w:rsidRDefault="00137E47" w:rsidP="00137E47"/>
          <w:p w14:paraId="2F6FC942" w14:textId="77777777" w:rsidR="00137E47" w:rsidRDefault="00137E47" w:rsidP="00137E47"/>
          <w:p w14:paraId="6E88BA32" w14:textId="77777777" w:rsidR="00137E47" w:rsidRDefault="00137E47" w:rsidP="00137E47"/>
          <w:p w14:paraId="0E5C0C79" w14:textId="77777777" w:rsidR="00137E47" w:rsidRDefault="00137E47" w:rsidP="00137E47"/>
          <w:p w14:paraId="7C573E9E" w14:textId="77777777" w:rsidR="00137E47" w:rsidRDefault="00137E47" w:rsidP="00137E47"/>
          <w:p w14:paraId="3A0A2A3C" w14:textId="77777777" w:rsidR="00137E47" w:rsidRDefault="00137E47" w:rsidP="00137E47"/>
          <w:p w14:paraId="33031CEF" w14:textId="77777777" w:rsidR="00137E47" w:rsidRDefault="00137E47" w:rsidP="00137E47"/>
          <w:p w14:paraId="1979CE33" w14:textId="77777777" w:rsidR="00137E47" w:rsidRDefault="00137E47" w:rsidP="00137E47">
            <w:r>
              <w:t>1 for sum</w:t>
            </w:r>
          </w:p>
          <w:p w14:paraId="70E8380A" w14:textId="77777777" w:rsidR="00137E47" w:rsidRDefault="00137E47" w:rsidP="00137E47"/>
          <w:p w14:paraId="17BADCB5" w14:textId="77777777" w:rsidR="00137E47" w:rsidRDefault="00137E47" w:rsidP="00137E47"/>
          <w:p w14:paraId="75044ED0" w14:textId="76B1D601" w:rsidR="00137E47" w:rsidRDefault="00137E47" w:rsidP="00137E47">
            <w:r>
              <w:t>1 for answer</w:t>
            </w:r>
          </w:p>
        </w:tc>
      </w:tr>
      <w:tr w:rsidR="00137E47" w14:paraId="7BB5538C" w14:textId="77777777" w:rsidTr="00F3413A">
        <w:trPr>
          <w:cantSplit/>
        </w:trPr>
        <w:tc>
          <w:tcPr>
            <w:tcW w:w="534" w:type="dxa"/>
          </w:tcPr>
          <w:p w14:paraId="47081F8A" w14:textId="77777777" w:rsidR="00137E47" w:rsidRDefault="00137E47" w:rsidP="00137E47">
            <w:r>
              <w:t>(c)</w:t>
            </w:r>
          </w:p>
        </w:tc>
        <w:tc>
          <w:tcPr>
            <w:tcW w:w="6378" w:type="dxa"/>
          </w:tcPr>
          <w:p w14:paraId="3F2D8DA9" w14:textId="77777777" w:rsidR="00137E47" w:rsidRPr="00F43D4F" w:rsidRDefault="00F43D4F" w:rsidP="00137E47">
            <m:oMathPara>
              <m:oMath>
                <m:r>
                  <w:rPr>
                    <w:rFonts w:ascii="Cambria Math" w:hAnsi="Cambria Math"/>
                  </w:rPr>
                  <m:t>y = mx + b - - - - (1)</m:t>
                </m:r>
              </m:oMath>
            </m:oMathPara>
          </w:p>
          <w:p w14:paraId="35658C5C" w14:textId="77777777" w:rsidR="00F43D4F" w:rsidRPr="00FD37FF" w:rsidRDefault="00FD37FF" w:rsidP="00137E47">
            <w:pPr>
              <w:rPr>
                <w:lang w:eastAsia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xy = </m:t>
                </m:r>
                <m:sSup>
                  <m:sSupPr>
                    <m:ctrlPr>
                      <w:rPr>
                        <w:rFonts w:ascii="Cambria Math" w:eastAsiaTheme="minorEastAsia" w:hAnsi="Cambria Math" w:cstheme="minorBidi"/>
                        <w:i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Bidi"/>
                    <w:lang w:eastAsia="en-US"/>
                  </w:rPr>
                  <m:t xml:space="preserve"> - - - - (2)</m:t>
                </m:r>
              </m:oMath>
            </m:oMathPara>
          </w:p>
          <w:p w14:paraId="0F70E48C" w14:textId="77777777" w:rsidR="00FD37FF" w:rsidRDefault="00FD37FF" w:rsidP="00FD37FF">
            <w:pPr>
              <w:pStyle w:val="ListParagraph"/>
              <w:numPr>
                <w:ilvl w:val="0"/>
                <w:numId w:val="2"/>
              </w:numPr>
            </w:pPr>
            <w:r>
              <w:t>Into (2)</w:t>
            </w:r>
          </w:p>
          <w:p w14:paraId="6735D065" w14:textId="77777777" w:rsidR="00FD37FF" w:rsidRPr="00CC4D04" w:rsidRDefault="00CC4D04" w:rsidP="00FD37FF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mx + b 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01243F6D" w14:textId="77777777" w:rsidR="00CC4D04" w:rsidRPr="005A6644" w:rsidRDefault="005A6644" w:rsidP="00FD37FF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+ bx -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= 0</m:t>
                </m:r>
              </m:oMath>
            </m:oMathPara>
          </w:p>
          <w:p w14:paraId="22C5811B" w14:textId="77777777" w:rsidR="005A6644" w:rsidRDefault="0051656A" w:rsidP="00FD37FF">
            <w:r>
              <w:t xml:space="preserve">If touches </w:t>
            </w:r>
            <w:r>
              <w:sym w:font="Symbol" w:char="F044"/>
            </w:r>
            <w:r>
              <w:t xml:space="preserve"> = 0</w:t>
            </w:r>
          </w:p>
          <w:p w14:paraId="56F42E2A" w14:textId="77882084" w:rsidR="0051656A" w:rsidRPr="001718CF" w:rsidRDefault="00704B53" w:rsidP="00FD37FF">
            <w:pPr>
              <w:rPr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- 4ac = 0</m:t>
                </m:r>
              </m:oMath>
            </m:oMathPara>
          </w:p>
          <w:p w14:paraId="3C5463F6" w14:textId="7989CD3E" w:rsidR="001718CF" w:rsidRPr="001718CF" w:rsidRDefault="00704B53" w:rsidP="00FD37FF">
            <w:pPr>
              <w:rPr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- 4 m(-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 = 0</m:t>
                </m:r>
              </m:oMath>
            </m:oMathPara>
          </w:p>
          <w:p w14:paraId="272E1460" w14:textId="66D07059" w:rsidR="001718CF" w:rsidRPr="00E91D37" w:rsidRDefault="00704B53" w:rsidP="00FD37FF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+ 4m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= 0</m:t>
                </m:r>
              </m:oMath>
            </m:oMathPara>
          </w:p>
          <w:p w14:paraId="6573063C" w14:textId="73268192" w:rsidR="00E91D37" w:rsidRDefault="00704B53" w:rsidP="00FD37FF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=- 4m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30405CAD" w14:textId="77777777" w:rsidR="001718CF" w:rsidRDefault="001718CF" w:rsidP="00FD37FF"/>
          <w:p w14:paraId="4049C752" w14:textId="77777777" w:rsidR="001718CF" w:rsidRDefault="001718CF" w:rsidP="00FD37FF"/>
          <w:p w14:paraId="1DAEC282" w14:textId="3030195D" w:rsidR="001718CF" w:rsidRPr="0051656A" w:rsidRDefault="001718CF" w:rsidP="00FD37FF"/>
        </w:tc>
        <w:tc>
          <w:tcPr>
            <w:tcW w:w="851" w:type="dxa"/>
          </w:tcPr>
          <w:p w14:paraId="5468B2BE" w14:textId="5F03265C" w:rsidR="00137E47" w:rsidRPr="000011E0" w:rsidRDefault="000011E0" w:rsidP="000011E0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977" w:type="dxa"/>
          </w:tcPr>
          <w:p w14:paraId="33736FDA" w14:textId="77777777" w:rsidR="00137E47" w:rsidRDefault="00137E47" w:rsidP="00137E47"/>
          <w:p w14:paraId="29164389" w14:textId="77777777" w:rsidR="000011E0" w:rsidRDefault="000011E0" w:rsidP="00137E47"/>
          <w:p w14:paraId="2FB31645" w14:textId="77777777" w:rsidR="000011E0" w:rsidRDefault="000011E0" w:rsidP="00137E47">
            <w:r>
              <w:t xml:space="preserve">1 for </w:t>
            </w:r>
            <w:r w:rsidR="00C134C3">
              <w:t>gaining quadratic equation</w:t>
            </w:r>
          </w:p>
          <w:p w14:paraId="7543723B" w14:textId="77777777" w:rsidR="00C134C3" w:rsidRDefault="00C134C3" w:rsidP="00137E47"/>
          <w:p w14:paraId="19E0AA31" w14:textId="77777777" w:rsidR="00C134C3" w:rsidRDefault="00C134C3" w:rsidP="00137E47"/>
          <w:p w14:paraId="6FD4CF5E" w14:textId="77777777" w:rsidR="00C134C3" w:rsidRDefault="00C134C3" w:rsidP="00137E47"/>
          <w:p w14:paraId="53A084B7" w14:textId="676F1A16" w:rsidR="00C134C3" w:rsidRDefault="00C134C3" w:rsidP="00137E47">
            <w:r>
              <w:t>1 for use of discriminant</w:t>
            </w:r>
          </w:p>
          <w:p w14:paraId="4F9E01BB" w14:textId="52243F62" w:rsidR="00C134C3" w:rsidRDefault="00C134C3" w:rsidP="00137E47"/>
        </w:tc>
      </w:tr>
    </w:tbl>
    <w:p w14:paraId="3D2C0742" w14:textId="77777777" w:rsidR="00E63F76" w:rsidRDefault="00E63F76"/>
    <w:p w14:paraId="5D1F496A" w14:textId="77777777" w:rsidR="00E63F76" w:rsidRDefault="00E63F76">
      <w:r>
        <w:br w:type="page"/>
      </w:r>
    </w:p>
    <w:tbl>
      <w:tblPr>
        <w:tblStyle w:val="TableGrid"/>
        <w:tblW w:w="10740" w:type="dxa"/>
        <w:tblLayout w:type="fixed"/>
        <w:tblLook w:val="01E0" w:firstRow="1" w:lastRow="1" w:firstColumn="1" w:lastColumn="1" w:noHBand="0" w:noVBand="0"/>
      </w:tblPr>
      <w:tblGrid>
        <w:gridCol w:w="6912"/>
        <w:gridCol w:w="3828"/>
      </w:tblGrid>
      <w:tr w:rsidR="007D2254" w14:paraId="0352714F" w14:textId="77777777" w:rsidTr="00F3413A">
        <w:trPr>
          <w:cantSplit/>
          <w:tblHeader/>
        </w:trPr>
        <w:tc>
          <w:tcPr>
            <w:tcW w:w="6912" w:type="dxa"/>
          </w:tcPr>
          <w:p w14:paraId="14504A91" w14:textId="77777777" w:rsidR="007D2254" w:rsidRPr="00D5495B" w:rsidRDefault="007D2254" w:rsidP="00F3413A">
            <w:pPr>
              <w:rPr>
                <w:b/>
              </w:rPr>
            </w:pPr>
            <w:r w:rsidRPr="00D5495B">
              <w:rPr>
                <w:b/>
              </w:rPr>
              <w:lastRenderedPageBreak/>
              <w:t>Question 1</w:t>
            </w:r>
            <w:r>
              <w:rPr>
                <w:b/>
              </w:rPr>
              <w:t>6</w:t>
            </w:r>
          </w:p>
        </w:tc>
        <w:tc>
          <w:tcPr>
            <w:tcW w:w="3828" w:type="dxa"/>
          </w:tcPr>
          <w:p w14:paraId="67495518" w14:textId="77777777" w:rsidR="007D2254" w:rsidRPr="00D5495B" w:rsidRDefault="00D8070A" w:rsidP="00F3413A">
            <w:pPr>
              <w:rPr>
                <w:b/>
              </w:rPr>
            </w:pPr>
            <w:r>
              <w:rPr>
                <w:b/>
              </w:rPr>
              <w:t>2019</w:t>
            </w:r>
          </w:p>
        </w:tc>
      </w:tr>
    </w:tbl>
    <w:p w14:paraId="0CD19348" w14:textId="77777777" w:rsidR="007D2254" w:rsidRDefault="007D2254" w:rsidP="007D2254"/>
    <w:tbl>
      <w:tblPr>
        <w:tblStyle w:val="TableGrid"/>
        <w:tblW w:w="10740" w:type="dxa"/>
        <w:tblLayout w:type="fixed"/>
        <w:tblLook w:val="01E0" w:firstRow="1" w:lastRow="1" w:firstColumn="1" w:lastColumn="1" w:noHBand="0" w:noVBand="0"/>
      </w:tblPr>
      <w:tblGrid>
        <w:gridCol w:w="534"/>
        <w:gridCol w:w="6378"/>
        <w:gridCol w:w="851"/>
        <w:gridCol w:w="2977"/>
      </w:tblGrid>
      <w:tr w:rsidR="007D2254" w14:paraId="19FA9B0C" w14:textId="77777777" w:rsidTr="00F3413A">
        <w:trPr>
          <w:cantSplit/>
          <w:trHeight w:val="429"/>
          <w:tblHeader/>
        </w:trPr>
        <w:tc>
          <w:tcPr>
            <w:tcW w:w="534" w:type="dxa"/>
          </w:tcPr>
          <w:p w14:paraId="5F0BF1BF" w14:textId="77777777" w:rsidR="007D2254" w:rsidRDefault="007D2254" w:rsidP="00F3413A"/>
        </w:tc>
        <w:tc>
          <w:tcPr>
            <w:tcW w:w="6378" w:type="dxa"/>
          </w:tcPr>
          <w:p w14:paraId="68460CE2" w14:textId="77777777" w:rsidR="007D2254" w:rsidRDefault="007D2254" w:rsidP="00F3413A">
            <w:r>
              <w:t>Solution</w:t>
            </w:r>
          </w:p>
        </w:tc>
        <w:tc>
          <w:tcPr>
            <w:tcW w:w="851" w:type="dxa"/>
          </w:tcPr>
          <w:p w14:paraId="62692938" w14:textId="77777777" w:rsidR="007D2254" w:rsidRDefault="007D2254" w:rsidP="00F3413A">
            <w:r>
              <w:t>Marks</w:t>
            </w:r>
          </w:p>
        </w:tc>
        <w:tc>
          <w:tcPr>
            <w:tcW w:w="2977" w:type="dxa"/>
          </w:tcPr>
          <w:p w14:paraId="775F317E" w14:textId="77777777" w:rsidR="007D2254" w:rsidRDefault="007D2254" w:rsidP="00F3413A">
            <w:r>
              <w:t>Allocation of marks</w:t>
            </w:r>
          </w:p>
        </w:tc>
      </w:tr>
      <w:tr w:rsidR="00C3763D" w14:paraId="373ADCB5" w14:textId="77777777" w:rsidTr="00F3413A">
        <w:trPr>
          <w:cantSplit/>
        </w:trPr>
        <w:tc>
          <w:tcPr>
            <w:tcW w:w="534" w:type="dxa"/>
          </w:tcPr>
          <w:p w14:paraId="3E1AE0F8" w14:textId="77777777" w:rsidR="00C3763D" w:rsidRDefault="00C3763D" w:rsidP="00C3763D">
            <w:r>
              <w:t>(a)</w:t>
            </w:r>
          </w:p>
        </w:tc>
        <w:tc>
          <w:tcPr>
            <w:tcW w:w="6378" w:type="dxa"/>
          </w:tcPr>
          <w:p w14:paraId="2BD8A198" w14:textId="6629DB4C" w:rsidR="00C3763D" w:rsidRDefault="00704B53" w:rsidP="00C3763D">
            <w:r>
              <w:rPr>
                <w:noProof/>
              </w:rPr>
              <w:object w:dxaOrig="1440" w:dyaOrig="1440" w14:anchorId="0166989D">
                <v:shape id="_x0000_s1026" type="#_x0000_t75" style="position:absolute;margin-left:33pt;margin-top:.55pt;width:241.25pt;height:151.75pt;z-index:251701248;mso-position-horizontal-relative:text;mso-position-vertical-relative:text">
                  <v:imagedata r:id="rId29" o:title=""/>
                </v:shape>
                <o:OLEObject Type="Embed" ProgID="FXDraw.Graphic" ShapeID="_x0000_s1026" DrawAspect="Content" ObjectID="_1629618279" r:id="rId30"/>
              </w:object>
            </w:r>
            <w:r w:rsidR="00C3763D">
              <w:t>(i)</w:t>
            </w:r>
          </w:p>
          <w:p w14:paraId="30BC0974" w14:textId="77777777" w:rsidR="00C3763D" w:rsidRDefault="00C3763D" w:rsidP="00C3763D"/>
          <w:p w14:paraId="38C37AB0" w14:textId="77777777" w:rsidR="00C3763D" w:rsidRDefault="00C3763D" w:rsidP="00C3763D"/>
          <w:p w14:paraId="3E4679B8" w14:textId="77777777" w:rsidR="00C3763D" w:rsidRDefault="00C3763D" w:rsidP="00C3763D"/>
          <w:p w14:paraId="30B86222" w14:textId="77777777" w:rsidR="00C3763D" w:rsidRDefault="00C3763D" w:rsidP="00C3763D"/>
          <w:p w14:paraId="2C998779" w14:textId="77777777" w:rsidR="00C3763D" w:rsidRDefault="00C3763D" w:rsidP="00C3763D"/>
          <w:p w14:paraId="18EEED9F" w14:textId="77777777" w:rsidR="00C3763D" w:rsidRDefault="00C3763D" w:rsidP="00C3763D"/>
          <w:p w14:paraId="211EBD3D" w14:textId="77777777" w:rsidR="00C3763D" w:rsidRDefault="00C3763D" w:rsidP="00C3763D"/>
          <w:p w14:paraId="334E83C9" w14:textId="77777777" w:rsidR="00C3763D" w:rsidRDefault="00C3763D" w:rsidP="00C3763D"/>
          <w:p w14:paraId="66227974" w14:textId="77777777" w:rsidR="00C3763D" w:rsidRDefault="00C3763D" w:rsidP="00C3763D"/>
          <w:p w14:paraId="539A4343" w14:textId="77777777" w:rsidR="00C3763D" w:rsidRDefault="00C3763D" w:rsidP="00C3763D"/>
          <w:p w14:paraId="60133F4C" w14:textId="77777777" w:rsidR="00C3763D" w:rsidRDefault="00C3763D" w:rsidP="00C3763D">
            <w:r>
              <w:t xml:space="preserve">Resolving Horizontally  N </w:t>
            </w:r>
            <w:r>
              <w:rPr>
                <w:i/>
              </w:rPr>
              <w:t xml:space="preserve">sin </w:t>
            </w:r>
            <w:r w:rsidRPr="00B05B98">
              <w:rPr>
                <w:position w:val="-24"/>
              </w:rPr>
              <w:object w:dxaOrig="920" w:dyaOrig="660" w14:anchorId="57F97F66">
                <v:shape id="_x0000_i1034" type="#_x0000_t75" style="width:45.75pt;height:33pt" o:ole="">
                  <v:imagedata r:id="rId31" o:title=""/>
                </v:shape>
                <o:OLEObject Type="Embed" ProgID="Equation.3" ShapeID="_x0000_i1034" DrawAspect="Content" ObjectID="_1629618273" r:id="rId32"/>
              </w:object>
            </w:r>
            <w:r>
              <w:t xml:space="preserve">  ----- (1)</w:t>
            </w:r>
          </w:p>
          <w:p w14:paraId="5D703E45" w14:textId="77777777" w:rsidR="00C3763D" w:rsidRDefault="00C3763D" w:rsidP="00C3763D">
            <w:r>
              <w:t xml:space="preserve">Resolving Vertically      N </w:t>
            </w:r>
            <w:r>
              <w:rPr>
                <w:i/>
              </w:rPr>
              <w:t>cos</w:t>
            </w:r>
            <w:r>
              <w:t xml:space="preserve"> </w:t>
            </w:r>
            <w:r w:rsidRPr="00351757">
              <w:rPr>
                <w:position w:val="-10"/>
              </w:rPr>
              <w:object w:dxaOrig="780" w:dyaOrig="320" w14:anchorId="19994705">
                <v:shape id="_x0000_i1035" type="#_x0000_t75" style="width:39pt;height:16.5pt" o:ole="">
                  <v:imagedata r:id="rId33" o:title=""/>
                </v:shape>
                <o:OLEObject Type="Embed" ProgID="Equation.3" ShapeID="_x0000_i1035" DrawAspect="Content" ObjectID="_1629618274" r:id="rId34"/>
              </w:object>
            </w:r>
            <w:r>
              <w:t xml:space="preserve">    ----- (2)</w:t>
            </w:r>
          </w:p>
          <w:p w14:paraId="3611B9FA" w14:textId="77777777" w:rsidR="00C3763D" w:rsidRDefault="00C3763D" w:rsidP="00C3763D"/>
          <w:p w14:paraId="61188EA6" w14:textId="77777777" w:rsidR="00C3763D" w:rsidRDefault="00C3763D" w:rsidP="00C3763D">
            <w:r>
              <w:t xml:space="preserve">(1) </w:t>
            </w:r>
            <w:r w:rsidRPr="00B05B98">
              <w:rPr>
                <w:position w:val="-4"/>
              </w:rPr>
              <w:object w:dxaOrig="200" w:dyaOrig="200" w14:anchorId="28465D64">
                <v:shape id="_x0000_i1036" type="#_x0000_t75" style="width:10.5pt;height:10.5pt" o:ole="">
                  <v:imagedata r:id="rId35" o:title=""/>
                </v:shape>
                <o:OLEObject Type="Embed" ProgID="Equation.3" ShapeID="_x0000_i1036" DrawAspect="Content" ObjectID="_1629618275" r:id="rId36"/>
              </w:object>
            </w:r>
            <w:r>
              <w:t>(2)</w:t>
            </w:r>
          </w:p>
          <w:p w14:paraId="0625668D" w14:textId="77777777" w:rsidR="00C3763D" w:rsidRDefault="00C3763D" w:rsidP="00C3763D"/>
          <w:p w14:paraId="63DBE671" w14:textId="77777777" w:rsidR="00C3763D" w:rsidRDefault="00C3763D" w:rsidP="00C3763D">
            <w:r>
              <w:t xml:space="preserve">                   </w:t>
            </w:r>
            <w:r w:rsidRPr="00B05B98">
              <w:rPr>
                <w:position w:val="-28"/>
              </w:rPr>
              <w:object w:dxaOrig="1260" w:dyaOrig="700" w14:anchorId="2E797F40">
                <v:shape id="_x0000_i1037" type="#_x0000_t75" style="width:63pt;height:35.25pt" o:ole="">
                  <v:imagedata r:id="rId37" o:title=""/>
                </v:shape>
                <o:OLEObject Type="Embed" ProgID="Equation.DSMT4" ShapeID="_x0000_i1037" DrawAspect="Content" ObjectID="_1629618276" r:id="rId38"/>
              </w:object>
            </w:r>
          </w:p>
          <w:p w14:paraId="0624783D" w14:textId="77777777" w:rsidR="00C3763D" w:rsidRDefault="00C3763D" w:rsidP="00C3763D">
            <w:r>
              <w:t xml:space="preserve">                       </w:t>
            </w:r>
            <w:r w:rsidRPr="00351757">
              <w:rPr>
                <w:position w:val="-10"/>
              </w:rPr>
              <w:object w:dxaOrig="1300" w:dyaOrig="360" w14:anchorId="06137D64">
                <v:shape id="_x0000_i1038" type="#_x0000_t75" style="width:65.25pt;height:18pt" o:ole="">
                  <v:imagedata r:id="rId39" o:title=""/>
                </v:shape>
                <o:OLEObject Type="Embed" ProgID="Equation.DSMT4" ShapeID="_x0000_i1038" DrawAspect="Content" ObjectID="_1629618277" r:id="rId40"/>
              </w:object>
            </w:r>
          </w:p>
          <w:p w14:paraId="402560F3" w14:textId="77777777" w:rsidR="00C3763D" w:rsidRDefault="00C3763D" w:rsidP="00C3763D">
            <w:r>
              <w:t xml:space="preserve">                     </w:t>
            </w:r>
          </w:p>
          <w:p w14:paraId="75052B3B" w14:textId="77777777" w:rsidR="00C3763D" w:rsidRDefault="00C3763D" w:rsidP="00C3763D">
            <w:r>
              <w:t xml:space="preserve">                   </w:t>
            </w:r>
            <w:r w:rsidRPr="00B05B98">
              <w:rPr>
                <w:position w:val="-12"/>
              </w:rPr>
              <w:object w:dxaOrig="1579" w:dyaOrig="400" w14:anchorId="34BE0F37">
                <v:shape id="_x0000_i1039" type="#_x0000_t75" style="width:78.75pt;height:20.25pt" o:ole="">
                  <v:imagedata r:id="rId41" o:title=""/>
                </v:shape>
                <o:OLEObject Type="Embed" ProgID="Equation.DSMT4" ShapeID="_x0000_i1039" DrawAspect="Content" ObjectID="_1629618278" r:id="rId42"/>
              </w:object>
            </w:r>
          </w:p>
          <w:p w14:paraId="28355A1E" w14:textId="6D9828EA" w:rsidR="00C3763D" w:rsidRDefault="00C3763D" w:rsidP="00C3763D"/>
        </w:tc>
        <w:tc>
          <w:tcPr>
            <w:tcW w:w="851" w:type="dxa"/>
          </w:tcPr>
          <w:p w14:paraId="21CF0A71" w14:textId="4A0FD1D9" w:rsidR="00C3763D" w:rsidRPr="00E27D1D" w:rsidRDefault="00E27D1D" w:rsidP="00E27D1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977" w:type="dxa"/>
          </w:tcPr>
          <w:p w14:paraId="4553A483" w14:textId="77777777" w:rsidR="00C3763D" w:rsidRDefault="00C3763D" w:rsidP="00C3763D"/>
          <w:p w14:paraId="53DD35C5" w14:textId="77777777" w:rsidR="00153D5B" w:rsidRDefault="00153D5B" w:rsidP="00C3763D"/>
          <w:p w14:paraId="7736C9C7" w14:textId="77777777" w:rsidR="00153D5B" w:rsidRDefault="00153D5B" w:rsidP="00C3763D"/>
          <w:p w14:paraId="57CFFA0E" w14:textId="77777777" w:rsidR="00153D5B" w:rsidRDefault="00153D5B" w:rsidP="00C3763D"/>
          <w:p w14:paraId="2E168ADD" w14:textId="77777777" w:rsidR="00153D5B" w:rsidRDefault="00153D5B" w:rsidP="00C3763D"/>
          <w:p w14:paraId="13381CB1" w14:textId="77777777" w:rsidR="00153D5B" w:rsidRDefault="00153D5B" w:rsidP="00C3763D"/>
          <w:p w14:paraId="3696C70E" w14:textId="77777777" w:rsidR="00153D5B" w:rsidRDefault="00153D5B" w:rsidP="00C3763D"/>
          <w:p w14:paraId="4CFFE878" w14:textId="77777777" w:rsidR="00153D5B" w:rsidRDefault="00153D5B" w:rsidP="00C3763D"/>
          <w:p w14:paraId="04661A07" w14:textId="77777777" w:rsidR="00153D5B" w:rsidRDefault="00153D5B" w:rsidP="00C3763D"/>
          <w:p w14:paraId="3222BB6F" w14:textId="77777777" w:rsidR="00153D5B" w:rsidRDefault="00153D5B" w:rsidP="00C3763D"/>
          <w:p w14:paraId="58C4BB9D" w14:textId="77777777" w:rsidR="00153D5B" w:rsidRDefault="00153D5B" w:rsidP="00C3763D"/>
          <w:p w14:paraId="54F1419D" w14:textId="77777777" w:rsidR="00153D5B" w:rsidRDefault="00153D5B" w:rsidP="00C3763D"/>
          <w:p w14:paraId="2B254B04" w14:textId="77777777" w:rsidR="00153D5B" w:rsidRDefault="00153D5B" w:rsidP="00C3763D"/>
          <w:p w14:paraId="66AF234F" w14:textId="77777777" w:rsidR="00153D5B" w:rsidRDefault="00153D5B" w:rsidP="00C3763D">
            <w:r>
              <w:t>1 for resolving forces</w:t>
            </w:r>
          </w:p>
          <w:p w14:paraId="29954826" w14:textId="77777777" w:rsidR="00153D5B" w:rsidRDefault="00153D5B" w:rsidP="00C3763D"/>
          <w:p w14:paraId="414707A3" w14:textId="77777777" w:rsidR="00153D5B" w:rsidRDefault="00153D5B" w:rsidP="00C3763D"/>
          <w:p w14:paraId="6A4132B0" w14:textId="77777777" w:rsidR="00153D5B" w:rsidRDefault="00153D5B" w:rsidP="00C3763D"/>
          <w:p w14:paraId="2987491F" w14:textId="77777777" w:rsidR="00153D5B" w:rsidRDefault="00153D5B" w:rsidP="00C3763D"/>
          <w:p w14:paraId="7794E277" w14:textId="77777777" w:rsidR="00153D5B" w:rsidRDefault="00153D5B" w:rsidP="00C3763D"/>
          <w:p w14:paraId="55C7DAE5" w14:textId="77777777" w:rsidR="00153D5B" w:rsidRDefault="00153D5B" w:rsidP="00C3763D"/>
          <w:p w14:paraId="1ED046DA" w14:textId="63BC4C57" w:rsidR="008A5041" w:rsidRDefault="008A5041" w:rsidP="00C3763D">
            <w:r>
              <w:t>1 for working towards equation</w:t>
            </w:r>
          </w:p>
        </w:tc>
      </w:tr>
      <w:tr w:rsidR="00C3763D" w14:paraId="7B7DAE37" w14:textId="77777777" w:rsidTr="00F3413A">
        <w:trPr>
          <w:cantSplit/>
        </w:trPr>
        <w:tc>
          <w:tcPr>
            <w:tcW w:w="534" w:type="dxa"/>
          </w:tcPr>
          <w:p w14:paraId="6831D87A" w14:textId="77777777" w:rsidR="00C3763D" w:rsidRDefault="00C3763D" w:rsidP="00C3763D"/>
        </w:tc>
        <w:tc>
          <w:tcPr>
            <w:tcW w:w="6378" w:type="dxa"/>
          </w:tcPr>
          <w:p w14:paraId="06D2777F" w14:textId="70697D64" w:rsidR="00C3763D" w:rsidRDefault="00C3763D" w:rsidP="00C3763D">
            <w:pPr>
              <w:rPr>
                <w:i/>
              </w:rPr>
            </w:pPr>
            <w:r w:rsidRPr="005A3A29">
              <w:t>(i</w:t>
            </w:r>
            <w:r>
              <w:t>i</w:t>
            </w:r>
            <w:r w:rsidRPr="005A3A29">
              <w:t xml:space="preserve">) </w:t>
            </w:r>
            <w:r w:rsidR="00FC6DCD">
              <w:t xml:space="preserve"> </w:t>
            </w:r>
            <w:r w:rsidR="00EB4DFB">
              <w:t>72</w:t>
            </w:r>
            <w:r w:rsidR="00977CA9">
              <w:t xml:space="preserve"> </w:t>
            </w:r>
            <w:r w:rsidR="00EB4DFB" w:rsidRPr="00977CA9">
              <w:t>km/</w:t>
            </w:r>
            <w:r w:rsidR="00977CA9" w:rsidRPr="00977CA9">
              <w:t>h</w:t>
            </w:r>
            <w:r w:rsidR="00EB4DFB">
              <w:t xml:space="preserve"> = 20</w:t>
            </w:r>
            <w:r w:rsidR="00977CA9">
              <w:t xml:space="preserve"> </w:t>
            </w:r>
            <w:r w:rsidR="00EB4DFB" w:rsidRPr="00977CA9">
              <w:t>m/s</w:t>
            </w:r>
          </w:p>
          <w:p w14:paraId="346A70A5" w14:textId="14610700" w:rsidR="00EB4DFB" w:rsidRDefault="00B448D2" w:rsidP="00B448D2">
            <w:pPr>
              <w:jc w:val="center"/>
            </w:pPr>
            <m:oMathPara>
              <m:oMath>
                <m:r>
                  <w:rPr>
                    <w:rFonts w:ascii="Cambria Math" w:hAnsi="Cambria Math" w:cs="Cambria Math"/>
                  </w:rPr>
                  <m:t>∴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 </m:t>
                </m:r>
                <m:r>
                  <m:rPr>
                    <m:sty m:val="p"/>
                  </m:rPr>
                  <w:rPr>
                    <w:rFonts w:ascii="Cambria Math"/>
                  </w:rPr>
                  <m:t>tan</m:t>
                </m:r>
                <m:r>
                  <w:rPr>
                    <w:rFonts w:ascii="Cambria Math"/>
                  </w:rPr>
                  <m:t> </m:t>
                </m:r>
                <m:r>
                  <w:rPr>
                    <w:rFonts w:ascii="Cambria Math"/>
                  </w:rPr>
                  <m:t>θ</m:t>
                </m:r>
                <m:r>
                  <w:rPr>
                    <w:rFonts w:ascii="Cambria Math"/>
                  </w:rPr>
                  <m:t> </m:t>
                </m:r>
                <m:r>
                  <w:rPr>
                    <w:rFonts w:ascii="Cambria Math"/>
                  </w:rPr>
                  <m:t>=</m:t>
                </m:r>
                <m:r>
                  <w:rPr>
                    <w:rFonts w:ascii="Cambria Math"/>
                  </w:rPr>
                  <m:t> 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/>
                      </w:rPr>
                      <m:t>rg</m:t>
                    </m:r>
                  </m:den>
                </m:f>
              </m:oMath>
            </m:oMathPara>
          </w:p>
          <w:p w14:paraId="5571F99D" w14:textId="25AE2E24" w:rsidR="00EB4DFB" w:rsidRPr="0032427C" w:rsidRDefault="00B448D2" w:rsidP="00EB4DFB">
            <w:pPr>
              <w:jc w:val="center"/>
              <w:rPr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 xml:space="preserve"> θ 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500 (10)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= 0∙08</m:t>
                </m:r>
              </m:oMath>
            </m:oMathPara>
          </w:p>
          <w:p w14:paraId="44B04BA1" w14:textId="77777777" w:rsidR="0032427C" w:rsidRPr="00E228FB" w:rsidRDefault="0032427C" w:rsidP="00EB4DFB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∴ θ = 4°34'</m:t>
                </m:r>
              </m:oMath>
            </m:oMathPara>
          </w:p>
          <w:p w14:paraId="5B4AC085" w14:textId="3C55B610" w:rsidR="00E228FB" w:rsidRPr="00EB4DFB" w:rsidRDefault="00E228FB" w:rsidP="00EB4DFB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θ = 5°  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nearest degree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851" w:type="dxa"/>
          </w:tcPr>
          <w:p w14:paraId="5DC8A65A" w14:textId="02F05E60" w:rsidR="00C3763D" w:rsidRPr="00560F6F" w:rsidRDefault="00560F6F" w:rsidP="00560F6F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977" w:type="dxa"/>
          </w:tcPr>
          <w:p w14:paraId="6126C56B" w14:textId="77777777" w:rsidR="00C3763D" w:rsidRDefault="00C3763D" w:rsidP="00C3763D"/>
          <w:p w14:paraId="0759D0F6" w14:textId="77777777" w:rsidR="00560F6F" w:rsidRDefault="00095AF0" w:rsidP="00C3763D">
            <w:r>
              <w:t>2 correct working leading to answer</w:t>
            </w:r>
          </w:p>
          <w:p w14:paraId="1D9419C5" w14:textId="77777777" w:rsidR="00095AF0" w:rsidRDefault="00095AF0" w:rsidP="00C3763D"/>
          <w:p w14:paraId="75A2A415" w14:textId="36BC5038" w:rsidR="00095AF0" w:rsidRDefault="00095AF0" w:rsidP="00C3763D">
            <w:r>
              <w:t>1 mark if didn’t convert units.</w:t>
            </w:r>
          </w:p>
        </w:tc>
      </w:tr>
      <w:tr w:rsidR="00C3763D" w14:paraId="166138E7" w14:textId="77777777" w:rsidTr="00F3413A">
        <w:trPr>
          <w:cantSplit/>
        </w:trPr>
        <w:tc>
          <w:tcPr>
            <w:tcW w:w="534" w:type="dxa"/>
          </w:tcPr>
          <w:p w14:paraId="1F916619" w14:textId="77777777" w:rsidR="00C3763D" w:rsidRDefault="00C3763D" w:rsidP="00C3763D"/>
        </w:tc>
        <w:tc>
          <w:tcPr>
            <w:tcW w:w="6378" w:type="dxa"/>
          </w:tcPr>
          <w:p w14:paraId="6C5FC383" w14:textId="684235A7" w:rsidR="00C3763D" w:rsidRDefault="00C3763D" w:rsidP="00C3763D">
            <w:r w:rsidRPr="005A3A29">
              <w:t>(i</w:t>
            </w:r>
            <w:r>
              <w:t>ii</w:t>
            </w:r>
            <w:r w:rsidRPr="005A3A29">
              <w:t xml:space="preserve">) </w:t>
            </w:r>
            <w:r w:rsidR="00E228FB" w:rsidRPr="001F12BD"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r>
                <w:rPr>
                  <w:rFonts w:ascii="Cambria Math" w:hAnsi="Cambria Math"/>
                </w:rPr>
                <m:t xml:space="preserve"> 5 =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</w:p>
          <w:p w14:paraId="2EEFDF41" w14:textId="69BEA519" w:rsidR="00B10D5F" w:rsidRDefault="00B10D5F" w:rsidP="00C3763D">
            <w:r>
              <w:t xml:space="preserve">        </w:t>
            </w:r>
            <m:oMath>
              <m:r>
                <w:rPr>
                  <w:rFonts w:ascii="Cambria Math" w:hAnsi="Cambria Math"/>
                </w:rPr>
                <m:t xml:space="preserve">h = </m:t>
              </m:r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r>
                <w:rPr>
                  <w:rFonts w:ascii="Cambria Math" w:hAnsi="Cambria Math"/>
                </w:rPr>
                <m:t xml:space="preserve"> 5</m:t>
              </m:r>
            </m:oMath>
          </w:p>
          <w:p w14:paraId="51D09C6D" w14:textId="5D611696" w:rsidR="00E15153" w:rsidRPr="00B10D5F" w:rsidRDefault="002E5699" w:rsidP="00C3763D">
            <w:r>
              <w:t>(using rounded value 5</w:t>
            </w:r>
            <w:r w:rsidRPr="00814E48">
              <w:rPr>
                <w:vertAlign w:val="superscript"/>
              </w:rPr>
              <w:t>o</w:t>
            </w:r>
            <w:r>
              <w:t xml:space="preserve">)   </w:t>
            </w:r>
            <w:r w:rsidR="00DE0975">
              <w:t xml:space="preserve">    </w:t>
            </w:r>
            <w:r>
              <w:t xml:space="preserve">     (using unrounded value 4</w:t>
            </w:r>
            <w:r w:rsidRPr="00E15153">
              <w:rPr>
                <w:vertAlign w:val="superscript"/>
              </w:rPr>
              <w:t>o</w:t>
            </w:r>
            <w:r>
              <w:t xml:space="preserve"> 34’)</w:t>
            </w:r>
          </w:p>
          <w:p w14:paraId="594BF2B1" w14:textId="7BC1C590" w:rsidR="00B10D5F" w:rsidRDefault="00B10D5F" w:rsidP="00C3763D">
            <w:r>
              <w:t xml:space="preserve">     </w:t>
            </w:r>
            <w:r w:rsidR="00DE0975" w:rsidRPr="00DE0975">
              <w:rPr>
                <w:i/>
              </w:rPr>
              <w:t>h</w:t>
            </w:r>
            <m:oMath>
              <m:r>
                <w:rPr>
                  <w:rFonts w:ascii="Cambria Math" w:hAnsi="Cambria Math"/>
                </w:rPr>
                <m:t>= 0∙1743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oMath>
            <w:r w:rsidR="00CF2B3A">
              <w:t xml:space="preserve">  </w:t>
            </w:r>
            <w:r w:rsidR="00DE0975">
              <w:t xml:space="preserve">                               </w:t>
            </w:r>
            <w:r w:rsidR="00CF2B3A">
              <w:t xml:space="preserve"> </w:t>
            </w:r>
            <w:r w:rsidR="00CF2B3A" w:rsidRPr="008D3E8C">
              <w:rPr>
                <w:i/>
              </w:rPr>
              <w:t>h</w:t>
            </w:r>
            <w:r w:rsidR="00CF2B3A">
              <w:t xml:space="preserve"> = 0.</w:t>
            </w:r>
            <w:r w:rsidR="002807B0">
              <w:t xml:space="preserve">15949 m  </w:t>
            </w:r>
          </w:p>
          <w:p w14:paraId="28069923" w14:textId="05497D7A" w:rsidR="00C773E5" w:rsidRPr="00560F6F" w:rsidRDefault="00560F6F" w:rsidP="00C3763D">
            <w:r>
              <w:t>i.e. 17</w:t>
            </w:r>
            <w:r w:rsidR="001F12BD">
              <w:t xml:space="preserve"> </w:t>
            </w:r>
            <w:r w:rsidRPr="00977CA9">
              <w:t>cm</w:t>
            </w:r>
            <w:r>
              <w:rPr>
                <w:i/>
              </w:rPr>
              <w:t xml:space="preserve"> </w:t>
            </w:r>
            <w:r>
              <w:t xml:space="preserve"> </w:t>
            </w:r>
            <w:r w:rsidR="00977CA9">
              <w:t>(</w:t>
            </w:r>
            <w:r>
              <w:t>nearest centimetre.</w:t>
            </w:r>
            <w:r w:rsidR="00977CA9">
              <w:t>)</w:t>
            </w:r>
            <w:r w:rsidR="002807B0">
              <w:t xml:space="preserve">         </w:t>
            </w:r>
            <w:r w:rsidR="00DE0975">
              <w:t xml:space="preserve">  </w:t>
            </w:r>
            <w:r w:rsidR="00533948" w:rsidRPr="00533948">
              <w:t>i.e.</w:t>
            </w:r>
            <w:r w:rsidR="002807B0">
              <w:t xml:space="preserve"> = 16 </w:t>
            </w:r>
            <w:r w:rsidR="00533948">
              <w:t>c</w:t>
            </w:r>
            <w:r w:rsidR="002807B0">
              <w:t>m</w:t>
            </w:r>
            <w:r w:rsidR="00533948">
              <w:t xml:space="preserve"> (nearest cm)</w:t>
            </w:r>
          </w:p>
        </w:tc>
        <w:tc>
          <w:tcPr>
            <w:tcW w:w="851" w:type="dxa"/>
          </w:tcPr>
          <w:p w14:paraId="202D9534" w14:textId="715E33A8" w:rsidR="00C3763D" w:rsidRPr="00095AF0" w:rsidRDefault="00095AF0" w:rsidP="00095AF0">
            <w:pPr>
              <w:jc w:val="center"/>
              <w:rPr>
                <w:b/>
              </w:rPr>
            </w:pPr>
            <w:r w:rsidRPr="00095AF0">
              <w:rPr>
                <w:b/>
              </w:rPr>
              <w:t>1</w:t>
            </w:r>
          </w:p>
        </w:tc>
        <w:tc>
          <w:tcPr>
            <w:tcW w:w="2977" w:type="dxa"/>
          </w:tcPr>
          <w:p w14:paraId="0FC1BC4B" w14:textId="71BD25B9" w:rsidR="00C3763D" w:rsidRDefault="00A9035E" w:rsidP="00C3763D">
            <w:r>
              <w:t>Correct answer</w:t>
            </w:r>
          </w:p>
        </w:tc>
      </w:tr>
      <w:tr w:rsidR="00C3763D" w14:paraId="5057B40C" w14:textId="77777777" w:rsidTr="00F3413A">
        <w:trPr>
          <w:cantSplit/>
        </w:trPr>
        <w:tc>
          <w:tcPr>
            <w:tcW w:w="534" w:type="dxa"/>
          </w:tcPr>
          <w:p w14:paraId="2AD0BD7A" w14:textId="77777777" w:rsidR="00C3763D" w:rsidRDefault="00C3763D" w:rsidP="00C3763D">
            <w:r>
              <w:lastRenderedPageBreak/>
              <w:t>(b)</w:t>
            </w:r>
          </w:p>
        </w:tc>
        <w:tc>
          <w:tcPr>
            <w:tcW w:w="6378" w:type="dxa"/>
          </w:tcPr>
          <w:p w14:paraId="26E24EFD" w14:textId="77777777" w:rsidR="00FE33A8" w:rsidRDefault="004E7A48" w:rsidP="00C3763D">
            <w:r>
              <w:t>(i)</w:t>
            </w:r>
            <w:r w:rsidR="00AE3AC0">
              <w:t xml:space="preserve">  </w:t>
            </w:r>
            <w:r w:rsidR="005C6CAA">
              <w:t xml:space="preserve">     </w:t>
            </w:r>
            <w:r w:rsidR="000B4EE3">
              <w:t xml:space="preserve">                     </w:t>
            </w:r>
          </w:p>
          <w:p w14:paraId="574D680D" w14:textId="6D99F73D" w:rsidR="00860BDA" w:rsidRPr="00FE33A8" w:rsidRDefault="00FE33A8" w:rsidP="00C3763D">
            <w:r>
              <w:t xml:space="preserve">                                </w:t>
            </w:r>
            <w:r w:rsidR="000B4EE3">
              <w:t xml:space="preserve"> </w:t>
            </w:r>
            <w:r w:rsidR="000B4EE3">
              <w:rPr>
                <w:i/>
              </w:rPr>
              <w:t>kv</w:t>
            </w:r>
            <w:r>
              <w:rPr>
                <w:i/>
              </w:rPr>
              <w:t xml:space="preserve">           F                             </w:t>
            </w:r>
            <w:r w:rsidRPr="00FE33A8">
              <w:rPr>
                <w:i/>
              </w:rPr>
              <w:t>x</w:t>
            </w:r>
          </w:p>
          <w:p w14:paraId="67C40A0C" w14:textId="3B408130" w:rsidR="00391B63" w:rsidRDefault="00FE33A8" w:rsidP="00C3763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34A8EBCD" wp14:editId="33E5A410">
                      <wp:simplePos x="0" y="0"/>
                      <wp:positionH relativeFrom="column">
                        <wp:posOffset>2656205</wp:posOffset>
                      </wp:positionH>
                      <wp:positionV relativeFrom="paragraph">
                        <wp:posOffset>86995</wp:posOffset>
                      </wp:positionV>
                      <wp:extent cx="828675" cy="0"/>
                      <wp:effectExtent l="0" t="95250" r="0" b="95250"/>
                      <wp:wrapNone/>
                      <wp:docPr id="40" name="Straight Arrow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2867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3C9BD09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0" o:spid="_x0000_s1026" type="#_x0000_t32" style="position:absolute;margin-left:209.15pt;margin-top:6.85pt;width:65.25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" strokecolor="black [3040]" strokeweight="2.25pt">
                      <v:stroke endarrow="block"/>
                    </v:shape>
                  </w:pict>
                </mc:Fallback>
              </mc:AlternateContent>
            </w:r>
            <w:r w:rsidR="000B4EE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4FC13986" wp14:editId="7B16D36B">
                      <wp:simplePos x="0" y="0"/>
                      <wp:positionH relativeFrom="column">
                        <wp:posOffset>1589405</wp:posOffset>
                      </wp:positionH>
                      <wp:positionV relativeFrom="paragraph">
                        <wp:posOffset>90805</wp:posOffset>
                      </wp:positionV>
                      <wp:extent cx="533400" cy="0"/>
                      <wp:effectExtent l="0" t="95250" r="0" b="95250"/>
                      <wp:wrapNone/>
                      <wp:docPr id="39" name="Straight Arrow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340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439756D2" id="Straight Arrow Connector 39" o:spid="_x0000_s1026" type="#_x0000_t32" style="position:absolute;margin-left:125.15pt;margin-top:7.15pt;width:42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" strokecolor="black [3040]" strokeweight="2.25pt">
                      <v:stroke endarrow="block"/>
                    </v:shape>
                  </w:pict>
                </mc:Fallback>
              </mc:AlternateContent>
            </w:r>
            <w:r w:rsidR="000B4EE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30C5B64B" wp14:editId="1FD1C84C">
                      <wp:simplePos x="0" y="0"/>
                      <wp:positionH relativeFrom="column">
                        <wp:posOffset>1027430</wp:posOffset>
                      </wp:positionH>
                      <wp:positionV relativeFrom="paragraph">
                        <wp:posOffset>90805</wp:posOffset>
                      </wp:positionV>
                      <wp:extent cx="561975" cy="0"/>
                      <wp:effectExtent l="0" t="95250" r="0" b="95250"/>
                      <wp:wrapNone/>
                      <wp:docPr id="33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6197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121EB846" id="Straight Arrow Connector 33" o:spid="_x0000_s1026" type="#_x0000_t32" style="position:absolute;margin-left:80.9pt;margin-top:7.15pt;width:44.25pt;height:0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" strokecolor="black [3040]" strokeweight="2.25pt">
                      <v:stroke endarrow="block"/>
                    </v:shape>
                  </w:pict>
                </mc:Fallback>
              </mc:AlternateContent>
            </w:r>
            <w:r w:rsidR="00860BDA">
              <w:t xml:space="preserve">             </w:t>
            </w:r>
            <w:r w:rsidR="00051EDB">
              <w:sym w:font="Symbol" w:char="F0B7"/>
            </w:r>
            <w:r w:rsidR="00860BDA">
              <w:t xml:space="preserve">                          </w:t>
            </w:r>
            <w:r w:rsidR="000B4EE3">
              <w:sym w:font="Symbol" w:char="F0B7"/>
            </w:r>
          </w:p>
          <w:p w14:paraId="4ACEB1E5" w14:textId="11E1DF75" w:rsidR="00860BDA" w:rsidRDefault="00860BDA" w:rsidP="00C3763D">
            <w:r>
              <w:t xml:space="preserve">         (0, 0)</w:t>
            </w:r>
          </w:p>
          <w:p w14:paraId="214633BE" w14:textId="137233AB" w:rsidR="00F37A78" w:rsidRPr="005F5950" w:rsidRDefault="00661154" w:rsidP="00C3763D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F - kv = m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dv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</m:oMath>
            </m:oMathPara>
          </w:p>
          <w:p w14:paraId="29DF07E7" w14:textId="5556A80F" w:rsidR="006E5760" w:rsidRPr="002C2B0D" w:rsidRDefault="00C86D3C" w:rsidP="00C3763D">
            <w:r>
              <w:rPr>
                <w:i/>
              </w:rPr>
              <w:t xml:space="preserve">F = </w:t>
            </w:r>
            <w:r>
              <w:t>0</w:t>
            </w:r>
            <w:r w:rsidR="00B0652B">
              <w:t xml:space="preserve">,    </w:t>
            </w:r>
            <w:r w:rsidR="001C4A81">
              <w:br/>
            </w:r>
            <m:oMathPara>
              <m:oMath>
                <m:r>
                  <w:rPr>
                    <w:rFonts w:ascii="Cambria Math" w:hAnsi="Cambria Math"/>
                  </w:rPr>
                  <m:t>m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dv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= - kv</m:t>
                </m:r>
              </m:oMath>
            </m:oMathPara>
          </w:p>
          <w:p w14:paraId="3D19DB30" w14:textId="73CC2D3E" w:rsidR="002C2B0D" w:rsidRPr="002C2B0D" w:rsidRDefault="00704B53" w:rsidP="002C2B0D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dv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= -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kv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</m:oMath>
            </m:oMathPara>
          </w:p>
          <w:p w14:paraId="3A1EF1AB" w14:textId="78543F7D" w:rsidR="002C2B0D" w:rsidRPr="00271A06" w:rsidRDefault="00661154" w:rsidP="002C2B0D">
            <m:oMathPara>
              <m:oMath>
                <m:r>
                  <w:rPr>
                    <w:rFonts w:ascii="Cambria Math" w:hAnsi="Cambria Math"/>
                  </w:rPr>
                  <m:t xml:space="preserve">∴ 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dv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 = -</m:t>
                    </m:r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den>
                        </m:f>
                      </m:e>
                    </m:nary>
                  </m:e>
                </m:nary>
                <m:r>
                  <w:rPr>
                    <w:rFonts w:ascii="Cambria Math" w:hAnsi="Cambria Math"/>
                  </w:rPr>
                  <m:t xml:space="preserve"> dt</m:t>
                </m:r>
              </m:oMath>
            </m:oMathPara>
          </w:p>
          <w:p w14:paraId="6AC85FC9" w14:textId="07807017" w:rsidR="00271A06" w:rsidRPr="00151248" w:rsidRDefault="00704B53" w:rsidP="002C2B0D">
            <w:pPr>
              <w:rPr>
                <w:i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func>
                <m:r>
                  <w:rPr>
                    <w:rFonts w:ascii="Cambria Math" w:hAnsi="Cambria Math"/>
                  </w:rPr>
                  <m:t xml:space="preserve"> = 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+ c</m:t>
                </m:r>
              </m:oMath>
            </m:oMathPara>
          </w:p>
          <w:p w14:paraId="457E5C6D" w14:textId="1B5B0303" w:rsidR="00151248" w:rsidRDefault="00151248" w:rsidP="002C2B0D">
            <w:pPr>
              <w:rPr>
                <w:i/>
              </w:rPr>
            </w:pPr>
            <w:r>
              <w:rPr>
                <w:i/>
              </w:rPr>
              <w:t xml:space="preserve">When </w:t>
            </w:r>
            <w:r w:rsidR="00513926">
              <w:rPr>
                <w:i/>
              </w:rPr>
              <w:t>t = 0, v =</w:t>
            </w:r>
            <w:r w:rsidR="00513926" w:rsidRPr="00803357">
              <w:rPr>
                <w:i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</w:p>
          <w:p w14:paraId="09EE4409" w14:textId="0D2B6ACE" w:rsidR="008C2880" w:rsidRDefault="008C2880" w:rsidP="002C2B0D">
            <w:pPr>
              <w:rPr>
                <w:i/>
              </w:rPr>
            </w:pPr>
            <w:r>
              <w:rPr>
                <w:i/>
              </w:rPr>
              <w:t xml:space="preserve">                                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func>
              <m:r>
                <w:rPr>
                  <w:rFonts w:ascii="Cambria Math" w:hAnsi="Cambria Math"/>
                </w:rPr>
                <m:t xml:space="preserve"> =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-k × 0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r>
                <w:rPr>
                  <w:rFonts w:ascii="Cambria Math" w:hAnsi="Cambria Math"/>
                </w:rPr>
                <m:t xml:space="preserve"> + c</m:t>
              </m:r>
            </m:oMath>
          </w:p>
          <w:p w14:paraId="67471922" w14:textId="6F0364FD" w:rsidR="000145F7" w:rsidRPr="00386DC7" w:rsidRDefault="00661154" w:rsidP="002C2B0D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∴ c 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func>
              </m:oMath>
            </m:oMathPara>
          </w:p>
          <w:p w14:paraId="787D4BD3" w14:textId="77777777" w:rsidR="00386DC7" w:rsidRPr="00743C9D" w:rsidRDefault="00386DC7" w:rsidP="002C2B0D">
            <w:pPr>
              <w:rPr>
                <w:i/>
              </w:rPr>
            </w:pPr>
          </w:p>
          <w:p w14:paraId="2CFD9CD9" w14:textId="5281D249" w:rsidR="00743C9D" w:rsidRPr="00FC4234" w:rsidRDefault="00704B53" w:rsidP="002C2B0D">
            <w:pPr>
              <w:rPr>
                <w:i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func>
                <m:r>
                  <w:rPr>
                    <w:rFonts w:ascii="Cambria Math" w:hAnsi="Cambria Math"/>
                  </w:rPr>
                  <m:t xml:space="preserve"> = 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+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func>
              </m:oMath>
            </m:oMathPara>
          </w:p>
          <w:p w14:paraId="182FFF66" w14:textId="10F2E8C2" w:rsidR="002C2B0D" w:rsidRPr="00713685" w:rsidRDefault="00704B53" w:rsidP="00C3763D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 = 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</m:oMath>
            </m:oMathPara>
          </w:p>
          <w:p w14:paraId="519D4A10" w14:textId="45DB21E0" w:rsidR="00713685" w:rsidRPr="000C5D6E" w:rsidRDefault="00704B53" w:rsidP="00C3763D">
            <w:pPr>
              <w:rPr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 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kt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den>
                    </m:f>
                  </m:sup>
                </m:sSup>
              </m:oMath>
            </m:oMathPara>
          </w:p>
          <w:p w14:paraId="2501B6B5" w14:textId="7A2DA358" w:rsidR="000C5D6E" w:rsidRPr="00713685" w:rsidRDefault="00661154" w:rsidP="00C3763D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v 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kt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851" w:type="dxa"/>
          </w:tcPr>
          <w:p w14:paraId="7C8F5884" w14:textId="77777777" w:rsidR="006E5760" w:rsidRDefault="006E5760" w:rsidP="006E5760">
            <w:pPr>
              <w:jc w:val="center"/>
              <w:rPr>
                <w:b/>
              </w:rPr>
            </w:pPr>
          </w:p>
          <w:p w14:paraId="1ADF3F7D" w14:textId="0988AEDB" w:rsidR="00A2736E" w:rsidRDefault="00661154" w:rsidP="006E5760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  <w:p w14:paraId="0B436871" w14:textId="77777777" w:rsidR="00A2736E" w:rsidRDefault="00A2736E" w:rsidP="006E5760">
            <w:pPr>
              <w:jc w:val="center"/>
              <w:rPr>
                <w:b/>
              </w:rPr>
            </w:pPr>
          </w:p>
          <w:p w14:paraId="10E7603A" w14:textId="77777777" w:rsidR="00A2736E" w:rsidRDefault="00A2736E" w:rsidP="006E5760">
            <w:pPr>
              <w:jc w:val="center"/>
              <w:rPr>
                <w:b/>
              </w:rPr>
            </w:pPr>
          </w:p>
          <w:p w14:paraId="55033F35" w14:textId="77777777" w:rsidR="00A2736E" w:rsidRDefault="00A2736E" w:rsidP="006E5760">
            <w:pPr>
              <w:jc w:val="center"/>
              <w:rPr>
                <w:b/>
              </w:rPr>
            </w:pPr>
          </w:p>
          <w:p w14:paraId="3022ACAE" w14:textId="5831CCBF" w:rsidR="00A2736E" w:rsidRDefault="00A2736E" w:rsidP="006E5760">
            <w:pPr>
              <w:jc w:val="center"/>
              <w:rPr>
                <w:b/>
              </w:rPr>
            </w:pPr>
          </w:p>
          <w:p w14:paraId="75992048" w14:textId="77777777" w:rsidR="00A2736E" w:rsidRDefault="00A2736E" w:rsidP="006E5760">
            <w:pPr>
              <w:jc w:val="center"/>
              <w:rPr>
                <w:b/>
              </w:rPr>
            </w:pPr>
          </w:p>
          <w:p w14:paraId="3C97FCF7" w14:textId="77777777" w:rsidR="00A2736E" w:rsidRDefault="00A2736E" w:rsidP="006E5760">
            <w:pPr>
              <w:jc w:val="center"/>
              <w:rPr>
                <w:b/>
              </w:rPr>
            </w:pPr>
          </w:p>
          <w:p w14:paraId="2EBF7F9A" w14:textId="77777777" w:rsidR="00A2736E" w:rsidRDefault="00A2736E" w:rsidP="006E5760">
            <w:pPr>
              <w:jc w:val="center"/>
              <w:rPr>
                <w:b/>
              </w:rPr>
            </w:pPr>
          </w:p>
          <w:p w14:paraId="1FE03F16" w14:textId="77777777" w:rsidR="00A2736E" w:rsidRDefault="00A2736E" w:rsidP="006E5760">
            <w:pPr>
              <w:jc w:val="center"/>
              <w:rPr>
                <w:b/>
              </w:rPr>
            </w:pPr>
          </w:p>
          <w:p w14:paraId="67B2F7E0" w14:textId="77777777" w:rsidR="00A2736E" w:rsidRDefault="00A2736E" w:rsidP="006E5760">
            <w:pPr>
              <w:jc w:val="center"/>
              <w:rPr>
                <w:b/>
              </w:rPr>
            </w:pPr>
          </w:p>
          <w:p w14:paraId="34E38FF2" w14:textId="77777777" w:rsidR="00A2736E" w:rsidRDefault="00A2736E" w:rsidP="006E5760">
            <w:pPr>
              <w:jc w:val="center"/>
              <w:rPr>
                <w:b/>
              </w:rPr>
            </w:pPr>
          </w:p>
          <w:p w14:paraId="7C43282A" w14:textId="77777777" w:rsidR="00A2736E" w:rsidRDefault="00A2736E" w:rsidP="006E5760">
            <w:pPr>
              <w:jc w:val="center"/>
              <w:rPr>
                <w:b/>
              </w:rPr>
            </w:pPr>
          </w:p>
          <w:p w14:paraId="4AF56E14" w14:textId="77777777" w:rsidR="00A2736E" w:rsidRDefault="00A2736E" w:rsidP="006E5760">
            <w:pPr>
              <w:jc w:val="center"/>
              <w:rPr>
                <w:b/>
              </w:rPr>
            </w:pPr>
          </w:p>
          <w:p w14:paraId="6C0E4CA8" w14:textId="77777777" w:rsidR="00A2736E" w:rsidRDefault="00A2736E" w:rsidP="006E5760">
            <w:pPr>
              <w:jc w:val="center"/>
              <w:rPr>
                <w:b/>
              </w:rPr>
            </w:pPr>
          </w:p>
          <w:p w14:paraId="378E2772" w14:textId="77777777" w:rsidR="00A2736E" w:rsidRDefault="00A2736E" w:rsidP="006E5760">
            <w:pPr>
              <w:jc w:val="center"/>
              <w:rPr>
                <w:b/>
              </w:rPr>
            </w:pPr>
          </w:p>
          <w:p w14:paraId="0E5F9DBD" w14:textId="77777777" w:rsidR="00A2736E" w:rsidRDefault="00A2736E" w:rsidP="006E5760">
            <w:pPr>
              <w:jc w:val="center"/>
              <w:rPr>
                <w:b/>
              </w:rPr>
            </w:pPr>
          </w:p>
          <w:p w14:paraId="5525D8D6" w14:textId="12DA350C" w:rsidR="00A2736E" w:rsidRDefault="00A2736E" w:rsidP="006E5760">
            <w:pPr>
              <w:jc w:val="center"/>
              <w:rPr>
                <w:b/>
              </w:rPr>
            </w:pPr>
          </w:p>
          <w:p w14:paraId="1BACD876" w14:textId="77777777" w:rsidR="00A97B67" w:rsidRDefault="00A97B67" w:rsidP="006E5760">
            <w:pPr>
              <w:jc w:val="center"/>
              <w:rPr>
                <w:b/>
              </w:rPr>
            </w:pPr>
          </w:p>
          <w:p w14:paraId="7A7A9E7C" w14:textId="77777777" w:rsidR="00A97B67" w:rsidRDefault="00A97B67" w:rsidP="006E5760">
            <w:pPr>
              <w:jc w:val="center"/>
              <w:rPr>
                <w:b/>
              </w:rPr>
            </w:pPr>
          </w:p>
          <w:p w14:paraId="37AB02A8" w14:textId="77777777" w:rsidR="00A97B67" w:rsidRDefault="00A97B67" w:rsidP="006E5760">
            <w:pPr>
              <w:jc w:val="center"/>
              <w:rPr>
                <w:b/>
              </w:rPr>
            </w:pPr>
          </w:p>
          <w:p w14:paraId="10142306" w14:textId="77777777" w:rsidR="00A97B67" w:rsidRDefault="00A97B67" w:rsidP="006E5760">
            <w:pPr>
              <w:jc w:val="center"/>
              <w:rPr>
                <w:b/>
              </w:rPr>
            </w:pPr>
          </w:p>
          <w:p w14:paraId="0FE5DE06" w14:textId="77777777" w:rsidR="00A97B67" w:rsidRDefault="00A97B67" w:rsidP="006E5760">
            <w:pPr>
              <w:jc w:val="center"/>
              <w:rPr>
                <w:b/>
              </w:rPr>
            </w:pPr>
          </w:p>
          <w:p w14:paraId="7060CA5E" w14:textId="77777777" w:rsidR="000C5D6E" w:rsidRDefault="000C5D6E" w:rsidP="006E5760">
            <w:pPr>
              <w:jc w:val="center"/>
              <w:rPr>
                <w:b/>
              </w:rPr>
            </w:pPr>
          </w:p>
          <w:p w14:paraId="4DCAF8DF" w14:textId="43E066F2" w:rsidR="00A97B67" w:rsidRPr="006E5760" w:rsidRDefault="00A97B67" w:rsidP="006E5760">
            <w:pPr>
              <w:jc w:val="center"/>
              <w:rPr>
                <w:b/>
              </w:rPr>
            </w:pPr>
          </w:p>
        </w:tc>
        <w:tc>
          <w:tcPr>
            <w:tcW w:w="2977" w:type="dxa"/>
          </w:tcPr>
          <w:p w14:paraId="48A9A000" w14:textId="77777777" w:rsidR="00C3763D" w:rsidRPr="00661154" w:rsidRDefault="00C3763D" w:rsidP="00C3763D"/>
          <w:p w14:paraId="007911FA" w14:textId="77777777" w:rsidR="00907209" w:rsidRPr="00661154" w:rsidRDefault="00907209" w:rsidP="00C3763D"/>
          <w:p w14:paraId="603118DF" w14:textId="77777777" w:rsidR="00907209" w:rsidRPr="00661154" w:rsidRDefault="00907209" w:rsidP="00C3763D"/>
          <w:p w14:paraId="0B31D100" w14:textId="77777777" w:rsidR="00907209" w:rsidRPr="00661154" w:rsidRDefault="00907209" w:rsidP="00C3763D"/>
          <w:p w14:paraId="5510D374" w14:textId="77777777" w:rsidR="00907209" w:rsidRPr="00661154" w:rsidRDefault="00907209" w:rsidP="00C3763D"/>
          <w:p w14:paraId="04CC60FA" w14:textId="77777777" w:rsidR="00907209" w:rsidRPr="00661154" w:rsidRDefault="00907209" w:rsidP="00C3763D">
            <w:r w:rsidRPr="00661154">
              <w:t>1 for  force equation</w:t>
            </w:r>
          </w:p>
          <w:p w14:paraId="35BC9918" w14:textId="77777777" w:rsidR="00907209" w:rsidRPr="00661154" w:rsidRDefault="00907209" w:rsidP="00C3763D"/>
          <w:p w14:paraId="73256C3E" w14:textId="77777777" w:rsidR="00907209" w:rsidRPr="00661154" w:rsidRDefault="00907209" w:rsidP="00C3763D"/>
          <w:p w14:paraId="5DE2A4BF" w14:textId="77777777" w:rsidR="00907209" w:rsidRPr="00661154" w:rsidRDefault="00907209" w:rsidP="00C3763D"/>
          <w:p w14:paraId="0B114E7B" w14:textId="77777777" w:rsidR="00907209" w:rsidRPr="00661154" w:rsidRDefault="00907209" w:rsidP="00C3763D"/>
          <w:p w14:paraId="3FD974B4" w14:textId="77777777" w:rsidR="00907209" w:rsidRPr="00661154" w:rsidRDefault="00907209" w:rsidP="00C3763D"/>
          <w:p w14:paraId="176544F5" w14:textId="77777777" w:rsidR="00907209" w:rsidRPr="00661154" w:rsidRDefault="00907209" w:rsidP="00C3763D"/>
          <w:p w14:paraId="31179440" w14:textId="77777777" w:rsidR="00907209" w:rsidRPr="00661154" w:rsidRDefault="00907209" w:rsidP="00C3763D"/>
          <w:p w14:paraId="2679C864" w14:textId="77777777" w:rsidR="00907209" w:rsidRPr="00661154" w:rsidRDefault="00907209" w:rsidP="00C3763D"/>
          <w:p w14:paraId="6AF817C6" w14:textId="77777777" w:rsidR="00907209" w:rsidRPr="00661154" w:rsidRDefault="00907209" w:rsidP="00C3763D"/>
          <w:p w14:paraId="1DFC33CF" w14:textId="77777777" w:rsidR="00907209" w:rsidRPr="00661154" w:rsidRDefault="00907209" w:rsidP="00C3763D"/>
          <w:p w14:paraId="41907B2F" w14:textId="77777777" w:rsidR="00907209" w:rsidRPr="00661154" w:rsidRDefault="00907209" w:rsidP="00C3763D"/>
          <w:p w14:paraId="3CD4477D" w14:textId="77777777" w:rsidR="00907209" w:rsidRPr="00661154" w:rsidRDefault="00907209" w:rsidP="00C3763D">
            <w:r w:rsidRPr="00661154">
              <w:t xml:space="preserve">1 for value of </w:t>
            </w:r>
            <w:r w:rsidR="00661154" w:rsidRPr="00661154">
              <w:t>c</w:t>
            </w:r>
          </w:p>
          <w:p w14:paraId="1800FD3B" w14:textId="77777777" w:rsidR="00661154" w:rsidRPr="00661154" w:rsidRDefault="00661154" w:rsidP="00C3763D"/>
          <w:p w14:paraId="7A36ED03" w14:textId="77777777" w:rsidR="00661154" w:rsidRPr="00661154" w:rsidRDefault="00661154" w:rsidP="00C3763D"/>
          <w:p w14:paraId="436AE7E4" w14:textId="77777777" w:rsidR="00661154" w:rsidRPr="00661154" w:rsidRDefault="00661154" w:rsidP="00C3763D"/>
          <w:p w14:paraId="27F47FD3" w14:textId="77777777" w:rsidR="00661154" w:rsidRPr="00661154" w:rsidRDefault="00661154" w:rsidP="00C3763D"/>
          <w:p w14:paraId="329BE76F" w14:textId="77777777" w:rsidR="00661154" w:rsidRPr="00661154" w:rsidRDefault="00661154" w:rsidP="00C3763D"/>
          <w:p w14:paraId="027B1B13" w14:textId="77777777" w:rsidR="00661154" w:rsidRPr="00661154" w:rsidRDefault="00661154" w:rsidP="00C3763D"/>
          <w:p w14:paraId="7EBA68E9" w14:textId="00C19E86" w:rsidR="00661154" w:rsidRPr="00661154" w:rsidRDefault="00661154" w:rsidP="00C3763D">
            <w:r w:rsidRPr="00661154">
              <w:t>1 for using logs to get result</w:t>
            </w:r>
          </w:p>
        </w:tc>
      </w:tr>
      <w:tr w:rsidR="00C3763D" w14:paraId="5B66E9C5" w14:textId="77777777" w:rsidTr="00F3413A">
        <w:trPr>
          <w:cantSplit/>
        </w:trPr>
        <w:tc>
          <w:tcPr>
            <w:tcW w:w="534" w:type="dxa"/>
          </w:tcPr>
          <w:p w14:paraId="4FA2FE82" w14:textId="77777777" w:rsidR="00C3763D" w:rsidRDefault="00C3763D" w:rsidP="00C3763D"/>
        </w:tc>
        <w:tc>
          <w:tcPr>
            <w:tcW w:w="6378" w:type="dxa"/>
          </w:tcPr>
          <w:p w14:paraId="05A4133B" w14:textId="59E18740" w:rsidR="0004053F" w:rsidRDefault="0004053F" w:rsidP="008A4F35">
            <w:r>
              <w:t>(ii)</w:t>
            </w:r>
          </w:p>
          <w:p w14:paraId="63F7C438" w14:textId="2E6C23BF" w:rsidR="008A4F35" w:rsidRPr="00D07D61" w:rsidRDefault="00D07D61" w:rsidP="008A4F35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v 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</m:oMath>
            </m:oMathPara>
          </w:p>
          <w:p w14:paraId="26C6587C" w14:textId="49E9F348" w:rsidR="00D07D61" w:rsidRPr="00554F09" w:rsidRDefault="00704B53" w:rsidP="008A4F35">
            <w:pPr>
              <w:rPr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dt 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kt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den>
                    </m:f>
                  </m:sup>
                </m:sSup>
              </m:oMath>
            </m:oMathPara>
          </w:p>
          <w:p w14:paraId="513D9E61" w14:textId="299CD00B" w:rsidR="00D5155D" w:rsidRPr="00645CA0" w:rsidRDefault="00D5155D" w:rsidP="00D5155D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dx 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kt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</w:rPr>
                  <m:t xml:space="preserve"> dt</m:t>
                </m:r>
              </m:oMath>
            </m:oMathPara>
          </w:p>
          <w:p w14:paraId="7FE5EECA" w14:textId="4CA1E178" w:rsidR="00645CA0" w:rsidRPr="00383C0A" w:rsidRDefault="00704B53" w:rsidP="00D5155D">
            <w:pPr>
              <w:rPr>
                <w:i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  <m:r>
                  <w:rPr>
                    <w:rFonts w:ascii="Cambria Math" w:hAnsi="Cambria Math"/>
                  </w:rPr>
                  <m:t xml:space="preserve"> = 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kt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dt</m:t>
                    </m:r>
                  </m:e>
                </m:nary>
              </m:oMath>
            </m:oMathPara>
          </w:p>
          <w:p w14:paraId="0B39130F" w14:textId="6C1DD95C" w:rsidR="00383C0A" w:rsidRPr="0004527A" w:rsidRDefault="00D27F57" w:rsidP="00D5155D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x 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×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 xml:space="preserve">.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kt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</w:rPr>
                  <m:t xml:space="preserve"> + c</m:t>
                </m:r>
              </m:oMath>
            </m:oMathPara>
          </w:p>
          <w:p w14:paraId="502895EF" w14:textId="0A075FC7" w:rsidR="0004527A" w:rsidRDefault="0004527A" w:rsidP="00D5155D">
            <w:pPr>
              <w:rPr>
                <w:i/>
              </w:rPr>
            </w:pPr>
            <w:r>
              <w:rPr>
                <w:i/>
              </w:rPr>
              <w:t>When t = 0, x = 0</w:t>
            </w:r>
          </w:p>
          <w:p w14:paraId="57F21116" w14:textId="1BED997A" w:rsidR="0004527A" w:rsidRPr="004E197F" w:rsidRDefault="004E197F" w:rsidP="00D5155D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0 = 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k(0)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</w:rPr>
                  <m:t xml:space="preserve"> + c</m:t>
                </m:r>
              </m:oMath>
            </m:oMathPara>
          </w:p>
          <w:p w14:paraId="3A610177" w14:textId="13E7CB2F" w:rsidR="005F0442" w:rsidRPr="004E197F" w:rsidRDefault="005F0442" w:rsidP="005F0442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0 = 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+ c</m:t>
                </m:r>
              </m:oMath>
            </m:oMathPara>
          </w:p>
          <w:p w14:paraId="0525AF85" w14:textId="2C8CD56E" w:rsidR="004E197F" w:rsidRPr="009B72C1" w:rsidRDefault="009B72C1" w:rsidP="00D5155D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c 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</m:oMath>
            </m:oMathPara>
          </w:p>
          <w:p w14:paraId="2F26E24E" w14:textId="31E4B321" w:rsidR="00554F09" w:rsidRDefault="00554F09" w:rsidP="008A4F35">
            <w:pPr>
              <w:rPr>
                <w:i/>
              </w:rPr>
            </w:pPr>
          </w:p>
          <w:p w14:paraId="2DB8CE7C" w14:textId="56A0BF9E" w:rsidR="009B72C1" w:rsidRPr="008F745E" w:rsidRDefault="009B72C1" w:rsidP="008A4F35">
            <m:oMathPara>
              <m:oMath>
                <m:r>
                  <w:rPr>
                    <w:rFonts w:ascii="Cambria Math" w:hAnsi="Cambria Math"/>
                  </w:rPr>
                  <m:t xml:space="preserve">∴  x 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kt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</w:rPr>
                  <m:t xml:space="preserve">  </m:t>
                </m:r>
              </m:oMath>
            </m:oMathPara>
          </w:p>
          <w:p w14:paraId="0C6C89D0" w14:textId="300BE3CF" w:rsidR="008F745E" w:rsidRPr="00291735" w:rsidRDefault="00280DB2" w:rsidP="008A4F35">
            <w:r>
              <w:t xml:space="preserve">                                       </w:t>
            </w:r>
            <m:oMath>
              <m:r>
                <w:rPr>
                  <w:rFonts w:ascii="Cambria Math" w:hAnsi="Cambria Math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1 -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kt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den>
                      </m:f>
                    </m:sup>
                  </m:sSup>
                </m:e>
              </m:d>
            </m:oMath>
          </w:p>
          <w:p w14:paraId="3B0AAC60" w14:textId="4D7BF081" w:rsidR="00554F09" w:rsidRPr="00554F09" w:rsidRDefault="00554F09" w:rsidP="008A4F35">
            <w:pPr>
              <w:rPr>
                <w:i/>
              </w:rPr>
            </w:pPr>
          </w:p>
        </w:tc>
        <w:tc>
          <w:tcPr>
            <w:tcW w:w="851" w:type="dxa"/>
          </w:tcPr>
          <w:p w14:paraId="2383AEFA" w14:textId="642FC297" w:rsidR="00C3763D" w:rsidRPr="007F3D71" w:rsidRDefault="00C36ED3" w:rsidP="007F3D71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977" w:type="dxa"/>
          </w:tcPr>
          <w:p w14:paraId="68A5F6E1" w14:textId="77777777" w:rsidR="007F3D71" w:rsidRDefault="007F3D71" w:rsidP="00C3763D"/>
          <w:p w14:paraId="24A45735" w14:textId="77777777" w:rsidR="00C36ED3" w:rsidRDefault="00C36ED3" w:rsidP="00C3763D"/>
          <w:p w14:paraId="08CD065D" w14:textId="77777777" w:rsidR="00C36ED3" w:rsidRDefault="00C36ED3" w:rsidP="00C3763D"/>
          <w:p w14:paraId="2602242C" w14:textId="77777777" w:rsidR="00C36ED3" w:rsidRDefault="00C36ED3" w:rsidP="00C3763D"/>
          <w:p w14:paraId="19A9DF55" w14:textId="77777777" w:rsidR="00C36ED3" w:rsidRDefault="00C36ED3" w:rsidP="00C3763D"/>
          <w:p w14:paraId="2A7701AE" w14:textId="0B165703" w:rsidR="00C36ED3" w:rsidRDefault="00C36ED3" w:rsidP="00C3763D"/>
          <w:p w14:paraId="7314BC05" w14:textId="5951C660" w:rsidR="00172CA9" w:rsidRDefault="00172CA9" w:rsidP="00C3763D">
            <w:r>
              <w:t>1 for integral</w:t>
            </w:r>
          </w:p>
          <w:p w14:paraId="31343B46" w14:textId="3BD2C392" w:rsidR="00172CA9" w:rsidRDefault="00172CA9" w:rsidP="00C3763D"/>
          <w:p w14:paraId="1FA59B65" w14:textId="2F4745FD" w:rsidR="00172CA9" w:rsidRDefault="00172CA9" w:rsidP="00C3763D"/>
          <w:p w14:paraId="5C54BBA6" w14:textId="39AFA6BF" w:rsidR="00172CA9" w:rsidRDefault="00172CA9" w:rsidP="00C3763D"/>
          <w:p w14:paraId="229CC641" w14:textId="736E6F6C" w:rsidR="00172CA9" w:rsidRDefault="00172CA9" w:rsidP="00C3763D"/>
          <w:p w14:paraId="6EB56AD5" w14:textId="40D05D19" w:rsidR="00172CA9" w:rsidRDefault="00172CA9" w:rsidP="00C3763D"/>
          <w:p w14:paraId="14905B55" w14:textId="010C77CB" w:rsidR="00172CA9" w:rsidRDefault="00172CA9" w:rsidP="00C3763D"/>
          <w:p w14:paraId="565C44CB" w14:textId="2CC7F35E" w:rsidR="00172CA9" w:rsidRDefault="00172CA9" w:rsidP="00C3763D"/>
          <w:p w14:paraId="0DD0375E" w14:textId="07E8B8F0" w:rsidR="00172CA9" w:rsidRDefault="00172CA9" w:rsidP="00C3763D"/>
          <w:p w14:paraId="060B93FA" w14:textId="0AC98017" w:rsidR="00172CA9" w:rsidRDefault="00172CA9" w:rsidP="00C3763D">
            <w:r>
              <w:t xml:space="preserve">1 for value of </w:t>
            </w:r>
            <w:r>
              <w:rPr>
                <w:i/>
              </w:rPr>
              <w:t>c</w:t>
            </w:r>
          </w:p>
          <w:p w14:paraId="6F43A5AE" w14:textId="1137EE50" w:rsidR="00172CA9" w:rsidRDefault="00172CA9" w:rsidP="00C3763D"/>
          <w:p w14:paraId="29BE2E55" w14:textId="0004405C" w:rsidR="00172CA9" w:rsidRDefault="00172CA9" w:rsidP="00C3763D"/>
          <w:p w14:paraId="3E25B5DB" w14:textId="47BE6162" w:rsidR="00172CA9" w:rsidRDefault="00172CA9" w:rsidP="00C3763D"/>
          <w:p w14:paraId="6DB781A1" w14:textId="6250E3E2" w:rsidR="00172CA9" w:rsidRPr="00172CA9" w:rsidRDefault="00172CA9" w:rsidP="00C3763D">
            <w:r>
              <w:t xml:space="preserve">1 for </w:t>
            </w:r>
            <w:r w:rsidR="0008315D">
              <w:t>distance</w:t>
            </w:r>
          </w:p>
          <w:p w14:paraId="0DDC66F8" w14:textId="24E96FE9" w:rsidR="00C36ED3" w:rsidRDefault="00C36ED3" w:rsidP="00C3763D"/>
        </w:tc>
      </w:tr>
      <w:tr w:rsidR="0004053F" w14:paraId="66058955" w14:textId="77777777" w:rsidTr="00F3413A">
        <w:trPr>
          <w:cantSplit/>
        </w:trPr>
        <w:tc>
          <w:tcPr>
            <w:tcW w:w="534" w:type="dxa"/>
          </w:tcPr>
          <w:p w14:paraId="221C079F" w14:textId="77777777" w:rsidR="0004053F" w:rsidRDefault="0004053F" w:rsidP="00C3763D"/>
        </w:tc>
        <w:tc>
          <w:tcPr>
            <w:tcW w:w="6378" w:type="dxa"/>
          </w:tcPr>
          <w:p w14:paraId="4C1D5A26" w14:textId="3ACD490F" w:rsidR="0004053F" w:rsidRDefault="0004053F" w:rsidP="008A4F35">
            <w:r>
              <w:t xml:space="preserve">(iii) </w:t>
            </w:r>
            <w:r w:rsidR="000E5667">
              <w:t xml:space="preserve">when </w:t>
            </w:r>
            <m:oMath>
              <m:r>
                <w:rPr>
                  <w:rFonts w:ascii="Cambria Math" w:hAnsi="Cambria Math"/>
                </w:rPr>
                <m:t xml:space="preserve">t → ∞           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 xml:space="preserve"> → 0</m:t>
              </m:r>
            </m:oMath>
            <w:r w:rsidR="00743ED1">
              <w:t xml:space="preserve"> ,</w:t>
            </w:r>
          </w:p>
          <w:p w14:paraId="7078888E" w14:textId="6A9F3ABC" w:rsidR="00743ED1" w:rsidRDefault="00704B53" w:rsidP="008A4F35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1 -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kt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den>
                        </m:f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 xml:space="preserve"> →1</m:t>
                </m:r>
              </m:oMath>
            </m:oMathPara>
          </w:p>
          <w:p w14:paraId="616C5688" w14:textId="1A87B5A0" w:rsidR="006B24EB" w:rsidRPr="00E01D4F" w:rsidRDefault="006B24EB" w:rsidP="008A4F35">
            <w:r>
              <w:t xml:space="preserve">Limiting position </w:t>
            </w:r>
            <m:oMath>
              <m:r>
                <w:rPr>
                  <w:rFonts w:ascii="Cambria Math" w:hAnsi="Cambria Math"/>
                </w:rPr>
                <m:t xml:space="preserve">x→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  <m:r>
                <w:rPr>
                  <w:rFonts w:ascii="Cambria Math" w:hAnsi="Cambria Math"/>
                </w:rPr>
                <m:t>(1)</m:t>
              </m:r>
            </m:oMath>
          </w:p>
          <w:p w14:paraId="285D1623" w14:textId="163815E2" w:rsidR="00E01D4F" w:rsidRPr="00E01D4F" w:rsidRDefault="00704B53" w:rsidP="008A4F3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</m:oMath>
            </m:oMathPara>
          </w:p>
        </w:tc>
        <w:tc>
          <w:tcPr>
            <w:tcW w:w="851" w:type="dxa"/>
          </w:tcPr>
          <w:p w14:paraId="1626F91C" w14:textId="133DC665" w:rsidR="0004053F" w:rsidRDefault="006B24EB" w:rsidP="007F3D71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977" w:type="dxa"/>
          </w:tcPr>
          <w:p w14:paraId="702F6A15" w14:textId="77777777" w:rsidR="0004053F" w:rsidRDefault="0004053F" w:rsidP="00C3763D"/>
        </w:tc>
      </w:tr>
      <w:tr w:rsidR="00D56C04" w14:paraId="2BE32684" w14:textId="77777777" w:rsidTr="00F3413A">
        <w:trPr>
          <w:cantSplit/>
        </w:trPr>
        <w:tc>
          <w:tcPr>
            <w:tcW w:w="534" w:type="dxa"/>
          </w:tcPr>
          <w:p w14:paraId="692EA5F2" w14:textId="77777777" w:rsidR="00D56C04" w:rsidRDefault="00D56C04" w:rsidP="00D56C04">
            <w:r>
              <w:t>(c)</w:t>
            </w:r>
          </w:p>
        </w:tc>
        <w:tc>
          <w:tcPr>
            <w:tcW w:w="6378" w:type="dxa"/>
          </w:tcPr>
          <w:p w14:paraId="2CA0FC21" w14:textId="77777777" w:rsidR="00D56C04" w:rsidRPr="00E235DF" w:rsidRDefault="00D56C04" w:rsidP="00D56C04">
            <w:pPr>
              <w:rPr>
                <w:i/>
              </w:rPr>
            </w:pPr>
            <w:r w:rsidRPr="00E235DF">
              <w:t xml:space="preserve">Produce </w:t>
            </w:r>
            <w:r w:rsidRPr="00E235DF">
              <w:rPr>
                <w:i/>
              </w:rPr>
              <w:t>CP</w:t>
            </w:r>
            <w:r w:rsidRPr="00E235DF">
              <w:t xml:space="preserve"> beyond </w:t>
            </w:r>
            <w:r w:rsidRPr="00E235DF">
              <w:rPr>
                <w:i/>
              </w:rPr>
              <w:t>P</w:t>
            </w:r>
            <w:r w:rsidRPr="00E235DF">
              <w:t xml:space="preserve"> to </w:t>
            </w:r>
            <w:r w:rsidRPr="00E235DF">
              <w:rPr>
                <w:i/>
              </w:rPr>
              <w:t>D</w:t>
            </w:r>
            <w:r w:rsidRPr="00E235DF">
              <w:t xml:space="preserve">, making </w:t>
            </w:r>
            <w:r w:rsidRPr="00E235DF">
              <w:rPr>
                <w:i/>
              </w:rPr>
              <w:t>PD = PB.</w:t>
            </w:r>
          </w:p>
          <w:p w14:paraId="36F54B64" w14:textId="77777777" w:rsidR="00D56C04" w:rsidRPr="00E235DF" w:rsidRDefault="00D56C04" w:rsidP="00D56C04">
            <w:r w:rsidRPr="00E235DF">
              <w:t xml:space="preserve">Since </w:t>
            </w:r>
            <w:r w:rsidRPr="00E235DF">
              <w:sym w:font="Symbol" w:char="F0D0"/>
            </w:r>
            <w:r w:rsidRPr="00E235DF">
              <w:rPr>
                <w:i/>
              </w:rPr>
              <w:t>BAC</w:t>
            </w:r>
            <w:r w:rsidRPr="00E235DF">
              <w:t xml:space="preserve"> = 60</w:t>
            </w:r>
            <w:r w:rsidRPr="00E235DF">
              <w:sym w:font="Symbol" w:char="F0B0"/>
            </w:r>
            <w:r w:rsidRPr="00E235DF">
              <w:t xml:space="preserve"> (Angle in equilateral triangle)</w:t>
            </w:r>
          </w:p>
          <w:p w14:paraId="7B5A12A7" w14:textId="77777777" w:rsidR="00D56C04" w:rsidRPr="00E235DF" w:rsidRDefault="00D56C04" w:rsidP="00D56C04">
            <w:r w:rsidRPr="00E235DF">
              <w:sym w:font="Symbol" w:char="F0D0"/>
            </w:r>
            <w:r w:rsidRPr="00E235DF">
              <w:rPr>
                <w:i/>
              </w:rPr>
              <w:t>BPD</w:t>
            </w:r>
            <w:r w:rsidRPr="00E235DF">
              <w:t xml:space="preserve"> = 60</w:t>
            </w:r>
            <w:r w:rsidRPr="00E235DF">
              <w:sym w:font="Symbol" w:char="F0B0"/>
            </w:r>
            <w:r w:rsidRPr="00E235DF">
              <w:t xml:space="preserve"> (Exterior angle of cyclic Quadrilateral </w:t>
            </w:r>
            <w:r w:rsidRPr="00E235DF">
              <w:rPr>
                <w:i/>
              </w:rPr>
              <w:t>ABPC</w:t>
            </w:r>
            <w:r w:rsidRPr="00E235DF">
              <w:t xml:space="preserve"> is equal to opposite interior angle)</w:t>
            </w:r>
          </w:p>
          <w:p w14:paraId="498A9896" w14:textId="77777777" w:rsidR="00D56C04" w:rsidRPr="00E235DF" w:rsidRDefault="00D56C04" w:rsidP="00D56C04">
            <w:pPr>
              <w:rPr>
                <w:i/>
              </w:rPr>
            </w:pPr>
            <w:r w:rsidRPr="00E235DF">
              <w:t xml:space="preserve">But </w:t>
            </w:r>
            <w:r w:rsidRPr="00E235DF">
              <w:rPr>
                <w:i/>
              </w:rPr>
              <w:t>PD = PB    (construction)</w:t>
            </w:r>
          </w:p>
          <w:p w14:paraId="650C9F83" w14:textId="77777777" w:rsidR="00D56C04" w:rsidRPr="00E235DF" w:rsidRDefault="00D56C04" w:rsidP="00D56C04">
            <w:pPr>
              <w:rPr>
                <w:i/>
              </w:rPr>
            </w:pPr>
            <w:r w:rsidRPr="00E235DF">
              <w:rPr>
                <w:i/>
              </w:rPr>
              <w:sym w:font="Symbol" w:char="F05C"/>
            </w:r>
            <w:r w:rsidRPr="00E235DF">
              <w:rPr>
                <w:i/>
              </w:rPr>
              <w:t xml:space="preserve"> </w:t>
            </w:r>
            <w:r w:rsidRPr="00E235DF">
              <w:rPr>
                <w:i/>
              </w:rPr>
              <w:sym w:font="Symbol" w:char="F044"/>
            </w:r>
            <w:r w:rsidRPr="00E235DF">
              <w:rPr>
                <w:i/>
              </w:rPr>
              <w:t>BPD is equilateral.</w:t>
            </w:r>
          </w:p>
          <w:p w14:paraId="30504972" w14:textId="77777777" w:rsidR="00D56C04" w:rsidRPr="00E235DF" w:rsidRDefault="00D56C04" w:rsidP="00D56C04">
            <w:pPr>
              <w:rPr>
                <w:i/>
              </w:rPr>
            </w:pPr>
            <w:r w:rsidRPr="00E235DF">
              <w:rPr>
                <w:i/>
              </w:rPr>
              <w:t xml:space="preserve">In </w:t>
            </w:r>
            <w:r w:rsidRPr="00E235DF">
              <w:rPr>
                <w:i/>
              </w:rPr>
              <w:sym w:font="Symbol" w:char="F044"/>
            </w:r>
            <w:r w:rsidRPr="00E235DF">
              <w:rPr>
                <w:i/>
              </w:rPr>
              <w:t>’s ABP, CBD</w:t>
            </w:r>
          </w:p>
          <w:p w14:paraId="131E60A0" w14:textId="77777777" w:rsidR="00D56C04" w:rsidRPr="00E235DF" w:rsidRDefault="00D56C04" w:rsidP="00D56C04">
            <w:pPr>
              <w:rPr>
                <w:i/>
              </w:rPr>
            </w:pPr>
            <w:r w:rsidRPr="00E235DF">
              <w:rPr>
                <w:i/>
              </w:rPr>
              <w:t>BA = BC  (sides in equilateral triangle ABC)</w:t>
            </w:r>
          </w:p>
          <w:p w14:paraId="0F6D952C" w14:textId="77777777" w:rsidR="00D56C04" w:rsidRPr="00E235DF" w:rsidRDefault="00D56C04" w:rsidP="00D56C04">
            <w:pPr>
              <w:rPr>
                <w:i/>
              </w:rPr>
            </w:pPr>
            <w:r w:rsidRPr="00E235DF">
              <w:rPr>
                <w:i/>
              </w:rPr>
              <w:t>BP = BD (</w:t>
            </w:r>
            <w:r>
              <w:rPr>
                <w:i/>
              </w:rPr>
              <w:t>s</w:t>
            </w:r>
            <w:r w:rsidRPr="00E235DF">
              <w:rPr>
                <w:i/>
              </w:rPr>
              <w:t>ides in equilateral triangle BPD)</w:t>
            </w:r>
          </w:p>
          <w:p w14:paraId="7A00718D" w14:textId="77777777" w:rsidR="00D56C04" w:rsidRPr="00E235DF" w:rsidRDefault="00D56C04" w:rsidP="00D56C04">
            <w:pPr>
              <w:rPr>
                <w:i/>
              </w:rPr>
            </w:pPr>
            <w:r w:rsidRPr="00E235DF">
              <w:rPr>
                <w:i/>
              </w:rPr>
              <w:sym w:font="Symbol" w:char="F0D0"/>
            </w:r>
            <w:r w:rsidRPr="00E235DF">
              <w:rPr>
                <w:i/>
              </w:rPr>
              <w:t xml:space="preserve">ABP = </w:t>
            </w:r>
            <w:r w:rsidRPr="00E235DF">
              <w:rPr>
                <w:i/>
              </w:rPr>
              <w:sym w:font="Symbol" w:char="F0D0"/>
            </w:r>
            <w:r w:rsidRPr="00E235DF">
              <w:rPr>
                <w:i/>
              </w:rPr>
              <w:t xml:space="preserve">CBD    (both equal to </w:t>
            </w:r>
            <w:r w:rsidRPr="00E235DF">
              <w:rPr>
                <w:i/>
              </w:rPr>
              <w:sym w:font="Symbol" w:char="F0D0"/>
            </w:r>
            <w:r w:rsidRPr="00E235DF">
              <w:rPr>
                <w:i/>
              </w:rPr>
              <w:t>CBP + 60</w:t>
            </w:r>
            <w:r w:rsidRPr="00E235DF">
              <w:rPr>
                <w:i/>
              </w:rPr>
              <w:sym w:font="Symbol" w:char="F0B0"/>
            </w:r>
            <w:r w:rsidRPr="00E235DF">
              <w:rPr>
                <w:i/>
              </w:rPr>
              <w:t>)</w:t>
            </w:r>
          </w:p>
          <w:p w14:paraId="7E1133BE" w14:textId="77777777" w:rsidR="00D56C04" w:rsidRPr="00E235DF" w:rsidRDefault="00D56C04" w:rsidP="00D56C04">
            <w:r w:rsidRPr="00E235DF">
              <w:sym w:font="Symbol" w:char="F05C"/>
            </w:r>
            <w:r w:rsidRPr="00E235DF">
              <w:t xml:space="preserve"> </w:t>
            </w:r>
            <w:r w:rsidRPr="00E235DF">
              <w:sym w:font="Symbol" w:char="F044"/>
            </w:r>
            <w:r w:rsidRPr="00E235DF">
              <w:t>’s ABP, CBD are congruent (SAS)</w:t>
            </w:r>
          </w:p>
          <w:p w14:paraId="74FAF43C" w14:textId="77777777" w:rsidR="00D56C04" w:rsidRPr="00E235DF" w:rsidRDefault="00D56C04" w:rsidP="00D56C04"/>
          <w:p w14:paraId="5A789782" w14:textId="77777777" w:rsidR="00D56C04" w:rsidRPr="00E235DF" w:rsidRDefault="00D56C04" w:rsidP="00D56C04">
            <w:r w:rsidRPr="00E235DF">
              <w:sym w:font="Symbol" w:char="F05C"/>
            </w:r>
            <w:r w:rsidRPr="00E235DF">
              <w:t>PA = DC    but DC = PC + PB   (construction)</w:t>
            </w:r>
          </w:p>
          <w:p w14:paraId="3DA1180B" w14:textId="5F593DDA" w:rsidR="00D56C04" w:rsidRDefault="00D56C04" w:rsidP="00D56C04">
            <w:r w:rsidRPr="00E235DF">
              <w:sym w:font="Symbol" w:char="F05C"/>
            </w:r>
            <w:r w:rsidRPr="00E235DF">
              <w:t xml:space="preserve"> PA = PC + PB</w:t>
            </w:r>
          </w:p>
        </w:tc>
        <w:tc>
          <w:tcPr>
            <w:tcW w:w="851" w:type="dxa"/>
          </w:tcPr>
          <w:p w14:paraId="682443BF" w14:textId="39718933" w:rsidR="00D56C04" w:rsidRPr="00A177F8" w:rsidRDefault="00D56C04" w:rsidP="00D56C04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977" w:type="dxa"/>
          </w:tcPr>
          <w:p w14:paraId="7FA2F31A" w14:textId="1D037BEC" w:rsidR="00D56C04" w:rsidRDefault="00D56C04" w:rsidP="00D56C04">
            <w:r>
              <w:t>3 for complete proof</w:t>
            </w:r>
          </w:p>
          <w:p w14:paraId="323DCA30" w14:textId="77777777" w:rsidR="002B4C88" w:rsidRDefault="002B4C88" w:rsidP="00D56C04"/>
          <w:p w14:paraId="5247E9DA" w14:textId="348C04FF" w:rsidR="00D56C04" w:rsidRDefault="002B4C88" w:rsidP="00D56C04">
            <w:r>
              <w:t>Lose one mark for each mistake in proof.</w:t>
            </w:r>
            <w:r w:rsidR="00D56C04">
              <w:t xml:space="preserve"> </w:t>
            </w:r>
          </w:p>
        </w:tc>
      </w:tr>
    </w:tbl>
    <w:p w14:paraId="46945CBF" w14:textId="77777777" w:rsidR="00D5495B" w:rsidRDefault="00D5495B"/>
    <w:sectPr w:rsidR="00D5495B" w:rsidSect="002158C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54A6CA" w14:textId="77777777" w:rsidR="009A6E31" w:rsidRDefault="009A6E31" w:rsidP="002158C2">
      <w:r>
        <w:separator/>
      </w:r>
    </w:p>
  </w:endnote>
  <w:endnote w:type="continuationSeparator" w:id="0">
    <w:p w14:paraId="0377A8B5" w14:textId="77777777" w:rsidR="009A6E31" w:rsidRDefault="009A6E31" w:rsidP="002158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4478C8" w14:textId="77777777" w:rsidR="009A6E31" w:rsidRDefault="009A6E31" w:rsidP="002158C2">
      <w:r>
        <w:separator/>
      </w:r>
    </w:p>
  </w:footnote>
  <w:footnote w:type="continuationSeparator" w:id="0">
    <w:p w14:paraId="2796C574" w14:textId="77777777" w:rsidR="009A6E31" w:rsidRDefault="009A6E31" w:rsidP="002158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E8549B"/>
    <w:multiLevelType w:val="hybridMultilevel"/>
    <w:tmpl w:val="941C6F58"/>
    <w:lvl w:ilvl="0" w:tplc="0B5ADE8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BD2ECF"/>
    <w:multiLevelType w:val="hybridMultilevel"/>
    <w:tmpl w:val="F6DE2470"/>
    <w:lvl w:ilvl="0" w:tplc="7D4EAD1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13A"/>
    <w:rsid w:val="000002D6"/>
    <w:rsid w:val="0000042C"/>
    <w:rsid w:val="000011E0"/>
    <w:rsid w:val="000072D0"/>
    <w:rsid w:val="00010B4F"/>
    <w:rsid w:val="000145F7"/>
    <w:rsid w:val="00020987"/>
    <w:rsid w:val="00022DAA"/>
    <w:rsid w:val="00026A72"/>
    <w:rsid w:val="000329BB"/>
    <w:rsid w:val="00033CA4"/>
    <w:rsid w:val="00034233"/>
    <w:rsid w:val="00035537"/>
    <w:rsid w:val="00035ACD"/>
    <w:rsid w:val="00036E92"/>
    <w:rsid w:val="0004053F"/>
    <w:rsid w:val="0004527A"/>
    <w:rsid w:val="00046954"/>
    <w:rsid w:val="00047389"/>
    <w:rsid w:val="000509FA"/>
    <w:rsid w:val="00051EDB"/>
    <w:rsid w:val="00052019"/>
    <w:rsid w:val="0005491D"/>
    <w:rsid w:val="00060F9F"/>
    <w:rsid w:val="00067CB5"/>
    <w:rsid w:val="0007005C"/>
    <w:rsid w:val="000724D6"/>
    <w:rsid w:val="00073CF9"/>
    <w:rsid w:val="00074AFC"/>
    <w:rsid w:val="0008315D"/>
    <w:rsid w:val="00091C3E"/>
    <w:rsid w:val="000925E1"/>
    <w:rsid w:val="00092A93"/>
    <w:rsid w:val="00092CA8"/>
    <w:rsid w:val="00095AF0"/>
    <w:rsid w:val="000A3A32"/>
    <w:rsid w:val="000A5B1B"/>
    <w:rsid w:val="000A5D34"/>
    <w:rsid w:val="000B0B46"/>
    <w:rsid w:val="000B1281"/>
    <w:rsid w:val="000B4EE3"/>
    <w:rsid w:val="000C0DFE"/>
    <w:rsid w:val="000C53DC"/>
    <w:rsid w:val="000C5D6E"/>
    <w:rsid w:val="000C700F"/>
    <w:rsid w:val="000D50CE"/>
    <w:rsid w:val="000D5370"/>
    <w:rsid w:val="000D5BD3"/>
    <w:rsid w:val="000D5F61"/>
    <w:rsid w:val="000E0BB2"/>
    <w:rsid w:val="000E0F23"/>
    <w:rsid w:val="000E13DC"/>
    <w:rsid w:val="000E5667"/>
    <w:rsid w:val="000F1044"/>
    <w:rsid w:val="000F25CE"/>
    <w:rsid w:val="000F3142"/>
    <w:rsid w:val="000F544B"/>
    <w:rsid w:val="000F59EB"/>
    <w:rsid w:val="001056E8"/>
    <w:rsid w:val="001164C2"/>
    <w:rsid w:val="00116520"/>
    <w:rsid w:val="00130006"/>
    <w:rsid w:val="001313A9"/>
    <w:rsid w:val="00131B83"/>
    <w:rsid w:val="00132AD0"/>
    <w:rsid w:val="00133B49"/>
    <w:rsid w:val="00133F0C"/>
    <w:rsid w:val="00134BBB"/>
    <w:rsid w:val="00137E47"/>
    <w:rsid w:val="00140FE6"/>
    <w:rsid w:val="00142062"/>
    <w:rsid w:val="0015007D"/>
    <w:rsid w:val="001503DD"/>
    <w:rsid w:val="001511A7"/>
    <w:rsid w:val="00151248"/>
    <w:rsid w:val="00153D5B"/>
    <w:rsid w:val="00161A99"/>
    <w:rsid w:val="00161F0A"/>
    <w:rsid w:val="001627CB"/>
    <w:rsid w:val="0016512E"/>
    <w:rsid w:val="00165482"/>
    <w:rsid w:val="00166808"/>
    <w:rsid w:val="001718CF"/>
    <w:rsid w:val="00172CA9"/>
    <w:rsid w:val="001755F9"/>
    <w:rsid w:val="0017654E"/>
    <w:rsid w:val="0018004C"/>
    <w:rsid w:val="00181517"/>
    <w:rsid w:val="00186D59"/>
    <w:rsid w:val="00193EC9"/>
    <w:rsid w:val="001A0DFF"/>
    <w:rsid w:val="001A3F0D"/>
    <w:rsid w:val="001B065E"/>
    <w:rsid w:val="001B14F0"/>
    <w:rsid w:val="001B299E"/>
    <w:rsid w:val="001C2AA3"/>
    <w:rsid w:val="001C4A81"/>
    <w:rsid w:val="001C4B2F"/>
    <w:rsid w:val="001C620B"/>
    <w:rsid w:val="001C64D8"/>
    <w:rsid w:val="001D148C"/>
    <w:rsid w:val="001D24F9"/>
    <w:rsid w:val="001D36A9"/>
    <w:rsid w:val="001E31F7"/>
    <w:rsid w:val="001E3D15"/>
    <w:rsid w:val="001F0002"/>
    <w:rsid w:val="001F12BD"/>
    <w:rsid w:val="001F6E9C"/>
    <w:rsid w:val="002001DE"/>
    <w:rsid w:val="00201620"/>
    <w:rsid w:val="00210A3B"/>
    <w:rsid w:val="00210D44"/>
    <w:rsid w:val="00211EF9"/>
    <w:rsid w:val="002158C2"/>
    <w:rsid w:val="00217650"/>
    <w:rsid w:val="0022088B"/>
    <w:rsid w:val="002252E5"/>
    <w:rsid w:val="00225F77"/>
    <w:rsid w:val="00234697"/>
    <w:rsid w:val="00245208"/>
    <w:rsid w:val="00255431"/>
    <w:rsid w:val="00262933"/>
    <w:rsid w:val="00265773"/>
    <w:rsid w:val="002667E3"/>
    <w:rsid w:val="00271A06"/>
    <w:rsid w:val="00277F76"/>
    <w:rsid w:val="00280099"/>
    <w:rsid w:val="002807B0"/>
    <w:rsid w:val="00280DB2"/>
    <w:rsid w:val="00281014"/>
    <w:rsid w:val="002815BE"/>
    <w:rsid w:val="002831C5"/>
    <w:rsid w:val="00283EA2"/>
    <w:rsid w:val="002844AF"/>
    <w:rsid w:val="00284C11"/>
    <w:rsid w:val="00290048"/>
    <w:rsid w:val="00291735"/>
    <w:rsid w:val="00292A95"/>
    <w:rsid w:val="00295D1E"/>
    <w:rsid w:val="002A425E"/>
    <w:rsid w:val="002A50CA"/>
    <w:rsid w:val="002A70EE"/>
    <w:rsid w:val="002B4C88"/>
    <w:rsid w:val="002C076B"/>
    <w:rsid w:val="002C2B0D"/>
    <w:rsid w:val="002C5CE1"/>
    <w:rsid w:val="002D0BD0"/>
    <w:rsid w:val="002D3949"/>
    <w:rsid w:val="002E2378"/>
    <w:rsid w:val="002E4C40"/>
    <w:rsid w:val="002E5699"/>
    <w:rsid w:val="002F2C28"/>
    <w:rsid w:val="003025CE"/>
    <w:rsid w:val="0031251F"/>
    <w:rsid w:val="00315693"/>
    <w:rsid w:val="0031661C"/>
    <w:rsid w:val="003235C7"/>
    <w:rsid w:val="0032427C"/>
    <w:rsid w:val="003301DF"/>
    <w:rsid w:val="003310FB"/>
    <w:rsid w:val="00345D0E"/>
    <w:rsid w:val="00346D3C"/>
    <w:rsid w:val="00350375"/>
    <w:rsid w:val="00350B39"/>
    <w:rsid w:val="003510DF"/>
    <w:rsid w:val="00353B7C"/>
    <w:rsid w:val="003558B5"/>
    <w:rsid w:val="003574D2"/>
    <w:rsid w:val="00362589"/>
    <w:rsid w:val="00374400"/>
    <w:rsid w:val="00383C0A"/>
    <w:rsid w:val="00384FF6"/>
    <w:rsid w:val="0038687A"/>
    <w:rsid w:val="00386DC7"/>
    <w:rsid w:val="00391B63"/>
    <w:rsid w:val="0039550C"/>
    <w:rsid w:val="003A0A3F"/>
    <w:rsid w:val="003A0D4F"/>
    <w:rsid w:val="003A3055"/>
    <w:rsid w:val="003A7C73"/>
    <w:rsid w:val="003C054C"/>
    <w:rsid w:val="003C2CF9"/>
    <w:rsid w:val="003D0253"/>
    <w:rsid w:val="003D5986"/>
    <w:rsid w:val="003D6930"/>
    <w:rsid w:val="003D7C7E"/>
    <w:rsid w:val="003E395A"/>
    <w:rsid w:val="003E3BAE"/>
    <w:rsid w:val="003E44ED"/>
    <w:rsid w:val="003F2DE0"/>
    <w:rsid w:val="003F30BD"/>
    <w:rsid w:val="003F782E"/>
    <w:rsid w:val="003F7895"/>
    <w:rsid w:val="00401EDD"/>
    <w:rsid w:val="00404D20"/>
    <w:rsid w:val="004131C7"/>
    <w:rsid w:val="00414B91"/>
    <w:rsid w:val="00420C6C"/>
    <w:rsid w:val="004270AE"/>
    <w:rsid w:val="00430283"/>
    <w:rsid w:val="004319F7"/>
    <w:rsid w:val="004329E6"/>
    <w:rsid w:val="00432D82"/>
    <w:rsid w:val="004337A1"/>
    <w:rsid w:val="00434CC5"/>
    <w:rsid w:val="00440EE8"/>
    <w:rsid w:val="0044345A"/>
    <w:rsid w:val="0045096A"/>
    <w:rsid w:val="00455474"/>
    <w:rsid w:val="0046410C"/>
    <w:rsid w:val="00477F45"/>
    <w:rsid w:val="004809F4"/>
    <w:rsid w:val="004822D9"/>
    <w:rsid w:val="00484C44"/>
    <w:rsid w:val="004915A1"/>
    <w:rsid w:val="00494917"/>
    <w:rsid w:val="00494ABF"/>
    <w:rsid w:val="0049704F"/>
    <w:rsid w:val="004A0096"/>
    <w:rsid w:val="004A2BF2"/>
    <w:rsid w:val="004A3472"/>
    <w:rsid w:val="004A4638"/>
    <w:rsid w:val="004A6176"/>
    <w:rsid w:val="004B191F"/>
    <w:rsid w:val="004B2974"/>
    <w:rsid w:val="004B49F1"/>
    <w:rsid w:val="004B6FC3"/>
    <w:rsid w:val="004C19CC"/>
    <w:rsid w:val="004C1FDF"/>
    <w:rsid w:val="004C2688"/>
    <w:rsid w:val="004C55A8"/>
    <w:rsid w:val="004C6606"/>
    <w:rsid w:val="004D3F71"/>
    <w:rsid w:val="004E197F"/>
    <w:rsid w:val="004E7A48"/>
    <w:rsid w:val="004E7E7B"/>
    <w:rsid w:val="004F3E27"/>
    <w:rsid w:val="004F46B9"/>
    <w:rsid w:val="004F7FE1"/>
    <w:rsid w:val="00513926"/>
    <w:rsid w:val="005163CE"/>
    <w:rsid w:val="0051656A"/>
    <w:rsid w:val="00526004"/>
    <w:rsid w:val="005324E8"/>
    <w:rsid w:val="00532CA3"/>
    <w:rsid w:val="00533905"/>
    <w:rsid w:val="00533948"/>
    <w:rsid w:val="00540CD3"/>
    <w:rsid w:val="005417E6"/>
    <w:rsid w:val="0054252E"/>
    <w:rsid w:val="00544AE7"/>
    <w:rsid w:val="00550EA7"/>
    <w:rsid w:val="0055105A"/>
    <w:rsid w:val="00554F09"/>
    <w:rsid w:val="005568BF"/>
    <w:rsid w:val="00560F6F"/>
    <w:rsid w:val="005640B4"/>
    <w:rsid w:val="005705FC"/>
    <w:rsid w:val="00571997"/>
    <w:rsid w:val="005720CA"/>
    <w:rsid w:val="00573A19"/>
    <w:rsid w:val="00580479"/>
    <w:rsid w:val="00582018"/>
    <w:rsid w:val="00583584"/>
    <w:rsid w:val="0058409A"/>
    <w:rsid w:val="00586430"/>
    <w:rsid w:val="005A0072"/>
    <w:rsid w:val="005A2072"/>
    <w:rsid w:val="005A342A"/>
    <w:rsid w:val="005A5C0F"/>
    <w:rsid w:val="005A6285"/>
    <w:rsid w:val="005A6644"/>
    <w:rsid w:val="005B24C1"/>
    <w:rsid w:val="005B2836"/>
    <w:rsid w:val="005B525D"/>
    <w:rsid w:val="005B5CB4"/>
    <w:rsid w:val="005C34E5"/>
    <w:rsid w:val="005C3DA0"/>
    <w:rsid w:val="005C46AA"/>
    <w:rsid w:val="005C4DE7"/>
    <w:rsid w:val="005C6CAA"/>
    <w:rsid w:val="005D253F"/>
    <w:rsid w:val="005D27DC"/>
    <w:rsid w:val="005E0970"/>
    <w:rsid w:val="005E26C0"/>
    <w:rsid w:val="005E60C0"/>
    <w:rsid w:val="005F0442"/>
    <w:rsid w:val="005F3826"/>
    <w:rsid w:val="005F5950"/>
    <w:rsid w:val="006050F7"/>
    <w:rsid w:val="00607F46"/>
    <w:rsid w:val="0061054B"/>
    <w:rsid w:val="00611534"/>
    <w:rsid w:val="00612883"/>
    <w:rsid w:val="006139EF"/>
    <w:rsid w:val="0062044C"/>
    <w:rsid w:val="0062465E"/>
    <w:rsid w:val="00630878"/>
    <w:rsid w:val="006313A8"/>
    <w:rsid w:val="00631F18"/>
    <w:rsid w:val="00635063"/>
    <w:rsid w:val="006367A0"/>
    <w:rsid w:val="00637017"/>
    <w:rsid w:val="00644A4F"/>
    <w:rsid w:val="00645CA0"/>
    <w:rsid w:val="00645F6B"/>
    <w:rsid w:val="00653E5C"/>
    <w:rsid w:val="00654E4D"/>
    <w:rsid w:val="006571DE"/>
    <w:rsid w:val="00661154"/>
    <w:rsid w:val="006630E2"/>
    <w:rsid w:val="0066492A"/>
    <w:rsid w:val="006708EE"/>
    <w:rsid w:val="00682438"/>
    <w:rsid w:val="006829DF"/>
    <w:rsid w:val="006848F0"/>
    <w:rsid w:val="0068717A"/>
    <w:rsid w:val="00687AAD"/>
    <w:rsid w:val="00687B0B"/>
    <w:rsid w:val="00687FAE"/>
    <w:rsid w:val="00693D42"/>
    <w:rsid w:val="006A6A0C"/>
    <w:rsid w:val="006B16D2"/>
    <w:rsid w:val="006B24EB"/>
    <w:rsid w:val="006B6D09"/>
    <w:rsid w:val="006B7131"/>
    <w:rsid w:val="006C09DE"/>
    <w:rsid w:val="006C30BB"/>
    <w:rsid w:val="006C3F41"/>
    <w:rsid w:val="006C484C"/>
    <w:rsid w:val="006C524B"/>
    <w:rsid w:val="006D1AFE"/>
    <w:rsid w:val="006E2C0B"/>
    <w:rsid w:val="006E5760"/>
    <w:rsid w:val="006F31C9"/>
    <w:rsid w:val="007017E3"/>
    <w:rsid w:val="007026D2"/>
    <w:rsid w:val="00704B53"/>
    <w:rsid w:val="00705275"/>
    <w:rsid w:val="00705F2C"/>
    <w:rsid w:val="0071072C"/>
    <w:rsid w:val="00711DA8"/>
    <w:rsid w:val="00713685"/>
    <w:rsid w:val="007207C6"/>
    <w:rsid w:val="00727D12"/>
    <w:rsid w:val="00730394"/>
    <w:rsid w:val="00735DB7"/>
    <w:rsid w:val="00743C9D"/>
    <w:rsid w:val="00743DB3"/>
    <w:rsid w:val="00743ED1"/>
    <w:rsid w:val="00751F1A"/>
    <w:rsid w:val="0075443D"/>
    <w:rsid w:val="00754943"/>
    <w:rsid w:val="00754997"/>
    <w:rsid w:val="00777163"/>
    <w:rsid w:val="00777D94"/>
    <w:rsid w:val="0078176C"/>
    <w:rsid w:val="00783B2B"/>
    <w:rsid w:val="007860A7"/>
    <w:rsid w:val="0079124D"/>
    <w:rsid w:val="007934E3"/>
    <w:rsid w:val="00794425"/>
    <w:rsid w:val="007944C6"/>
    <w:rsid w:val="00795D51"/>
    <w:rsid w:val="007A13D3"/>
    <w:rsid w:val="007A55CE"/>
    <w:rsid w:val="007A7116"/>
    <w:rsid w:val="007A7452"/>
    <w:rsid w:val="007B1E66"/>
    <w:rsid w:val="007B25CC"/>
    <w:rsid w:val="007B63A9"/>
    <w:rsid w:val="007C123E"/>
    <w:rsid w:val="007C50D1"/>
    <w:rsid w:val="007C640A"/>
    <w:rsid w:val="007C7011"/>
    <w:rsid w:val="007C7597"/>
    <w:rsid w:val="007D156F"/>
    <w:rsid w:val="007D2254"/>
    <w:rsid w:val="007D4618"/>
    <w:rsid w:val="007D6403"/>
    <w:rsid w:val="007E1D37"/>
    <w:rsid w:val="007E7517"/>
    <w:rsid w:val="007F0640"/>
    <w:rsid w:val="007F06C9"/>
    <w:rsid w:val="007F3599"/>
    <w:rsid w:val="007F3D71"/>
    <w:rsid w:val="00802648"/>
    <w:rsid w:val="00803357"/>
    <w:rsid w:val="00803C83"/>
    <w:rsid w:val="00814225"/>
    <w:rsid w:val="00814E48"/>
    <w:rsid w:val="00826026"/>
    <w:rsid w:val="008276E8"/>
    <w:rsid w:val="008357CB"/>
    <w:rsid w:val="0084005E"/>
    <w:rsid w:val="0084223F"/>
    <w:rsid w:val="008449E0"/>
    <w:rsid w:val="00860BDA"/>
    <w:rsid w:val="00876C00"/>
    <w:rsid w:val="00877396"/>
    <w:rsid w:val="008778EF"/>
    <w:rsid w:val="008820D3"/>
    <w:rsid w:val="008911BE"/>
    <w:rsid w:val="00895E83"/>
    <w:rsid w:val="008A41B3"/>
    <w:rsid w:val="008A4F35"/>
    <w:rsid w:val="008A5041"/>
    <w:rsid w:val="008B2A15"/>
    <w:rsid w:val="008B3B60"/>
    <w:rsid w:val="008B68A2"/>
    <w:rsid w:val="008B7C0E"/>
    <w:rsid w:val="008C2880"/>
    <w:rsid w:val="008C2F6D"/>
    <w:rsid w:val="008C62DE"/>
    <w:rsid w:val="008D0896"/>
    <w:rsid w:val="008D3753"/>
    <w:rsid w:val="008D3E8C"/>
    <w:rsid w:val="008D5B13"/>
    <w:rsid w:val="008E038B"/>
    <w:rsid w:val="008E18B9"/>
    <w:rsid w:val="008F5900"/>
    <w:rsid w:val="008F745E"/>
    <w:rsid w:val="00905D38"/>
    <w:rsid w:val="00907209"/>
    <w:rsid w:val="00913D92"/>
    <w:rsid w:val="00913EBB"/>
    <w:rsid w:val="00921212"/>
    <w:rsid w:val="009214F6"/>
    <w:rsid w:val="00922A87"/>
    <w:rsid w:val="00923EF8"/>
    <w:rsid w:val="00930B52"/>
    <w:rsid w:val="009339D4"/>
    <w:rsid w:val="009365C6"/>
    <w:rsid w:val="00941503"/>
    <w:rsid w:val="00945909"/>
    <w:rsid w:val="00945B03"/>
    <w:rsid w:val="0095519C"/>
    <w:rsid w:val="0096063F"/>
    <w:rsid w:val="009645AC"/>
    <w:rsid w:val="00970D5A"/>
    <w:rsid w:val="00970FA6"/>
    <w:rsid w:val="00972496"/>
    <w:rsid w:val="00977CA9"/>
    <w:rsid w:val="0098170A"/>
    <w:rsid w:val="00982117"/>
    <w:rsid w:val="00983A5F"/>
    <w:rsid w:val="00997F64"/>
    <w:rsid w:val="009A6E31"/>
    <w:rsid w:val="009B1D70"/>
    <w:rsid w:val="009B38D7"/>
    <w:rsid w:val="009B72C1"/>
    <w:rsid w:val="009B7508"/>
    <w:rsid w:val="009C3ABA"/>
    <w:rsid w:val="009C3CA7"/>
    <w:rsid w:val="009C579E"/>
    <w:rsid w:val="009C7CB7"/>
    <w:rsid w:val="009D3AF7"/>
    <w:rsid w:val="009F673C"/>
    <w:rsid w:val="009F6FBD"/>
    <w:rsid w:val="00A03B71"/>
    <w:rsid w:val="00A04D1B"/>
    <w:rsid w:val="00A1279F"/>
    <w:rsid w:val="00A16053"/>
    <w:rsid w:val="00A177F8"/>
    <w:rsid w:val="00A179F2"/>
    <w:rsid w:val="00A24F61"/>
    <w:rsid w:val="00A2736E"/>
    <w:rsid w:val="00A31597"/>
    <w:rsid w:val="00A3300E"/>
    <w:rsid w:val="00A37DF7"/>
    <w:rsid w:val="00A40327"/>
    <w:rsid w:val="00A4149C"/>
    <w:rsid w:val="00A4296D"/>
    <w:rsid w:val="00A53FD9"/>
    <w:rsid w:val="00A55CF5"/>
    <w:rsid w:val="00A56383"/>
    <w:rsid w:val="00A60A17"/>
    <w:rsid w:val="00A62A06"/>
    <w:rsid w:val="00A65A95"/>
    <w:rsid w:val="00A804BE"/>
    <w:rsid w:val="00A85C72"/>
    <w:rsid w:val="00A87C8D"/>
    <w:rsid w:val="00A87E7E"/>
    <w:rsid w:val="00A9035E"/>
    <w:rsid w:val="00A954D4"/>
    <w:rsid w:val="00A95916"/>
    <w:rsid w:val="00A9675A"/>
    <w:rsid w:val="00A97B67"/>
    <w:rsid w:val="00AA1973"/>
    <w:rsid w:val="00AA224D"/>
    <w:rsid w:val="00AA2DA9"/>
    <w:rsid w:val="00AB510B"/>
    <w:rsid w:val="00AB5D00"/>
    <w:rsid w:val="00AC062C"/>
    <w:rsid w:val="00AC2D76"/>
    <w:rsid w:val="00AC50E0"/>
    <w:rsid w:val="00AC5DFC"/>
    <w:rsid w:val="00AE3274"/>
    <w:rsid w:val="00AE3AC0"/>
    <w:rsid w:val="00AE7C43"/>
    <w:rsid w:val="00AF26CE"/>
    <w:rsid w:val="00AF733A"/>
    <w:rsid w:val="00B04F97"/>
    <w:rsid w:val="00B0652B"/>
    <w:rsid w:val="00B10749"/>
    <w:rsid w:val="00B10D5F"/>
    <w:rsid w:val="00B120E2"/>
    <w:rsid w:val="00B13138"/>
    <w:rsid w:val="00B1455A"/>
    <w:rsid w:val="00B14B6A"/>
    <w:rsid w:val="00B152BB"/>
    <w:rsid w:val="00B22A57"/>
    <w:rsid w:val="00B26650"/>
    <w:rsid w:val="00B347EB"/>
    <w:rsid w:val="00B36020"/>
    <w:rsid w:val="00B40540"/>
    <w:rsid w:val="00B41D1E"/>
    <w:rsid w:val="00B428EE"/>
    <w:rsid w:val="00B448D2"/>
    <w:rsid w:val="00B45060"/>
    <w:rsid w:val="00B45FFF"/>
    <w:rsid w:val="00B53C8B"/>
    <w:rsid w:val="00B55B02"/>
    <w:rsid w:val="00B63EF1"/>
    <w:rsid w:val="00B73729"/>
    <w:rsid w:val="00B75498"/>
    <w:rsid w:val="00B84F04"/>
    <w:rsid w:val="00B8572C"/>
    <w:rsid w:val="00B900D2"/>
    <w:rsid w:val="00B93A28"/>
    <w:rsid w:val="00B951E9"/>
    <w:rsid w:val="00B95936"/>
    <w:rsid w:val="00B962E2"/>
    <w:rsid w:val="00BA033C"/>
    <w:rsid w:val="00BB043E"/>
    <w:rsid w:val="00BB418F"/>
    <w:rsid w:val="00BB51A7"/>
    <w:rsid w:val="00BD2F83"/>
    <w:rsid w:val="00BE618B"/>
    <w:rsid w:val="00BF16E9"/>
    <w:rsid w:val="00BF5590"/>
    <w:rsid w:val="00BF777E"/>
    <w:rsid w:val="00C00E59"/>
    <w:rsid w:val="00C01891"/>
    <w:rsid w:val="00C02D4C"/>
    <w:rsid w:val="00C056EF"/>
    <w:rsid w:val="00C113C3"/>
    <w:rsid w:val="00C134C3"/>
    <w:rsid w:val="00C15318"/>
    <w:rsid w:val="00C17E1E"/>
    <w:rsid w:val="00C24325"/>
    <w:rsid w:val="00C24968"/>
    <w:rsid w:val="00C31A1E"/>
    <w:rsid w:val="00C341B7"/>
    <w:rsid w:val="00C36ED3"/>
    <w:rsid w:val="00C3763D"/>
    <w:rsid w:val="00C42CE3"/>
    <w:rsid w:val="00C51284"/>
    <w:rsid w:val="00C5130C"/>
    <w:rsid w:val="00C62775"/>
    <w:rsid w:val="00C630C7"/>
    <w:rsid w:val="00C67631"/>
    <w:rsid w:val="00C7316F"/>
    <w:rsid w:val="00C73CA7"/>
    <w:rsid w:val="00C744A7"/>
    <w:rsid w:val="00C75004"/>
    <w:rsid w:val="00C773E5"/>
    <w:rsid w:val="00C81081"/>
    <w:rsid w:val="00C86D3C"/>
    <w:rsid w:val="00C93B5E"/>
    <w:rsid w:val="00CA14AE"/>
    <w:rsid w:val="00CA3EF1"/>
    <w:rsid w:val="00CA5194"/>
    <w:rsid w:val="00CA6480"/>
    <w:rsid w:val="00CB3716"/>
    <w:rsid w:val="00CC4D04"/>
    <w:rsid w:val="00CC5C94"/>
    <w:rsid w:val="00CD15C3"/>
    <w:rsid w:val="00CD5172"/>
    <w:rsid w:val="00CD52FF"/>
    <w:rsid w:val="00CD7A38"/>
    <w:rsid w:val="00CE3509"/>
    <w:rsid w:val="00CE4BD7"/>
    <w:rsid w:val="00CF0F31"/>
    <w:rsid w:val="00CF2B3A"/>
    <w:rsid w:val="00CF3BC5"/>
    <w:rsid w:val="00CF79BE"/>
    <w:rsid w:val="00D015D8"/>
    <w:rsid w:val="00D07848"/>
    <w:rsid w:val="00D07D61"/>
    <w:rsid w:val="00D07F23"/>
    <w:rsid w:val="00D1592B"/>
    <w:rsid w:val="00D2222A"/>
    <w:rsid w:val="00D24B10"/>
    <w:rsid w:val="00D27DAD"/>
    <w:rsid w:val="00D27F57"/>
    <w:rsid w:val="00D337E1"/>
    <w:rsid w:val="00D34566"/>
    <w:rsid w:val="00D41D9B"/>
    <w:rsid w:val="00D42FFA"/>
    <w:rsid w:val="00D44E3A"/>
    <w:rsid w:val="00D511ED"/>
    <w:rsid w:val="00D5155D"/>
    <w:rsid w:val="00D523A5"/>
    <w:rsid w:val="00D52F60"/>
    <w:rsid w:val="00D52FE2"/>
    <w:rsid w:val="00D5399B"/>
    <w:rsid w:val="00D53E9E"/>
    <w:rsid w:val="00D5495B"/>
    <w:rsid w:val="00D56C04"/>
    <w:rsid w:val="00D622E4"/>
    <w:rsid w:val="00D62722"/>
    <w:rsid w:val="00D643BC"/>
    <w:rsid w:val="00D64CC5"/>
    <w:rsid w:val="00D676A2"/>
    <w:rsid w:val="00D737D1"/>
    <w:rsid w:val="00D779D9"/>
    <w:rsid w:val="00D77E68"/>
    <w:rsid w:val="00D8070A"/>
    <w:rsid w:val="00D81E6A"/>
    <w:rsid w:val="00D902E7"/>
    <w:rsid w:val="00DA4389"/>
    <w:rsid w:val="00DA6267"/>
    <w:rsid w:val="00DB25FD"/>
    <w:rsid w:val="00DC1390"/>
    <w:rsid w:val="00DC17F2"/>
    <w:rsid w:val="00DC27C6"/>
    <w:rsid w:val="00DC2DB0"/>
    <w:rsid w:val="00DC3879"/>
    <w:rsid w:val="00DC3B36"/>
    <w:rsid w:val="00DC752E"/>
    <w:rsid w:val="00DD1634"/>
    <w:rsid w:val="00DD6777"/>
    <w:rsid w:val="00DE0975"/>
    <w:rsid w:val="00DE6C2D"/>
    <w:rsid w:val="00DF34B6"/>
    <w:rsid w:val="00DF3CE0"/>
    <w:rsid w:val="00DF517F"/>
    <w:rsid w:val="00DF6ED7"/>
    <w:rsid w:val="00E01D4F"/>
    <w:rsid w:val="00E01F36"/>
    <w:rsid w:val="00E0221E"/>
    <w:rsid w:val="00E03213"/>
    <w:rsid w:val="00E141F7"/>
    <w:rsid w:val="00E15153"/>
    <w:rsid w:val="00E228FB"/>
    <w:rsid w:val="00E27D1D"/>
    <w:rsid w:val="00E31242"/>
    <w:rsid w:val="00E33E8D"/>
    <w:rsid w:val="00E343E0"/>
    <w:rsid w:val="00E3586D"/>
    <w:rsid w:val="00E35985"/>
    <w:rsid w:val="00E43259"/>
    <w:rsid w:val="00E434E1"/>
    <w:rsid w:val="00E4361E"/>
    <w:rsid w:val="00E44169"/>
    <w:rsid w:val="00E44FF5"/>
    <w:rsid w:val="00E5074A"/>
    <w:rsid w:val="00E55673"/>
    <w:rsid w:val="00E57696"/>
    <w:rsid w:val="00E63F76"/>
    <w:rsid w:val="00E709A9"/>
    <w:rsid w:val="00E77ECB"/>
    <w:rsid w:val="00E8126A"/>
    <w:rsid w:val="00E86113"/>
    <w:rsid w:val="00E86CE4"/>
    <w:rsid w:val="00E9005D"/>
    <w:rsid w:val="00E90617"/>
    <w:rsid w:val="00E909CF"/>
    <w:rsid w:val="00E91D37"/>
    <w:rsid w:val="00EA045A"/>
    <w:rsid w:val="00EA24C0"/>
    <w:rsid w:val="00EA776D"/>
    <w:rsid w:val="00EB0F3D"/>
    <w:rsid w:val="00EB1D8D"/>
    <w:rsid w:val="00EB4DFB"/>
    <w:rsid w:val="00EB62C3"/>
    <w:rsid w:val="00EC0202"/>
    <w:rsid w:val="00EC3207"/>
    <w:rsid w:val="00EE0CE7"/>
    <w:rsid w:val="00EF174E"/>
    <w:rsid w:val="00EF2B52"/>
    <w:rsid w:val="00EF4805"/>
    <w:rsid w:val="00EF4FAE"/>
    <w:rsid w:val="00F00549"/>
    <w:rsid w:val="00F106F3"/>
    <w:rsid w:val="00F116AC"/>
    <w:rsid w:val="00F1554F"/>
    <w:rsid w:val="00F3413A"/>
    <w:rsid w:val="00F374AE"/>
    <w:rsid w:val="00F37A78"/>
    <w:rsid w:val="00F43D4F"/>
    <w:rsid w:val="00F44055"/>
    <w:rsid w:val="00F44B72"/>
    <w:rsid w:val="00F50FBB"/>
    <w:rsid w:val="00F513DB"/>
    <w:rsid w:val="00F54127"/>
    <w:rsid w:val="00F544A2"/>
    <w:rsid w:val="00F612B8"/>
    <w:rsid w:val="00F631C7"/>
    <w:rsid w:val="00F6462F"/>
    <w:rsid w:val="00F65C18"/>
    <w:rsid w:val="00F7496C"/>
    <w:rsid w:val="00F74ED9"/>
    <w:rsid w:val="00F854E5"/>
    <w:rsid w:val="00F85653"/>
    <w:rsid w:val="00F91152"/>
    <w:rsid w:val="00F9611B"/>
    <w:rsid w:val="00F9738F"/>
    <w:rsid w:val="00FB2E1D"/>
    <w:rsid w:val="00FB5B94"/>
    <w:rsid w:val="00FB7E12"/>
    <w:rsid w:val="00FC2179"/>
    <w:rsid w:val="00FC4234"/>
    <w:rsid w:val="00FC6DA2"/>
    <w:rsid w:val="00FC6DCD"/>
    <w:rsid w:val="00FD1E53"/>
    <w:rsid w:val="00FD37FF"/>
    <w:rsid w:val="00FD52C8"/>
    <w:rsid w:val="00FE208D"/>
    <w:rsid w:val="00FE33A8"/>
    <w:rsid w:val="00FE38E1"/>
    <w:rsid w:val="00FF137D"/>
    <w:rsid w:val="00FF306B"/>
    <w:rsid w:val="00FF3962"/>
    <w:rsid w:val="00FF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9"/>
    <o:shapelayout v:ext="edit">
      <o:idmap v:ext="edit" data="1"/>
    </o:shapelayout>
  </w:shapeDefaults>
  <w:decimalSymbol w:val="."/>
  <w:listSeparator w:val=","/>
  <w14:docId w14:val="3B25DE5F"/>
  <w15:docId w15:val="{17978B2F-A683-474D-8B6A-952E89E0D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64C2"/>
    <w:rPr>
      <w:sz w:val="24"/>
      <w:szCs w:val="24"/>
    </w:rPr>
  </w:style>
  <w:style w:type="paragraph" w:styleId="Heading4">
    <w:name w:val="heading 4"/>
    <w:basedOn w:val="Normal"/>
    <w:next w:val="Normal"/>
    <w:qFormat/>
    <w:rsid w:val="004E7E7B"/>
    <w:pPr>
      <w:keepNext/>
      <w:spacing w:before="240" w:after="60"/>
      <w:outlineLvl w:val="3"/>
    </w:pPr>
    <w:rPr>
      <w:b/>
      <w:bCs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856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6C3F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C3F4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2158C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2158C2"/>
    <w:rPr>
      <w:sz w:val="24"/>
      <w:szCs w:val="24"/>
    </w:rPr>
  </w:style>
  <w:style w:type="paragraph" w:styleId="Footer">
    <w:name w:val="footer"/>
    <w:basedOn w:val="Normal"/>
    <w:link w:val="FooterChar"/>
    <w:rsid w:val="002158C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158C2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95D1E"/>
    <w:rPr>
      <w:color w:val="808080"/>
    </w:rPr>
  </w:style>
  <w:style w:type="paragraph" w:styleId="ListParagraph">
    <w:name w:val="List Paragraph"/>
    <w:basedOn w:val="Normal"/>
    <w:uiPriority w:val="34"/>
    <w:qFormat/>
    <w:rsid w:val="00443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32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jpeg"/><Relationship Id="rId26" Type="http://schemas.openxmlformats.org/officeDocument/2006/relationships/image" Target="media/image15.jpg"/><Relationship Id="rId39" Type="http://schemas.openxmlformats.org/officeDocument/2006/relationships/image" Target="media/image22.wmf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oleObject" Target="embeddings/oleObject9.bin"/><Relationship Id="rId42" Type="http://schemas.openxmlformats.org/officeDocument/2006/relationships/oleObject" Target="embeddings/oleObject13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jpeg"/><Relationship Id="rId25" Type="http://schemas.openxmlformats.org/officeDocument/2006/relationships/image" Target="media/image14.jpeg"/><Relationship Id="rId33" Type="http://schemas.openxmlformats.org/officeDocument/2006/relationships/image" Target="media/image19.wmf"/><Relationship Id="rId38" Type="http://schemas.openxmlformats.org/officeDocument/2006/relationships/oleObject" Target="embeddings/oleObject11.bin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9.jpg"/><Relationship Id="rId29" Type="http://schemas.openxmlformats.org/officeDocument/2006/relationships/image" Target="media/image17.wmf"/><Relationship Id="rId41" Type="http://schemas.openxmlformats.org/officeDocument/2006/relationships/image" Target="media/image23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13.jpeg"/><Relationship Id="rId32" Type="http://schemas.openxmlformats.org/officeDocument/2006/relationships/oleObject" Target="embeddings/oleObject8.bin"/><Relationship Id="rId37" Type="http://schemas.openxmlformats.org/officeDocument/2006/relationships/image" Target="media/image21.wmf"/><Relationship Id="rId40" Type="http://schemas.openxmlformats.org/officeDocument/2006/relationships/oleObject" Target="embeddings/oleObject12.bin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23" Type="http://schemas.openxmlformats.org/officeDocument/2006/relationships/image" Target="media/image12.jpeg"/><Relationship Id="rId28" Type="http://schemas.openxmlformats.org/officeDocument/2006/relationships/oleObject" Target="embeddings/oleObject6.bin"/><Relationship Id="rId36" Type="http://schemas.openxmlformats.org/officeDocument/2006/relationships/oleObject" Target="embeddings/oleObject10.bin"/><Relationship Id="rId10" Type="http://schemas.openxmlformats.org/officeDocument/2006/relationships/oleObject" Target="embeddings/oleObject2.bin"/><Relationship Id="rId19" Type="http://schemas.openxmlformats.org/officeDocument/2006/relationships/image" Target="media/image8.jpeg"/><Relationship Id="rId31" Type="http://schemas.openxmlformats.org/officeDocument/2006/relationships/image" Target="media/image18.wmf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5.bin"/><Relationship Id="rId22" Type="http://schemas.openxmlformats.org/officeDocument/2006/relationships/image" Target="media/image11.jpeg"/><Relationship Id="rId27" Type="http://schemas.openxmlformats.org/officeDocument/2006/relationships/image" Target="media/image16.png"/><Relationship Id="rId30" Type="http://schemas.openxmlformats.org/officeDocument/2006/relationships/oleObject" Target="embeddings/oleObject7.bin"/><Relationship Id="rId35" Type="http://schemas.openxmlformats.org/officeDocument/2006/relationships/image" Target="media/image20.wmf"/><Relationship Id="rId43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y%20Stoneley\AppData\Local\Temp\Temp1_Re__Western_Maths_Exams_2019.zip\Template%20WME%20Mathematics%20E2%20Exam%20Solutions%20201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WME Mathematics E2 Exam Solutions 2019.dotx</Template>
  <TotalTime>1</TotalTime>
  <Pages>21</Pages>
  <Words>3040</Words>
  <Characters>18527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WME Mathematics Exam Solutions 2019</vt:lpstr>
    </vt:vector>
  </TitlesOfParts>
  <Company>Toshiba</Company>
  <LinksUpToDate>false</LinksUpToDate>
  <CharactersWithSpaces>21524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WME Mathematics Exam Solutions 2019</dc:title>
  <dc:subject/>
  <dc:creator>Ray Stoneley</dc:creator>
  <cp:keywords/>
  <dc:description/>
  <cp:lastModifiedBy>Cheng, Ken</cp:lastModifiedBy>
  <cp:revision>2</cp:revision>
  <dcterms:created xsi:type="dcterms:W3CDTF">2019-09-10T00:58:00Z</dcterms:created>
  <dcterms:modified xsi:type="dcterms:W3CDTF">2019-09-10T00:58:00Z</dcterms:modified>
</cp:coreProperties>
</file>